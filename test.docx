
<file path=[Content_Types].xml><?xml version="1.0" encoding="utf-8"?>
<Types xmlns="http://schemas.openxmlformats.org/package/2006/content-types">
  <Default Extension="bin" ContentType="application/vnd.ms-word.attachedToolbars"/>
  <Default Extension="emf" ContentType="image/x-em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B2F608" w14:textId="07495F3A" w:rsidR="00AD6F25" w:rsidRPr="00A6350D" w:rsidRDefault="00126905" w:rsidP="00F81637">
      <w:pPr>
        <w:pStyle w:val="DocHead"/>
        <w:ind w:left="-119" w:right="-136" w:firstLine="119"/>
        <w:jc w:val="both"/>
      </w:pPr>
      <w:r>
        <w:t>Termination Project</w:t>
      </w:r>
      <w:r w:rsidR="00E00F01">
        <w:t xml:space="preserve">, Professor </w:t>
      </w:r>
      <w:r w:rsidR="000D608B">
        <w:t>Harold Lewis</w:t>
      </w:r>
    </w:p>
    <w:p w14:paraId="41957130" w14:textId="722A38C8" w:rsidR="00AD6F25" w:rsidRPr="00A6350D" w:rsidRDefault="00476424" w:rsidP="00763B7C">
      <w:pPr>
        <w:pStyle w:val="Els-Title"/>
      </w:pPr>
      <w:r>
        <w:t>Fuzzy Methods in Word Sense Disambiguation</w:t>
      </w:r>
    </w:p>
    <w:p w14:paraId="3D0128F7" w14:textId="081FC0D3" w:rsidR="00FB24CD" w:rsidRPr="00FB24CD" w:rsidRDefault="00763B7C" w:rsidP="00FB24CD">
      <w:pPr>
        <w:pStyle w:val="Els-Author"/>
      </w:pPr>
      <w:r>
        <w:t>Grady Kurpasi</w:t>
      </w:r>
      <w:r w:rsidR="00FB24CD">
        <w:tab/>
      </w:r>
    </w:p>
    <w:p w14:paraId="648D7AC4" w14:textId="2222179B" w:rsidR="003312B7" w:rsidRPr="00A6350D" w:rsidRDefault="00126905" w:rsidP="00763B7C">
      <w:pPr>
        <w:pStyle w:val="Els-Affiliation"/>
      </w:pPr>
      <w:hyperlink r:id="rId9" w:history="1">
        <w:r w:rsidR="00763B7C" w:rsidRPr="004E3C96">
          <w:rPr>
            <w:rStyle w:val="Hyperlink"/>
          </w:rPr>
          <w:t>gkurpasi@hotmail.com</w:t>
        </w:r>
      </w:hyperlink>
      <w:r w:rsidR="00FB24CD">
        <w:rPr>
          <w:rStyle w:val="Hyperlink"/>
        </w:rPr>
        <w:tab/>
      </w:r>
      <w:r w:rsidR="00FB24CD">
        <w:rPr>
          <w:rStyle w:val="Hyperlink"/>
        </w:rPr>
        <w:tab/>
      </w:r>
      <w:r w:rsidR="009C6F37" w:rsidRPr="00FB24CD">
        <w:rPr>
          <w:b/>
          <w:bCs/>
          <w:sz w:val="24"/>
          <w:szCs w:val="24"/>
          <w:lang w:eastAsia="zh-CN"/>
        </w:rPr>
        <w:br/>
      </w:r>
      <w:r w:rsidR="001B0968">
        <w:t>(213) 304-8541</w:t>
      </w:r>
    </w:p>
    <w:tbl>
      <w:tblPr>
        <w:tblStyle w:val="TableGrid"/>
        <w:tblW w:w="9090" w:type="dxa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62"/>
        <w:gridCol w:w="634"/>
        <w:gridCol w:w="5794"/>
      </w:tblGrid>
      <w:tr w:rsidR="00CD1499" w:rsidRPr="00A6350D" w14:paraId="0A5657BB" w14:textId="77777777" w:rsidTr="008866A9">
        <w:trPr>
          <w:trHeight w:val="2524"/>
        </w:trPr>
        <w:tc>
          <w:tcPr>
            <w:tcW w:w="2662" w:type="dxa"/>
          </w:tcPr>
          <w:p w14:paraId="22ABA75E" w14:textId="77777777" w:rsidR="003400D6" w:rsidRPr="00A6350D" w:rsidRDefault="00CD1499" w:rsidP="00783D5B">
            <w:pPr>
              <w:pStyle w:val="Els-Abstract-head"/>
              <w:spacing w:before="220"/>
              <w:rPr>
                <w:b w:val="0"/>
                <w:smallCaps/>
              </w:rPr>
            </w:pPr>
            <w:r w:rsidRPr="00A6350D">
              <w:rPr>
                <w:b w:val="0"/>
                <w:smallCaps/>
              </w:rPr>
              <w:t xml:space="preserve">A R T I C L </w:t>
            </w:r>
            <w:proofErr w:type="gramStart"/>
            <w:r w:rsidRPr="00A6350D">
              <w:rPr>
                <w:b w:val="0"/>
                <w:smallCaps/>
              </w:rPr>
              <w:t>E  I</w:t>
            </w:r>
            <w:proofErr w:type="gramEnd"/>
            <w:r w:rsidRPr="00A6350D">
              <w:rPr>
                <w:b w:val="0"/>
                <w:smallCaps/>
              </w:rPr>
              <w:t xml:space="preserve"> N F O</w:t>
            </w:r>
          </w:p>
          <w:p w14:paraId="23C64C91" w14:textId="623F1593" w:rsidR="00840E5D" w:rsidRDefault="00FC4713" w:rsidP="00FB24CD">
            <w:pPr>
              <w:pStyle w:val="Els-history"/>
            </w:pPr>
            <w:r>
              <w:t>3</w:t>
            </w:r>
            <w:r w:rsidR="000D608B">
              <w:t xml:space="preserve"> </w:t>
            </w:r>
            <w:r>
              <w:t xml:space="preserve">May </w:t>
            </w:r>
            <w:r w:rsidR="000D608B">
              <w:t>202</w:t>
            </w:r>
            <w:r w:rsidR="00FB24CD">
              <w:t>0</w:t>
            </w:r>
          </w:p>
          <w:p w14:paraId="77D55383" w14:textId="77777777" w:rsidR="00FB24CD" w:rsidRPr="00FB24CD" w:rsidRDefault="00FB24CD" w:rsidP="00FB24CD">
            <w:pPr>
              <w:rPr>
                <w:lang w:val="en-US"/>
              </w:rPr>
            </w:pPr>
          </w:p>
          <w:p w14:paraId="090C6F88" w14:textId="77777777" w:rsidR="00FC4713" w:rsidRDefault="00CD1499" w:rsidP="00F81637">
            <w:pPr>
              <w:pStyle w:val="Els-keywords"/>
            </w:pPr>
            <w:r w:rsidRPr="00A6350D">
              <w:t>Keywords:</w:t>
            </w:r>
            <w:r w:rsidR="000D608B">
              <w:t xml:space="preserve"> </w:t>
            </w:r>
            <w:r w:rsidR="00FC4713">
              <w:t>Fuzzy Inference</w:t>
            </w:r>
          </w:p>
          <w:p w14:paraId="041E89EA" w14:textId="77777777" w:rsidR="00FC4713" w:rsidRDefault="00FC4713" w:rsidP="00F81637">
            <w:pPr>
              <w:pStyle w:val="Els-keywords"/>
            </w:pPr>
            <w:r>
              <w:t>Fuzzy C-Means</w:t>
            </w:r>
          </w:p>
          <w:p w14:paraId="09741A7D" w14:textId="5B0E3CA4" w:rsidR="00CD1499" w:rsidRPr="00A6350D" w:rsidRDefault="00FC4713" w:rsidP="00F81637">
            <w:pPr>
              <w:pStyle w:val="Els-keywords"/>
            </w:pPr>
            <w:r>
              <w:t>Kernel Fuzzy C-Means</w:t>
            </w:r>
            <w:r w:rsidR="000D608B">
              <w:t>,</w:t>
            </w:r>
          </w:p>
          <w:p w14:paraId="25A06D54" w14:textId="77777777" w:rsidR="00FC4713" w:rsidRDefault="00FC4713" w:rsidP="005248F2">
            <w:pPr>
              <w:rPr>
                <w:lang w:val="en-US"/>
              </w:rPr>
            </w:pPr>
            <w:r>
              <w:rPr>
                <w:lang w:val="en-US"/>
              </w:rPr>
              <w:t>Hyperspace Analogue to Language</w:t>
            </w:r>
          </w:p>
          <w:p w14:paraId="4628EFA6" w14:textId="49293C2C" w:rsidR="000D608B" w:rsidRPr="005248F2" w:rsidRDefault="00FC4713" w:rsidP="005248F2">
            <w:pPr>
              <w:rPr>
                <w:lang w:val="en-US"/>
              </w:rPr>
            </w:pPr>
            <w:r>
              <w:rPr>
                <w:lang w:val="en-US"/>
              </w:rPr>
              <w:t>WordNet</w:t>
            </w:r>
          </w:p>
        </w:tc>
        <w:tc>
          <w:tcPr>
            <w:tcW w:w="634" w:type="dxa"/>
            <w:tcBorders>
              <w:bottom w:val="nil"/>
            </w:tcBorders>
          </w:tcPr>
          <w:p w14:paraId="2B7E7CA9" w14:textId="77777777" w:rsidR="00CD1499" w:rsidRPr="00A6350D" w:rsidRDefault="00CD1499" w:rsidP="00D76010"/>
        </w:tc>
        <w:tc>
          <w:tcPr>
            <w:tcW w:w="5794" w:type="dxa"/>
          </w:tcPr>
          <w:p w14:paraId="2E813291" w14:textId="6E94BCCE" w:rsidR="003400D6" w:rsidRPr="00A6350D" w:rsidRDefault="00CD1499" w:rsidP="00783D5B">
            <w:pPr>
              <w:pStyle w:val="Els-Abstract-head"/>
              <w:spacing w:before="220"/>
              <w:rPr>
                <w:b w:val="0"/>
                <w:smallCaps/>
              </w:rPr>
            </w:pPr>
            <w:r w:rsidRPr="00A6350D">
              <w:rPr>
                <w:b w:val="0"/>
                <w:smallCaps/>
              </w:rPr>
              <w:t>A B S T R A C T</w:t>
            </w:r>
          </w:p>
          <w:p w14:paraId="08498D54" w14:textId="569865DE" w:rsidR="00FC4713" w:rsidRDefault="00A263F7" w:rsidP="00D06EE6">
            <w:pPr>
              <w:pStyle w:val="Els-Abstract-text"/>
              <w:spacing w:line="230" w:lineRule="exact"/>
            </w:pPr>
            <w:r>
              <w:t xml:space="preserve">This write up is the term project for SSIE </w:t>
            </w:r>
            <w:r w:rsidR="00BD4083">
              <w:t>617</w:t>
            </w:r>
            <w:r>
              <w:t xml:space="preserve"> </w:t>
            </w:r>
            <w:r w:rsidR="00BD4083">
              <w:t xml:space="preserve">Fuzzy Sets and </w:t>
            </w:r>
            <w:proofErr w:type="gramStart"/>
            <w:r w:rsidR="00BD4083">
              <w:t xml:space="preserve">Fuzzy </w:t>
            </w:r>
            <w:r>
              <w:t>.</w:t>
            </w:r>
            <w:proofErr w:type="gramEnd"/>
            <w:r>
              <w:t xml:space="preserve">  </w:t>
            </w:r>
            <w:r w:rsidR="00974539">
              <w:t>I</w:t>
            </w:r>
            <w:r>
              <w:t xml:space="preserve">t provides an </w:t>
            </w:r>
            <w:r w:rsidR="00FC4713">
              <w:t xml:space="preserve">overview of fuzzy methods applied to Word </w:t>
            </w:r>
            <w:r w:rsidR="00FC4713" w:rsidRPr="00FC4713">
              <w:rPr>
                <w:szCs w:val="15"/>
              </w:rPr>
              <w:t>Sense Disambiguation (WSD).  Three papers are reviewed “Constructing Fuzzy Relations from WordNet for Sense Disambiguation”,</w:t>
            </w:r>
            <w:r w:rsidR="00FC4713">
              <w:rPr>
                <w:szCs w:val="15"/>
              </w:rPr>
              <w:t xml:space="preserve"> “</w:t>
            </w:r>
            <w:r w:rsidR="000C7C71">
              <w:rPr>
                <w:szCs w:val="15"/>
              </w:rPr>
              <w:t xml:space="preserve">Word Sense Disambiguation in Hindi Language Using Hyperspace Analog to Language and Fuzzy C-Means Clustering” and </w:t>
            </w:r>
            <w:r w:rsidR="00C86A6A">
              <w:rPr>
                <w:szCs w:val="15"/>
              </w:rPr>
              <w:t xml:space="preserve">“Kernel Fuzzy C-Means Clustering for Word Sense Disambiguation in Biomedical Texts”.  These papers investigate the application of Fuzzy Inference, Fuzzy C-Means clustering and Kernel Fuzzy C-Means </w:t>
            </w:r>
            <w:proofErr w:type="gramStart"/>
            <w:r w:rsidR="00C86A6A">
              <w:rPr>
                <w:szCs w:val="15"/>
              </w:rPr>
              <w:t>clustering</w:t>
            </w:r>
            <w:proofErr w:type="gramEnd"/>
            <w:r w:rsidR="00C86A6A">
              <w:rPr>
                <w:szCs w:val="15"/>
              </w:rPr>
              <w:t xml:space="preserve"> respectively.</w:t>
            </w:r>
          </w:p>
          <w:p w14:paraId="49D4F8B7" w14:textId="690F5064" w:rsidR="00CD1499" w:rsidRPr="00A6350D" w:rsidRDefault="00CD1499" w:rsidP="00A263F7">
            <w:pPr>
              <w:pStyle w:val="Els-Abstract-Copyright"/>
              <w:jc w:val="left"/>
            </w:pPr>
          </w:p>
        </w:tc>
      </w:tr>
    </w:tbl>
    <w:p w14:paraId="2C56A4D8" w14:textId="77777777" w:rsidR="009E58BD" w:rsidRDefault="009E58BD" w:rsidP="009E58BD">
      <w:pPr>
        <w:pStyle w:val="Els-body-text"/>
      </w:pPr>
    </w:p>
    <w:p w14:paraId="76E7915B" w14:textId="04A0EAA6" w:rsidR="005248F2" w:rsidRPr="00A6350D" w:rsidRDefault="005248F2" w:rsidP="009E58BD">
      <w:pPr>
        <w:pStyle w:val="Els-body-text"/>
        <w:sectPr w:rsidR="005248F2" w:rsidRPr="00A6350D" w:rsidSect="008866A9">
          <w:headerReference w:type="even" r:id="rId10"/>
          <w:headerReference w:type="default" r:id="rId11"/>
          <w:headerReference w:type="first" r:id="rId12"/>
          <w:footnotePr>
            <w:numFmt w:val="chicago"/>
          </w:footnotePr>
          <w:type w:val="continuous"/>
          <w:pgSz w:w="11907" w:h="15876" w:code="161"/>
          <w:pgMar w:top="1440" w:right="1440" w:bottom="1440" w:left="1440" w:header="714" w:footer="879" w:gutter="0"/>
          <w:cols w:space="720"/>
          <w:titlePg/>
          <w:docGrid w:linePitch="360"/>
        </w:sectPr>
      </w:pPr>
    </w:p>
    <w:p w14:paraId="2CC0452C" w14:textId="5F002F6A" w:rsidR="00AD6F25" w:rsidRPr="00232FA5" w:rsidRDefault="005248F2" w:rsidP="00EC6FDC">
      <w:pPr>
        <w:pStyle w:val="Els-1storder-head"/>
        <w:rPr>
          <w:sz w:val="24"/>
          <w:szCs w:val="24"/>
        </w:rPr>
      </w:pPr>
      <w:r w:rsidRPr="008B4A47">
        <w:rPr>
          <w:sz w:val="28"/>
          <w:szCs w:val="28"/>
        </w:rPr>
        <w:t>Introduction</w:t>
      </w:r>
    </w:p>
    <w:p w14:paraId="0E40E216" w14:textId="37D0E097" w:rsidR="00A06546" w:rsidRDefault="00A263F7" w:rsidP="00AC60D4">
      <w:pPr>
        <w:pStyle w:val="Els-NoIndent"/>
        <w:rPr>
          <w:sz w:val="24"/>
          <w:szCs w:val="24"/>
        </w:rPr>
      </w:pPr>
      <w:r>
        <w:rPr>
          <w:sz w:val="24"/>
          <w:szCs w:val="24"/>
        </w:rPr>
        <w:t xml:space="preserve">This is the final </w:t>
      </w:r>
      <w:r w:rsidR="00AC60D4">
        <w:rPr>
          <w:sz w:val="24"/>
          <w:szCs w:val="24"/>
        </w:rPr>
        <w:t xml:space="preserve">paper </w:t>
      </w:r>
      <w:r>
        <w:rPr>
          <w:sz w:val="24"/>
          <w:szCs w:val="24"/>
        </w:rPr>
        <w:t xml:space="preserve">for SSIE </w:t>
      </w:r>
      <w:r w:rsidR="00476424">
        <w:rPr>
          <w:sz w:val="24"/>
          <w:szCs w:val="24"/>
        </w:rPr>
        <w:t>617</w:t>
      </w:r>
      <w:r w:rsidR="003D5B60">
        <w:rPr>
          <w:sz w:val="24"/>
          <w:szCs w:val="24"/>
        </w:rPr>
        <w:t xml:space="preserve"> </w:t>
      </w:r>
      <w:r w:rsidR="00476424">
        <w:rPr>
          <w:sz w:val="24"/>
          <w:szCs w:val="24"/>
        </w:rPr>
        <w:t>Fuzzy Set and Fuzzy Logic</w:t>
      </w:r>
      <w:r w:rsidR="00A06546">
        <w:rPr>
          <w:sz w:val="24"/>
          <w:szCs w:val="24"/>
        </w:rPr>
        <w:t xml:space="preserve">.  It </w:t>
      </w:r>
      <w:r w:rsidR="00476424">
        <w:rPr>
          <w:sz w:val="24"/>
          <w:szCs w:val="24"/>
        </w:rPr>
        <w:t xml:space="preserve">provides an overview </w:t>
      </w:r>
      <w:r w:rsidR="00BB0826">
        <w:rPr>
          <w:sz w:val="24"/>
          <w:szCs w:val="24"/>
        </w:rPr>
        <w:t>of applications of Fuzzy methods employed in Word Sense Disambiguation.  It</w:t>
      </w:r>
      <w:r w:rsidR="00AC60D4">
        <w:rPr>
          <w:sz w:val="24"/>
          <w:szCs w:val="24"/>
        </w:rPr>
        <w:t xml:space="preserve"> reviews three papers that employ Fuzzy Inference, Fuzzy C-Means Clustering and Kernel Fuzzy C-Means </w:t>
      </w:r>
      <w:proofErr w:type="gramStart"/>
      <w:r w:rsidR="00AC60D4">
        <w:rPr>
          <w:sz w:val="24"/>
          <w:szCs w:val="24"/>
        </w:rPr>
        <w:t>Clustering.</w:t>
      </w:r>
      <w:r w:rsidR="003D5B60">
        <w:rPr>
          <w:sz w:val="24"/>
          <w:szCs w:val="24"/>
        </w:rPr>
        <w:t>.</w:t>
      </w:r>
      <w:proofErr w:type="gramEnd"/>
      <w:r w:rsidR="003D5B60">
        <w:rPr>
          <w:sz w:val="24"/>
          <w:szCs w:val="24"/>
        </w:rPr>
        <w:t xml:space="preserve">  </w:t>
      </w:r>
    </w:p>
    <w:p w14:paraId="5E5B3D14" w14:textId="66364A76" w:rsidR="00547EEA" w:rsidRPr="00547EEA" w:rsidRDefault="003D5B60" w:rsidP="007707D5">
      <w:pPr>
        <w:pStyle w:val="Els-2ndorder-head"/>
        <w:rPr>
          <w:sz w:val="24"/>
          <w:szCs w:val="24"/>
        </w:rPr>
      </w:pPr>
      <w:r>
        <w:rPr>
          <w:sz w:val="24"/>
          <w:szCs w:val="24"/>
        </w:rPr>
        <w:t>Introduction &amp; Paper Organization</w:t>
      </w:r>
    </w:p>
    <w:p w14:paraId="0D4248F9" w14:textId="751A51BD" w:rsidR="00323AE1" w:rsidRDefault="003D5B60" w:rsidP="003D5B60">
      <w:pPr>
        <w:pStyle w:val="Els-NoIndent"/>
        <w:rPr>
          <w:sz w:val="24"/>
          <w:szCs w:val="24"/>
        </w:rPr>
      </w:pPr>
      <w:r>
        <w:rPr>
          <w:sz w:val="24"/>
          <w:szCs w:val="24"/>
        </w:rPr>
        <w:t xml:space="preserve">Section 1 of this paper, </w:t>
      </w:r>
      <w:r w:rsidR="00ED7597">
        <w:rPr>
          <w:sz w:val="24"/>
          <w:szCs w:val="24"/>
        </w:rPr>
        <w:t>(</w:t>
      </w:r>
      <w:r>
        <w:rPr>
          <w:sz w:val="24"/>
          <w:szCs w:val="24"/>
        </w:rPr>
        <w:t>this introduction</w:t>
      </w:r>
      <w:r w:rsidR="00ED7597">
        <w:rPr>
          <w:sz w:val="24"/>
          <w:szCs w:val="24"/>
        </w:rPr>
        <w:t>)</w:t>
      </w:r>
      <w:r>
        <w:rPr>
          <w:sz w:val="24"/>
          <w:szCs w:val="24"/>
        </w:rPr>
        <w:t>, will layout the organization of this paper and describe each section of the body.</w:t>
      </w:r>
    </w:p>
    <w:p w14:paraId="591C1A37" w14:textId="5ADF1DA7" w:rsidR="003D5B60" w:rsidRPr="00547EEA" w:rsidRDefault="00616089" w:rsidP="003D5B60">
      <w:pPr>
        <w:pStyle w:val="Els-2ndorder-head"/>
        <w:rPr>
          <w:sz w:val="24"/>
          <w:szCs w:val="24"/>
        </w:rPr>
      </w:pPr>
      <w:r>
        <w:rPr>
          <w:sz w:val="24"/>
          <w:szCs w:val="24"/>
        </w:rPr>
        <w:t>Word Sense Disambiguation</w:t>
      </w:r>
    </w:p>
    <w:p w14:paraId="44E67B7C" w14:textId="7C00AEA6" w:rsidR="003D5B60" w:rsidRDefault="003D5B60" w:rsidP="003D5B60">
      <w:pPr>
        <w:pStyle w:val="Els-NoIndent"/>
        <w:rPr>
          <w:sz w:val="24"/>
          <w:szCs w:val="24"/>
        </w:rPr>
      </w:pPr>
      <w:r>
        <w:rPr>
          <w:sz w:val="24"/>
          <w:szCs w:val="24"/>
        </w:rPr>
        <w:t>Section 2 will discuss the Word Sense Disambiguation</w:t>
      </w:r>
      <w:r w:rsidR="00ED7597">
        <w:rPr>
          <w:sz w:val="24"/>
          <w:szCs w:val="24"/>
        </w:rPr>
        <w:t xml:space="preserve"> problem</w:t>
      </w:r>
      <w:r w:rsidR="000B25C7">
        <w:rPr>
          <w:sz w:val="24"/>
          <w:szCs w:val="24"/>
        </w:rPr>
        <w:t xml:space="preserve">.  Word Sense Disambiguation is the mapping of ‘words’ to underlying </w:t>
      </w:r>
      <w:r w:rsidR="00ED7597">
        <w:rPr>
          <w:sz w:val="24"/>
          <w:szCs w:val="24"/>
        </w:rPr>
        <w:t>‘</w:t>
      </w:r>
      <w:proofErr w:type="gramStart"/>
      <w:r w:rsidR="000B25C7">
        <w:rPr>
          <w:sz w:val="24"/>
          <w:szCs w:val="24"/>
        </w:rPr>
        <w:t>meanings</w:t>
      </w:r>
      <w:r w:rsidR="00ED7597">
        <w:rPr>
          <w:sz w:val="24"/>
          <w:szCs w:val="24"/>
        </w:rPr>
        <w:t>’</w:t>
      </w:r>
      <w:proofErr w:type="gramEnd"/>
      <w:r w:rsidR="000B25C7">
        <w:rPr>
          <w:sz w:val="24"/>
          <w:szCs w:val="24"/>
        </w:rPr>
        <w:t>.  It is notoriously difficult to do in an automated manner and is a roadblock to both natural language processing and semantic</w:t>
      </w:r>
      <w:r w:rsidR="00ED7597">
        <w:rPr>
          <w:sz w:val="24"/>
          <w:szCs w:val="24"/>
        </w:rPr>
        <w:t xml:space="preserve"> computing</w:t>
      </w:r>
      <w:r w:rsidR="000B25C7">
        <w:rPr>
          <w:sz w:val="24"/>
          <w:szCs w:val="24"/>
        </w:rPr>
        <w:t xml:space="preserve">.  This section will describe Word Sense Disambiguation in detail.  It will also discuss </w:t>
      </w:r>
      <w:r w:rsidR="000B25C7">
        <w:rPr>
          <w:sz w:val="24"/>
          <w:szCs w:val="24"/>
        </w:rPr>
        <w:t xml:space="preserve">some past and current approaches to the problem as well as some of the difficulties faced by </w:t>
      </w:r>
      <w:r>
        <w:rPr>
          <w:sz w:val="24"/>
          <w:szCs w:val="24"/>
        </w:rPr>
        <w:t>researchers in this field</w:t>
      </w:r>
    </w:p>
    <w:p w14:paraId="3FDD30BA" w14:textId="0701820E" w:rsidR="003D5B60" w:rsidRPr="003D5B60" w:rsidRDefault="0090358A" w:rsidP="003D5B60">
      <w:pPr>
        <w:pStyle w:val="Els-2ndorder-head"/>
        <w:rPr>
          <w:sz w:val="24"/>
          <w:szCs w:val="24"/>
        </w:rPr>
      </w:pPr>
      <w:r>
        <w:rPr>
          <w:sz w:val="24"/>
          <w:szCs w:val="24"/>
        </w:rPr>
        <w:t>Fuzzy Inference</w:t>
      </w:r>
    </w:p>
    <w:p w14:paraId="79D3DF21" w14:textId="61053040" w:rsidR="00CB44BB" w:rsidRDefault="003D5B60" w:rsidP="007707D5">
      <w:pPr>
        <w:pStyle w:val="Els-NoIndent"/>
        <w:rPr>
          <w:sz w:val="24"/>
          <w:szCs w:val="24"/>
          <w:lang w:eastAsia="en-IN"/>
        </w:rPr>
      </w:pPr>
      <w:r>
        <w:rPr>
          <w:sz w:val="24"/>
          <w:szCs w:val="24"/>
        </w:rPr>
        <w:t xml:space="preserve">Section </w:t>
      </w:r>
      <w:r w:rsidR="00DD27CF">
        <w:rPr>
          <w:sz w:val="24"/>
          <w:szCs w:val="24"/>
        </w:rPr>
        <w:t>3</w:t>
      </w:r>
      <w:r>
        <w:rPr>
          <w:sz w:val="24"/>
          <w:szCs w:val="24"/>
        </w:rPr>
        <w:t xml:space="preserve"> will describe </w:t>
      </w:r>
      <w:r w:rsidR="00CB44BB">
        <w:rPr>
          <w:sz w:val="24"/>
          <w:szCs w:val="24"/>
        </w:rPr>
        <w:t>the paper “Constructing Fuzzy Relations from WordNet for Word Sense Disambiguation”</w:t>
      </w:r>
      <w:r w:rsidR="00662D3E">
        <w:rPr>
          <w:sz w:val="24"/>
          <w:szCs w:val="24"/>
        </w:rPr>
        <w:t xml:space="preserve"> [1]</w:t>
      </w:r>
      <w:r w:rsidR="00CB44BB">
        <w:rPr>
          <w:sz w:val="24"/>
          <w:szCs w:val="24"/>
        </w:rPr>
        <w:t xml:space="preserve">.  </w:t>
      </w:r>
      <w:r w:rsidR="00662D3E">
        <w:rPr>
          <w:sz w:val="24"/>
          <w:szCs w:val="24"/>
        </w:rPr>
        <w:t xml:space="preserve">Christos </w:t>
      </w:r>
      <w:proofErr w:type="spellStart"/>
      <w:r w:rsidR="00662D3E">
        <w:rPr>
          <w:sz w:val="24"/>
          <w:szCs w:val="24"/>
        </w:rPr>
        <w:t>Diou</w:t>
      </w:r>
      <w:proofErr w:type="spellEnd"/>
      <w:r w:rsidR="001878DF">
        <w:rPr>
          <w:sz w:val="24"/>
          <w:szCs w:val="24"/>
        </w:rPr>
        <w:t xml:space="preserve">, </w:t>
      </w:r>
      <w:proofErr w:type="spellStart"/>
      <w:r w:rsidR="001878DF">
        <w:rPr>
          <w:sz w:val="24"/>
          <w:szCs w:val="24"/>
          <w:lang w:eastAsia="en-IN"/>
        </w:rPr>
        <w:t>Giorgos</w:t>
      </w:r>
      <w:proofErr w:type="spellEnd"/>
      <w:r w:rsidR="001878DF">
        <w:rPr>
          <w:sz w:val="24"/>
          <w:szCs w:val="24"/>
          <w:lang w:eastAsia="en-IN"/>
        </w:rPr>
        <w:t xml:space="preserve"> </w:t>
      </w:r>
      <w:proofErr w:type="spellStart"/>
      <w:r w:rsidR="001878DF">
        <w:rPr>
          <w:sz w:val="24"/>
          <w:szCs w:val="24"/>
          <w:lang w:eastAsia="en-IN"/>
        </w:rPr>
        <w:t>Katsikatsos</w:t>
      </w:r>
      <w:proofErr w:type="spellEnd"/>
      <w:r w:rsidR="001878DF">
        <w:rPr>
          <w:sz w:val="24"/>
          <w:szCs w:val="24"/>
          <w:lang w:eastAsia="en-IN"/>
        </w:rPr>
        <w:t xml:space="preserve"> and Anastasios </w:t>
      </w:r>
      <w:proofErr w:type="spellStart"/>
      <w:r w:rsidR="001878DF">
        <w:rPr>
          <w:sz w:val="24"/>
          <w:szCs w:val="24"/>
          <w:lang w:eastAsia="en-IN"/>
        </w:rPr>
        <w:t>Delopoulos</w:t>
      </w:r>
      <w:proofErr w:type="spellEnd"/>
      <w:r w:rsidR="00F93FBC">
        <w:rPr>
          <w:sz w:val="24"/>
          <w:szCs w:val="24"/>
          <w:lang w:eastAsia="en-IN"/>
        </w:rPr>
        <w:t xml:space="preserve"> describe their </w:t>
      </w:r>
      <w:proofErr w:type="gramStart"/>
      <w:r w:rsidR="00F93FBC">
        <w:rPr>
          <w:sz w:val="24"/>
          <w:szCs w:val="24"/>
          <w:lang w:eastAsia="en-IN"/>
        </w:rPr>
        <w:t>knowledge based</w:t>
      </w:r>
      <w:proofErr w:type="gramEnd"/>
      <w:r w:rsidR="00F93FBC">
        <w:rPr>
          <w:sz w:val="24"/>
          <w:szCs w:val="24"/>
          <w:lang w:eastAsia="en-IN"/>
        </w:rPr>
        <w:t xml:space="preserve"> approach to WSD that relies on WordNet to </w:t>
      </w:r>
      <w:r w:rsidR="00C40D2C">
        <w:rPr>
          <w:sz w:val="24"/>
          <w:szCs w:val="24"/>
          <w:lang w:eastAsia="en-IN"/>
        </w:rPr>
        <w:t xml:space="preserve">build and weight candidate senses </w:t>
      </w:r>
      <w:r w:rsidR="0052407D">
        <w:rPr>
          <w:sz w:val="24"/>
          <w:szCs w:val="24"/>
          <w:lang w:eastAsia="en-IN"/>
        </w:rPr>
        <w:t>so that they can employ fuzzy inference to select a most suitable sense.</w:t>
      </w:r>
    </w:p>
    <w:p w14:paraId="5FE0D8C0" w14:textId="08221D95" w:rsidR="003D5B60" w:rsidRPr="00547EEA" w:rsidRDefault="0052407D" w:rsidP="003D5B60">
      <w:pPr>
        <w:pStyle w:val="Els-2ndorder-head"/>
        <w:rPr>
          <w:sz w:val="24"/>
          <w:szCs w:val="24"/>
        </w:rPr>
      </w:pPr>
      <w:r>
        <w:rPr>
          <w:sz w:val="24"/>
          <w:szCs w:val="24"/>
        </w:rPr>
        <w:t>Fuzzy C-means clustering</w:t>
      </w:r>
    </w:p>
    <w:p w14:paraId="6C79EED9" w14:textId="1946581B" w:rsidR="00803B8E" w:rsidRDefault="003D5B60" w:rsidP="007707D5">
      <w:pPr>
        <w:pStyle w:val="Els-NoIndent"/>
        <w:rPr>
          <w:sz w:val="24"/>
          <w:szCs w:val="24"/>
        </w:rPr>
      </w:pPr>
      <w:r>
        <w:rPr>
          <w:sz w:val="24"/>
          <w:szCs w:val="24"/>
        </w:rPr>
        <w:t xml:space="preserve">Section </w:t>
      </w:r>
      <w:r w:rsidR="00DD27CF">
        <w:rPr>
          <w:sz w:val="24"/>
          <w:szCs w:val="24"/>
        </w:rPr>
        <w:t>4</w:t>
      </w:r>
      <w:r>
        <w:rPr>
          <w:sz w:val="24"/>
          <w:szCs w:val="24"/>
        </w:rPr>
        <w:t xml:space="preserve"> </w:t>
      </w:r>
      <w:r w:rsidR="00002A11">
        <w:rPr>
          <w:sz w:val="24"/>
          <w:szCs w:val="24"/>
        </w:rPr>
        <w:t>examines “</w:t>
      </w:r>
      <w:r w:rsidR="004566B1">
        <w:rPr>
          <w:sz w:val="24"/>
          <w:szCs w:val="24"/>
        </w:rPr>
        <w:t xml:space="preserve">Word Sense Disambiguation in Hindi Language Using Hyperspace Analog to Language and Fuzzy C-Means Clustering”.  Devendra K. Tayal, Leena Ahuja and Shreya Chhabra </w:t>
      </w:r>
      <w:r w:rsidR="00307F2B">
        <w:rPr>
          <w:sz w:val="24"/>
          <w:szCs w:val="24"/>
        </w:rPr>
        <w:t>describe their application of Fuzzy C-Means clustering to conduct Word Sense disambiguation.  Their solution relies on a Hyperspace Analo</w:t>
      </w:r>
      <w:r w:rsidR="007D604C">
        <w:rPr>
          <w:sz w:val="24"/>
          <w:szCs w:val="24"/>
        </w:rPr>
        <w:t xml:space="preserve">gue to Language (HAL) </w:t>
      </w:r>
      <w:r w:rsidR="007D604C">
        <w:rPr>
          <w:sz w:val="24"/>
          <w:szCs w:val="24"/>
        </w:rPr>
        <w:lastRenderedPageBreak/>
        <w:t>encoding to conduct clustering and</w:t>
      </w:r>
      <w:r w:rsidR="00AF5D01">
        <w:rPr>
          <w:sz w:val="24"/>
          <w:szCs w:val="24"/>
        </w:rPr>
        <w:t xml:space="preserve"> sense selection</w:t>
      </w:r>
    </w:p>
    <w:p w14:paraId="3000D884" w14:textId="485852AA" w:rsidR="003D5B60" w:rsidRPr="00547EEA" w:rsidRDefault="00AF5D01" w:rsidP="003D5B60">
      <w:pPr>
        <w:pStyle w:val="Els-2ndorder-head"/>
        <w:rPr>
          <w:sz w:val="24"/>
          <w:szCs w:val="24"/>
        </w:rPr>
      </w:pPr>
      <w:r>
        <w:rPr>
          <w:sz w:val="24"/>
          <w:szCs w:val="24"/>
        </w:rPr>
        <w:t>Kernel Fuzzy C-means clustering</w:t>
      </w:r>
    </w:p>
    <w:p w14:paraId="505034A7" w14:textId="4AE63A62" w:rsidR="003D5B60" w:rsidRDefault="003D5B60" w:rsidP="007707D5">
      <w:pPr>
        <w:pStyle w:val="Els-NoIndent"/>
        <w:rPr>
          <w:sz w:val="24"/>
          <w:szCs w:val="24"/>
        </w:rPr>
      </w:pPr>
      <w:r>
        <w:rPr>
          <w:sz w:val="24"/>
          <w:szCs w:val="24"/>
        </w:rPr>
        <w:t xml:space="preserve">Section </w:t>
      </w:r>
      <w:r w:rsidR="00DD27CF">
        <w:rPr>
          <w:sz w:val="24"/>
          <w:szCs w:val="24"/>
        </w:rPr>
        <w:t>5</w:t>
      </w:r>
      <w:r>
        <w:rPr>
          <w:sz w:val="24"/>
          <w:szCs w:val="24"/>
        </w:rPr>
        <w:t xml:space="preserve"> </w:t>
      </w:r>
      <w:r w:rsidR="00BD3A3F">
        <w:rPr>
          <w:sz w:val="24"/>
          <w:szCs w:val="24"/>
        </w:rPr>
        <w:t xml:space="preserve">describes </w:t>
      </w:r>
      <w:proofErr w:type="gramStart"/>
      <w:r w:rsidR="00BD3A3F">
        <w:rPr>
          <w:sz w:val="24"/>
          <w:szCs w:val="24"/>
        </w:rPr>
        <w:t>“ Kernel</w:t>
      </w:r>
      <w:proofErr w:type="gramEnd"/>
      <w:r w:rsidR="00BD3A3F">
        <w:rPr>
          <w:sz w:val="24"/>
          <w:szCs w:val="24"/>
        </w:rPr>
        <w:t xml:space="preserve"> Fuzzy C-Means Clustering for Word Sense Disambiguation in Bio-Medical Texts”.  </w:t>
      </w:r>
      <w:r w:rsidR="004659CB">
        <w:rPr>
          <w:sz w:val="24"/>
          <w:szCs w:val="24"/>
        </w:rPr>
        <w:t>K</w:t>
      </w:r>
      <w:r w:rsidR="006F14A2">
        <w:rPr>
          <w:sz w:val="24"/>
          <w:szCs w:val="24"/>
        </w:rPr>
        <w:t xml:space="preserve">. Ren and Y.F. Ren </w:t>
      </w:r>
      <w:r w:rsidR="00DD27CF">
        <w:rPr>
          <w:sz w:val="24"/>
          <w:szCs w:val="24"/>
        </w:rPr>
        <w:t>attempt to increase the efficacy of Fuzzy C-Means clustering with kernel mapping</w:t>
      </w:r>
      <w:r w:rsidR="00BE75D9">
        <w:rPr>
          <w:sz w:val="24"/>
          <w:szCs w:val="24"/>
        </w:rPr>
        <w:t xml:space="preserve"> applied to Bio Medical texts</w:t>
      </w:r>
      <w:r w:rsidR="006F5973">
        <w:rPr>
          <w:sz w:val="24"/>
          <w:szCs w:val="24"/>
        </w:rPr>
        <w:t xml:space="preserve"> and disambiguation of technical terms and acronyms</w:t>
      </w:r>
    </w:p>
    <w:p w14:paraId="5799A5D6" w14:textId="11B3E292" w:rsidR="006F5973" w:rsidRPr="00547EEA" w:rsidRDefault="006F5973" w:rsidP="006F5973">
      <w:pPr>
        <w:pStyle w:val="Els-2ndorder-head"/>
        <w:rPr>
          <w:sz w:val="24"/>
          <w:szCs w:val="24"/>
        </w:rPr>
      </w:pPr>
      <w:r>
        <w:rPr>
          <w:sz w:val="24"/>
          <w:szCs w:val="24"/>
        </w:rPr>
        <w:t>Conclusion</w:t>
      </w:r>
    </w:p>
    <w:p w14:paraId="7D5A9F69" w14:textId="0D357E07" w:rsidR="006F5973" w:rsidRDefault="006F5973" w:rsidP="006F5973">
      <w:pPr>
        <w:pStyle w:val="Els-NoIndent"/>
        <w:rPr>
          <w:sz w:val="24"/>
          <w:szCs w:val="24"/>
        </w:rPr>
      </w:pPr>
      <w:r>
        <w:rPr>
          <w:sz w:val="24"/>
          <w:szCs w:val="24"/>
        </w:rPr>
        <w:t xml:space="preserve">Section 6 will discuss final thoughts on fuzzy methods in WSD and </w:t>
      </w:r>
      <w:r w:rsidR="00616089">
        <w:rPr>
          <w:sz w:val="24"/>
          <w:szCs w:val="24"/>
        </w:rPr>
        <w:t>potential future applications for study.</w:t>
      </w:r>
    </w:p>
    <w:p w14:paraId="396F347A" w14:textId="7A3D100C" w:rsidR="00974539" w:rsidRDefault="00974539" w:rsidP="007707D5">
      <w:pPr>
        <w:pStyle w:val="Els-NoIndent"/>
        <w:rPr>
          <w:sz w:val="24"/>
          <w:szCs w:val="24"/>
        </w:rPr>
      </w:pPr>
    </w:p>
    <w:p w14:paraId="013F67B0" w14:textId="5F9355A1" w:rsidR="009A05DD" w:rsidRPr="00392166" w:rsidRDefault="00974539" w:rsidP="007707D5">
      <w:pPr>
        <w:pStyle w:val="Els-1storder-head"/>
        <w:rPr>
          <w:sz w:val="24"/>
          <w:szCs w:val="24"/>
        </w:rPr>
      </w:pPr>
      <w:bookmarkStart w:id="0" w:name="_Hlk7977186"/>
      <w:r>
        <w:rPr>
          <w:sz w:val="28"/>
          <w:szCs w:val="28"/>
        </w:rPr>
        <w:t>Background on the Application</w:t>
      </w:r>
      <w:bookmarkEnd w:id="0"/>
    </w:p>
    <w:p w14:paraId="2B194B4A" w14:textId="77777777" w:rsidR="008571AD" w:rsidRDefault="00974539" w:rsidP="007707D5">
      <w:pPr>
        <w:pStyle w:val="Els-NoIndent"/>
        <w:rPr>
          <w:sz w:val="24"/>
          <w:szCs w:val="24"/>
        </w:rPr>
      </w:pPr>
      <w:r>
        <w:rPr>
          <w:sz w:val="24"/>
          <w:szCs w:val="24"/>
        </w:rPr>
        <w:t>Word Sense Disambiguation is the mapping of ‘words’ to underlying ‘</w:t>
      </w:r>
      <w:proofErr w:type="gramStart"/>
      <w:r>
        <w:rPr>
          <w:sz w:val="24"/>
          <w:szCs w:val="24"/>
        </w:rPr>
        <w:t>meanings’</w:t>
      </w:r>
      <w:proofErr w:type="gramEnd"/>
      <w:r w:rsidR="00130E9E">
        <w:rPr>
          <w:sz w:val="24"/>
          <w:szCs w:val="24"/>
        </w:rPr>
        <w:t>.</w:t>
      </w:r>
      <w:r>
        <w:rPr>
          <w:sz w:val="24"/>
          <w:szCs w:val="24"/>
        </w:rPr>
        <w:t xml:space="preserve">  It is a notoriously difficult task for both humans and machines and is </w:t>
      </w:r>
      <w:r w:rsidR="00733B77">
        <w:rPr>
          <w:sz w:val="24"/>
          <w:szCs w:val="24"/>
        </w:rPr>
        <w:t xml:space="preserve">currently a major </w:t>
      </w:r>
      <w:proofErr w:type="gramStart"/>
      <w:r w:rsidR="00733B77">
        <w:rPr>
          <w:sz w:val="24"/>
          <w:szCs w:val="24"/>
        </w:rPr>
        <w:t>road block</w:t>
      </w:r>
      <w:proofErr w:type="gramEnd"/>
      <w:r w:rsidR="00733B77">
        <w:rPr>
          <w:sz w:val="24"/>
          <w:szCs w:val="24"/>
        </w:rPr>
        <w:t xml:space="preserve"> to advance</w:t>
      </w:r>
      <w:r w:rsidR="009A05DD">
        <w:rPr>
          <w:sz w:val="24"/>
          <w:szCs w:val="24"/>
        </w:rPr>
        <w:t>s</w:t>
      </w:r>
      <w:r w:rsidR="00733B77">
        <w:rPr>
          <w:sz w:val="24"/>
          <w:szCs w:val="24"/>
        </w:rPr>
        <w:t xml:space="preserve"> in natural language processing and semantic computing.</w:t>
      </w:r>
      <w:r w:rsidR="00D54578">
        <w:rPr>
          <w:sz w:val="24"/>
          <w:szCs w:val="24"/>
        </w:rPr>
        <w:t xml:space="preserve">  WSD is complicated by the complexity of linguistic </w:t>
      </w:r>
      <w:r w:rsidR="00392166">
        <w:rPr>
          <w:sz w:val="24"/>
          <w:szCs w:val="24"/>
        </w:rPr>
        <w:t xml:space="preserve">data, a </w:t>
      </w:r>
      <w:r w:rsidR="00D54578">
        <w:rPr>
          <w:sz w:val="24"/>
          <w:szCs w:val="24"/>
        </w:rPr>
        <w:t xml:space="preserve">lack of agreement on the </w:t>
      </w:r>
      <w:r w:rsidR="00392166">
        <w:rPr>
          <w:sz w:val="24"/>
          <w:szCs w:val="24"/>
        </w:rPr>
        <w:t xml:space="preserve">correct </w:t>
      </w:r>
      <w:r w:rsidR="00D54578">
        <w:rPr>
          <w:sz w:val="24"/>
          <w:szCs w:val="24"/>
        </w:rPr>
        <w:t xml:space="preserve">inventory of ‘meanings’ as well as </w:t>
      </w:r>
      <w:r w:rsidR="00392166">
        <w:rPr>
          <w:sz w:val="24"/>
          <w:szCs w:val="24"/>
        </w:rPr>
        <w:t xml:space="preserve">by a </w:t>
      </w:r>
      <w:r w:rsidR="00D54578">
        <w:rPr>
          <w:sz w:val="24"/>
          <w:szCs w:val="24"/>
        </w:rPr>
        <w:t xml:space="preserve">lack of standardization in research.  </w:t>
      </w:r>
    </w:p>
    <w:p w14:paraId="316C9C30" w14:textId="359414B2" w:rsidR="00974539" w:rsidRDefault="008571AD" w:rsidP="007707D5">
      <w:pPr>
        <w:pStyle w:val="Els-NoIndent"/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 w:rsidR="00D54578">
        <w:rPr>
          <w:sz w:val="24"/>
          <w:szCs w:val="24"/>
        </w:rPr>
        <w:t xml:space="preserve">WSD has been a </w:t>
      </w:r>
      <w:proofErr w:type="gramStart"/>
      <w:r w:rsidR="00D54578">
        <w:rPr>
          <w:sz w:val="24"/>
          <w:szCs w:val="24"/>
        </w:rPr>
        <w:t>long standing</w:t>
      </w:r>
      <w:proofErr w:type="gramEnd"/>
      <w:r w:rsidR="00D54578">
        <w:rPr>
          <w:sz w:val="24"/>
          <w:szCs w:val="24"/>
        </w:rPr>
        <w:t xml:space="preserve"> aspiration for computer and </w:t>
      </w:r>
      <w:r>
        <w:rPr>
          <w:sz w:val="24"/>
          <w:szCs w:val="24"/>
        </w:rPr>
        <w:t xml:space="preserve">information </w:t>
      </w:r>
      <w:r w:rsidR="00D54578">
        <w:rPr>
          <w:sz w:val="24"/>
          <w:szCs w:val="24"/>
        </w:rPr>
        <w:t xml:space="preserve">scientists and despite </w:t>
      </w:r>
      <w:r>
        <w:rPr>
          <w:sz w:val="24"/>
          <w:szCs w:val="24"/>
        </w:rPr>
        <w:t xml:space="preserve">these </w:t>
      </w:r>
      <w:r w:rsidR="00D54578">
        <w:rPr>
          <w:sz w:val="24"/>
          <w:szCs w:val="24"/>
        </w:rPr>
        <w:t xml:space="preserve">challenges, advances have been made </w:t>
      </w:r>
      <w:r>
        <w:rPr>
          <w:sz w:val="24"/>
          <w:szCs w:val="24"/>
        </w:rPr>
        <w:t xml:space="preserve">in the </w:t>
      </w:r>
      <w:r w:rsidR="00D54578">
        <w:rPr>
          <w:sz w:val="24"/>
          <w:szCs w:val="24"/>
        </w:rPr>
        <w:t xml:space="preserve">last decade </w:t>
      </w:r>
      <w:r>
        <w:rPr>
          <w:sz w:val="24"/>
          <w:szCs w:val="24"/>
        </w:rPr>
        <w:t xml:space="preserve">with </w:t>
      </w:r>
      <w:r w:rsidR="00D54578">
        <w:rPr>
          <w:sz w:val="24"/>
          <w:szCs w:val="24"/>
        </w:rPr>
        <w:t xml:space="preserve">the </w:t>
      </w:r>
      <w:r w:rsidR="000C48A5">
        <w:rPr>
          <w:sz w:val="24"/>
          <w:szCs w:val="24"/>
        </w:rPr>
        <w:t xml:space="preserve">application of </w:t>
      </w:r>
      <w:r w:rsidR="00B9270E">
        <w:rPr>
          <w:sz w:val="24"/>
          <w:szCs w:val="24"/>
        </w:rPr>
        <w:t>fuzzy methods and deep learning</w:t>
      </w:r>
      <w:r w:rsidR="000C48A5">
        <w:rPr>
          <w:sz w:val="24"/>
          <w:szCs w:val="24"/>
        </w:rPr>
        <w:t xml:space="preserve"> to the WSD problem.</w:t>
      </w:r>
    </w:p>
    <w:p w14:paraId="76ED380A" w14:textId="77F72B0B" w:rsidR="00F40BC1" w:rsidRPr="00F40BC1" w:rsidRDefault="00F40BC1" w:rsidP="007707D5">
      <w:pPr>
        <w:pStyle w:val="Els-2ndorder-head"/>
        <w:rPr>
          <w:sz w:val="24"/>
          <w:szCs w:val="24"/>
        </w:rPr>
      </w:pPr>
      <w:r>
        <w:rPr>
          <w:sz w:val="24"/>
          <w:szCs w:val="24"/>
        </w:rPr>
        <w:t>Introduction to Word Sense Disambiguation</w:t>
      </w:r>
    </w:p>
    <w:p w14:paraId="43B683F1" w14:textId="426C07AB" w:rsidR="000C48A5" w:rsidRPr="000C48A5" w:rsidRDefault="000C48A5" w:rsidP="007707D5">
      <w:pPr>
        <w:pStyle w:val="Els-NoIndent"/>
        <w:rPr>
          <w:sz w:val="24"/>
          <w:szCs w:val="24"/>
          <w:vertAlign w:val="subscript"/>
        </w:rPr>
      </w:pPr>
      <w:r>
        <w:rPr>
          <w:sz w:val="24"/>
          <w:szCs w:val="24"/>
        </w:rPr>
        <w:t xml:space="preserve">Word Sense Disambiguation involves most, if not all aspects of linguistics.  Linguistics itself is a sprawling field of study that has not yet unlocked many of its own </w:t>
      </w:r>
      <w:r w:rsidR="005E28DF">
        <w:rPr>
          <w:sz w:val="24"/>
          <w:szCs w:val="24"/>
        </w:rPr>
        <w:t xml:space="preserve">core </w:t>
      </w:r>
      <w:r>
        <w:rPr>
          <w:sz w:val="24"/>
          <w:szCs w:val="24"/>
        </w:rPr>
        <w:t>tenets.  Nonetheless, linguistics still provides a robust body of work to analyze and support WSD.</w:t>
      </w:r>
    </w:p>
    <w:p w14:paraId="6FC27EF6" w14:textId="0DB190AC" w:rsidR="00733B77" w:rsidRDefault="000C48A5" w:rsidP="007707D5">
      <w:pPr>
        <w:pStyle w:val="Els-NoIndent"/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 w:rsidR="00733B77">
        <w:rPr>
          <w:sz w:val="24"/>
          <w:szCs w:val="24"/>
        </w:rPr>
        <w:t xml:space="preserve">In English, the Word Sense Disambiguation problem can be intuitively illustrated by the word ‘board’.  This word can represent a </w:t>
      </w:r>
      <w:proofErr w:type="gramStart"/>
      <w:r w:rsidR="00733B77">
        <w:rPr>
          <w:sz w:val="24"/>
          <w:szCs w:val="24"/>
        </w:rPr>
        <w:t>skate-board</w:t>
      </w:r>
      <w:proofErr w:type="gramEnd"/>
      <w:r w:rsidR="00733B77">
        <w:rPr>
          <w:sz w:val="24"/>
          <w:szCs w:val="24"/>
        </w:rPr>
        <w:t>, surf-board or chess-board.  It can also represent a</w:t>
      </w:r>
      <w:r w:rsidR="00ED7597">
        <w:rPr>
          <w:sz w:val="24"/>
          <w:szCs w:val="24"/>
        </w:rPr>
        <w:t xml:space="preserve"> </w:t>
      </w:r>
      <w:r w:rsidR="00733B77">
        <w:rPr>
          <w:sz w:val="24"/>
          <w:szCs w:val="24"/>
        </w:rPr>
        <w:t xml:space="preserve">group of </w:t>
      </w:r>
      <w:r w:rsidR="00733B77">
        <w:rPr>
          <w:sz w:val="24"/>
          <w:szCs w:val="24"/>
        </w:rPr>
        <w:t>decision makers</w:t>
      </w:r>
      <w:r w:rsidR="00ED7597">
        <w:rPr>
          <w:sz w:val="24"/>
          <w:szCs w:val="24"/>
        </w:rPr>
        <w:t xml:space="preserve"> or the act of getting on a ship, train or bus.  It can mean covering up a window with </w:t>
      </w:r>
      <w:proofErr w:type="gramStart"/>
      <w:r w:rsidR="00ED7597">
        <w:rPr>
          <w:sz w:val="24"/>
          <w:szCs w:val="24"/>
        </w:rPr>
        <w:t>planks, or</w:t>
      </w:r>
      <w:proofErr w:type="gramEnd"/>
      <w:r w:rsidR="00ED7597">
        <w:rPr>
          <w:sz w:val="24"/>
          <w:szCs w:val="24"/>
        </w:rPr>
        <w:t xml:space="preserve"> checking a hockey player into the side of </w:t>
      </w:r>
      <w:r w:rsidR="008571AD">
        <w:rPr>
          <w:sz w:val="24"/>
          <w:szCs w:val="24"/>
        </w:rPr>
        <w:t>a</w:t>
      </w:r>
      <w:r w:rsidR="00ED7597">
        <w:rPr>
          <w:sz w:val="24"/>
          <w:szCs w:val="24"/>
        </w:rPr>
        <w:t xml:space="preserve"> rink.  </w:t>
      </w:r>
    </w:p>
    <w:p w14:paraId="44A5DC0B" w14:textId="773A6442" w:rsidR="00ED7597" w:rsidRDefault="00ED7597" w:rsidP="007707D5">
      <w:pPr>
        <w:pStyle w:val="Els-NoIndent"/>
        <w:rPr>
          <w:sz w:val="24"/>
          <w:szCs w:val="24"/>
        </w:rPr>
      </w:pPr>
      <w:r>
        <w:rPr>
          <w:sz w:val="24"/>
          <w:szCs w:val="24"/>
        </w:rPr>
        <w:t xml:space="preserve">     What we intuitively think of as the </w:t>
      </w:r>
      <w:r w:rsidRPr="00ED7597">
        <w:rPr>
          <w:i/>
          <w:iCs/>
          <w:sz w:val="24"/>
          <w:szCs w:val="24"/>
        </w:rPr>
        <w:t>word</w:t>
      </w:r>
      <w:r>
        <w:rPr>
          <w:sz w:val="24"/>
          <w:szCs w:val="24"/>
        </w:rPr>
        <w:t xml:space="preserve"> ‘board’ can have a lot of different meanings that must be inferred from context.  In English this provides </w:t>
      </w:r>
      <w:r w:rsidR="00FB24CD">
        <w:rPr>
          <w:sz w:val="24"/>
          <w:szCs w:val="24"/>
        </w:rPr>
        <w:t xml:space="preserve">what appears to be </w:t>
      </w:r>
      <w:r>
        <w:rPr>
          <w:sz w:val="24"/>
          <w:szCs w:val="24"/>
        </w:rPr>
        <w:t xml:space="preserve">a </w:t>
      </w:r>
      <w:proofErr w:type="gramStart"/>
      <w:r>
        <w:rPr>
          <w:sz w:val="24"/>
          <w:szCs w:val="24"/>
        </w:rPr>
        <w:t>straight forward</w:t>
      </w:r>
      <w:proofErr w:type="gramEnd"/>
      <w:r>
        <w:rPr>
          <w:sz w:val="24"/>
          <w:szCs w:val="24"/>
        </w:rPr>
        <w:t xml:space="preserve"> entry point to the Word Sense Disambiguation problem.  </w:t>
      </w:r>
    </w:p>
    <w:p w14:paraId="333616AA" w14:textId="6E34F0A0" w:rsidR="00DF70BF" w:rsidRDefault="00FB24CD" w:rsidP="007707D5">
      <w:pPr>
        <w:pStyle w:val="Els-NoIndent"/>
        <w:rPr>
          <w:sz w:val="24"/>
          <w:szCs w:val="24"/>
        </w:rPr>
      </w:pPr>
      <w:r>
        <w:rPr>
          <w:sz w:val="24"/>
          <w:szCs w:val="24"/>
        </w:rPr>
        <w:t xml:space="preserve">     In English </w:t>
      </w:r>
      <w:r w:rsidR="008571AD">
        <w:rPr>
          <w:sz w:val="24"/>
          <w:szCs w:val="24"/>
        </w:rPr>
        <w:t>th</w:t>
      </w:r>
      <w:r>
        <w:rPr>
          <w:sz w:val="24"/>
          <w:szCs w:val="24"/>
        </w:rPr>
        <w:t xml:space="preserve">is also provides a </w:t>
      </w:r>
      <w:r w:rsidR="009A05DD">
        <w:rPr>
          <w:sz w:val="24"/>
          <w:szCs w:val="24"/>
        </w:rPr>
        <w:t xml:space="preserve">window on the true complexity of Word Sense Disambiguation (WSD).  </w:t>
      </w:r>
      <w:r w:rsidR="00DF70BF">
        <w:rPr>
          <w:sz w:val="24"/>
          <w:szCs w:val="24"/>
        </w:rPr>
        <w:t>WSD is the act of figuring out exactly what is being talked about</w:t>
      </w:r>
      <w:r w:rsidR="008571AD">
        <w:rPr>
          <w:sz w:val="24"/>
          <w:szCs w:val="24"/>
        </w:rPr>
        <w:t xml:space="preserve"> or said</w:t>
      </w:r>
      <w:r w:rsidR="00DF70BF">
        <w:rPr>
          <w:sz w:val="24"/>
          <w:szCs w:val="24"/>
        </w:rPr>
        <w:t>.  WSD</w:t>
      </w:r>
      <w:r w:rsidR="009A05DD">
        <w:rPr>
          <w:sz w:val="24"/>
          <w:szCs w:val="24"/>
        </w:rPr>
        <w:t xml:space="preserve"> attempts to associate linguistic tokens, either written or spoken, with </w:t>
      </w:r>
      <w:r w:rsidR="00DF70BF">
        <w:rPr>
          <w:sz w:val="24"/>
          <w:szCs w:val="24"/>
        </w:rPr>
        <w:t xml:space="preserve">one and only one </w:t>
      </w:r>
      <w:r w:rsidR="009A05DD">
        <w:rPr>
          <w:sz w:val="24"/>
          <w:szCs w:val="24"/>
        </w:rPr>
        <w:t xml:space="preserve">discrete semantic </w:t>
      </w:r>
      <w:r w:rsidR="008571AD">
        <w:rPr>
          <w:sz w:val="24"/>
          <w:szCs w:val="24"/>
        </w:rPr>
        <w:t>meaning</w:t>
      </w:r>
      <w:r w:rsidR="00C65D0E">
        <w:rPr>
          <w:sz w:val="24"/>
          <w:szCs w:val="24"/>
        </w:rPr>
        <w:t xml:space="preserve"> referred to as a sense</w:t>
      </w:r>
      <w:r w:rsidR="00DF70BF">
        <w:rPr>
          <w:sz w:val="24"/>
          <w:szCs w:val="24"/>
        </w:rPr>
        <w:t xml:space="preserve">.  </w:t>
      </w:r>
    </w:p>
    <w:p w14:paraId="18D6E306" w14:textId="77777777" w:rsidR="008571AD" w:rsidRDefault="00DF70BF" w:rsidP="007707D5">
      <w:pPr>
        <w:pStyle w:val="Els-NoIndent"/>
        <w:rPr>
          <w:sz w:val="24"/>
          <w:szCs w:val="24"/>
        </w:rPr>
      </w:pPr>
      <w:r>
        <w:rPr>
          <w:sz w:val="24"/>
          <w:szCs w:val="24"/>
        </w:rPr>
        <w:t xml:space="preserve">     Unfortunately, though this spans </w:t>
      </w:r>
      <w:proofErr w:type="gramStart"/>
      <w:r>
        <w:rPr>
          <w:sz w:val="24"/>
          <w:szCs w:val="24"/>
        </w:rPr>
        <w:t>a number of</w:t>
      </w:r>
      <w:proofErr w:type="gramEnd"/>
      <w:r>
        <w:rPr>
          <w:sz w:val="24"/>
          <w:szCs w:val="24"/>
        </w:rPr>
        <w:t xml:space="preserve"> problems in </w:t>
      </w:r>
      <w:r w:rsidR="00E761F8">
        <w:rPr>
          <w:sz w:val="24"/>
          <w:szCs w:val="24"/>
        </w:rPr>
        <w:t xml:space="preserve">natural language processing.  For example, what we refer to as the </w:t>
      </w:r>
      <w:r w:rsidR="00E761F8" w:rsidRPr="00E761F8">
        <w:rPr>
          <w:i/>
          <w:iCs/>
          <w:sz w:val="24"/>
          <w:szCs w:val="24"/>
        </w:rPr>
        <w:t>word</w:t>
      </w:r>
      <w:r w:rsidR="00E761F8">
        <w:rPr>
          <w:sz w:val="24"/>
          <w:szCs w:val="24"/>
        </w:rPr>
        <w:t xml:space="preserve"> ‘board’ in written language </w:t>
      </w:r>
      <w:proofErr w:type="gramStart"/>
      <w:r w:rsidR="00E761F8">
        <w:rPr>
          <w:sz w:val="24"/>
          <w:szCs w:val="24"/>
        </w:rPr>
        <w:t>actually represents</w:t>
      </w:r>
      <w:proofErr w:type="gramEnd"/>
      <w:r w:rsidR="00E761F8">
        <w:rPr>
          <w:sz w:val="24"/>
          <w:szCs w:val="24"/>
        </w:rPr>
        <w:t xml:space="preserve"> several words including at least two nouns and one verb.  These words are all homographs.  The grapheme</w:t>
      </w:r>
      <w:r w:rsidR="008571AD">
        <w:rPr>
          <w:sz w:val="24"/>
          <w:szCs w:val="24"/>
        </w:rPr>
        <w:t>s</w:t>
      </w:r>
      <w:r w:rsidR="00E761F8">
        <w:rPr>
          <w:sz w:val="24"/>
          <w:szCs w:val="24"/>
        </w:rPr>
        <w:t xml:space="preserve"> </w:t>
      </w:r>
      <w:r w:rsidR="00D17E54">
        <w:rPr>
          <w:sz w:val="24"/>
          <w:szCs w:val="24"/>
        </w:rPr>
        <w:t>‘</w:t>
      </w:r>
      <w:r w:rsidR="00E761F8">
        <w:rPr>
          <w:sz w:val="24"/>
          <w:szCs w:val="24"/>
        </w:rPr>
        <w:t>b-o-a-r-d</w:t>
      </w:r>
      <w:r w:rsidR="00D17E54">
        <w:rPr>
          <w:sz w:val="24"/>
          <w:szCs w:val="24"/>
        </w:rPr>
        <w:t>’</w:t>
      </w:r>
      <w:r w:rsidR="00E761F8">
        <w:rPr>
          <w:sz w:val="24"/>
          <w:szCs w:val="24"/>
        </w:rPr>
        <w:t xml:space="preserve"> can represent all of them which complicates WSD.  </w:t>
      </w:r>
    </w:p>
    <w:p w14:paraId="3605ED08" w14:textId="42212487" w:rsidR="00DF70BF" w:rsidRDefault="008571AD" w:rsidP="007707D5">
      <w:pPr>
        <w:pStyle w:val="Els-NoIndent"/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 w:rsidR="00E761F8">
        <w:rPr>
          <w:sz w:val="24"/>
          <w:szCs w:val="24"/>
        </w:rPr>
        <w:t xml:space="preserve">Disambiguating senses </w:t>
      </w:r>
      <w:r w:rsidR="00C65D0E">
        <w:rPr>
          <w:sz w:val="24"/>
          <w:szCs w:val="24"/>
        </w:rPr>
        <w:t xml:space="preserve">of the word board </w:t>
      </w:r>
      <w:r w:rsidR="00E761F8">
        <w:rPr>
          <w:sz w:val="24"/>
          <w:szCs w:val="24"/>
        </w:rPr>
        <w:t xml:space="preserve">could </w:t>
      </w:r>
      <w:r>
        <w:rPr>
          <w:sz w:val="24"/>
          <w:szCs w:val="24"/>
        </w:rPr>
        <w:t xml:space="preserve">alternatively </w:t>
      </w:r>
      <w:r w:rsidR="00E761F8">
        <w:rPr>
          <w:sz w:val="24"/>
          <w:szCs w:val="24"/>
        </w:rPr>
        <w:t xml:space="preserve">be as easy as conducting Part of Speech tagging and knowing that “He sat on the board” could not refer to </w:t>
      </w:r>
      <w:r w:rsidR="00C65D0E">
        <w:rPr>
          <w:sz w:val="24"/>
          <w:szCs w:val="24"/>
        </w:rPr>
        <w:t xml:space="preserve">the </w:t>
      </w:r>
      <w:r w:rsidR="00E761F8">
        <w:rPr>
          <w:sz w:val="24"/>
          <w:szCs w:val="24"/>
        </w:rPr>
        <w:t>verb</w:t>
      </w:r>
      <w:r w:rsidR="00C65D0E">
        <w:rPr>
          <w:sz w:val="24"/>
          <w:szCs w:val="24"/>
        </w:rPr>
        <w:t xml:space="preserve"> ‘get on something’.  However,</w:t>
      </w:r>
      <w:r w:rsidR="00E761F8">
        <w:rPr>
          <w:sz w:val="24"/>
          <w:szCs w:val="24"/>
        </w:rPr>
        <w:t xml:space="preserve"> it could </w:t>
      </w:r>
      <w:r>
        <w:rPr>
          <w:sz w:val="24"/>
          <w:szCs w:val="24"/>
        </w:rPr>
        <w:t xml:space="preserve">be as complicated as </w:t>
      </w:r>
      <w:r w:rsidR="00E761F8">
        <w:rPr>
          <w:sz w:val="24"/>
          <w:szCs w:val="24"/>
        </w:rPr>
        <w:t>requir</w:t>
      </w:r>
      <w:r>
        <w:rPr>
          <w:sz w:val="24"/>
          <w:szCs w:val="24"/>
        </w:rPr>
        <w:t>ing</w:t>
      </w:r>
      <w:r w:rsidR="00E761F8">
        <w:rPr>
          <w:sz w:val="24"/>
          <w:szCs w:val="24"/>
        </w:rPr>
        <w:t xml:space="preserve"> </w:t>
      </w:r>
      <w:r w:rsidR="00C65D0E">
        <w:rPr>
          <w:sz w:val="24"/>
          <w:szCs w:val="24"/>
        </w:rPr>
        <w:t>discourse level memory to know if he sat on a skate/surf/circuit/</w:t>
      </w:r>
      <w:r>
        <w:rPr>
          <w:sz w:val="24"/>
          <w:szCs w:val="24"/>
        </w:rPr>
        <w:t xml:space="preserve"> or g</w:t>
      </w:r>
      <w:r w:rsidR="00C65D0E">
        <w:rPr>
          <w:sz w:val="24"/>
          <w:szCs w:val="24"/>
        </w:rPr>
        <w:t xml:space="preserve">roup of </w:t>
      </w:r>
      <w:proofErr w:type="gramStart"/>
      <w:r w:rsidR="00C65D0E">
        <w:rPr>
          <w:sz w:val="24"/>
          <w:szCs w:val="24"/>
        </w:rPr>
        <w:t>directors</w:t>
      </w:r>
      <w:proofErr w:type="gramEnd"/>
      <w:r w:rsidR="00C65D0E">
        <w:rPr>
          <w:sz w:val="24"/>
          <w:szCs w:val="24"/>
        </w:rPr>
        <w:t xml:space="preserve"> ‘board’.</w:t>
      </w:r>
    </w:p>
    <w:p w14:paraId="749A352A" w14:textId="61E4E3DA" w:rsidR="00D17E54" w:rsidRDefault="00C65D0E" w:rsidP="007707D5">
      <w:pPr>
        <w:pStyle w:val="Els-NoIndent"/>
        <w:rPr>
          <w:color w:val="000000"/>
          <w:sz w:val="24"/>
          <w:szCs w:val="24"/>
          <w:shd w:val="clear" w:color="auto" w:fill="FFFFFF"/>
        </w:rPr>
      </w:pPr>
      <w:r>
        <w:rPr>
          <w:sz w:val="24"/>
          <w:szCs w:val="24"/>
        </w:rPr>
        <w:t xml:space="preserve">     Likewise, in spoken language, the utterance</w:t>
      </w:r>
      <w:r w:rsidR="00106BAA">
        <w:rPr>
          <w:sz w:val="24"/>
          <w:szCs w:val="24"/>
        </w:rPr>
        <w:t xml:space="preserve"> </w:t>
      </w:r>
      <w:r w:rsidR="00106BAA" w:rsidRPr="00106BAA">
        <w:rPr>
          <w:sz w:val="24"/>
          <w:szCs w:val="24"/>
        </w:rPr>
        <w:t>/</w:t>
      </w:r>
      <w:r w:rsidR="00106BAA" w:rsidRPr="00106BAA">
        <w:rPr>
          <w:color w:val="000000"/>
          <w:sz w:val="24"/>
          <w:szCs w:val="24"/>
          <w:shd w:val="clear" w:color="auto" w:fill="FFFFFF"/>
        </w:rPr>
        <w:t>’</w:t>
      </w:r>
      <w:proofErr w:type="spellStart"/>
      <w:r w:rsidR="00106BAA" w:rsidRPr="00106BAA">
        <w:rPr>
          <w:color w:val="000000"/>
          <w:sz w:val="24"/>
          <w:szCs w:val="24"/>
          <w:shd w:val="clear" w:color="auto" w:fill="FFFFFF"/>
        </w:rPr>
        <w:t>bɔrd</w:t>
      </w:r>
      <w:proofErr w:type="spellEnd"/>
      <w:r w:rsidR="00106BAA" w:rsidRPr="00106BAA">
        <w:rPr>
          <w:color w:val="000000"/>
          <w:sz w:val="24"/>
          <w:szCs w:val="24"/>
          <w:shd w:val="clear" w:color="auto" w:fill="FFFFFF"/>
        </w:rPr>
        <w:t>’</w:t>
      </w:r>
      <w:r w:rsidR="00106BAA" w:rsidRPr="00106BAA">
        <w:rPr>
          <w:sz w:val="24"/>
          <w:szCs w:val="24"/>
        </w:rPr>
        <w:t>/</w:t>
      </w:r>
      <w:r w:rsidR="00106BA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(in the International Phonetic Alphabet) could be one of the </w:t>
      </w:r>
      <w:r w:rsidR="00D17E54">
        <w:rPr>
          <w:sz w:val="24"/>
          <w:szCs w:val="24"/>
        </w:rPr>
        <w:t>‘</w:t>
      </w:r>
      <w:r>
        <w:rPr>
          <w:sz w:val="24"/>
          <w:szCs w:val="24"/>
        </w:rPr>
        <w:t>b-o-a-r-d</w:t>
      </w:r>
      <w:r w:rsidR="00D17E54">
        <w:rPr>
          <w:sz w:val="24"/>
          <w:szCs w:val="24"/>
        </w:rPr>
        <w:t>’</w:t>
      </w:r>
      <w:r>
        <w:rPr>
          <w:sz w:val="24"/>
          <w:szCs w:val="24"/>
        </w:rPr>
        <w:t xml:space="preserve"> </w:t>
      </w:r>
      <w:r w:rsidR="00D17E54">
        <w:rPr>
          <w:sz w:val="24"/>
          <w:szCs w:val="24"/>
        </w:rPr>
        <w:t xml:space="preserve">words or ‘b-o-r-e-d’.  ‘Board’ and ‘bored’ are homophones in English, meaning they are uttered almost identically.  Disambiguating senses of this utterance from spoken language is similarly difficult: “The </w:t>
      </w:r>
      <w:r w:rsidR="00106BAA" w:rsidRPr="00106BAA">
        <w:rPr>
          <w:sz w:val="24"/>
          <w:szCs w:val="24"/>
        </w:rPr>
        <w:t>/</w:t>
      </w:r>
      <w:r w:rsidR="00106BAA" w:rsidRPr="00106BAA">
        <w:rPr>
          <w:color w:val="000000"/>
          <w:sz w:val="24"/>
          <w:szCs w:val="24"/>
          <w:shd w:val="clear" w:color="auto" w:fill="FFFFFF"/>
        </w:rPr>
        <w:t>’</w:t>
      </w:r>
      <w:proofErr w:type="spellStart"/>
      <w:r w:rsidR="00106BAA" w:rsidRPr="00106BAA">
        <w:rPr>
          <w:color w:val="000000"/>
          <w:sz w:val="24"/>
          <w:szCs w:val="24"/>
          <w:shd w:val="clear" w:color="auto" w:fill="FFFFFF"/>
        </w:rPr>
        <w:t>bɔrd</w:t>
      </w:r>
      <w:proofErr w:type="spellEnd"/>
      <w:r w:rsidR="00106BAA" w:rsidRPr="00106BAA">
        <w:rPr>
          <w:color w:val="000000"/>
          <w:sz w:val="24"/>
          <w:szCs w:val="24"/>
          <w:shd w:val="clear" w:color="auto" w:fill="FFFFFF"/>
        </w:rPr>
        <w:t>’</w:t>
      </w:r>
      <w:r w:rsidR="00106BAA" w:rsidRPr="00106BAA">
        <w:rPr>
          <w:sz w:val="24"/>
          <w:szCs w:val="24"/>
        </w:rPr>
        <w:t>/</w:t>
      </w:r>
      <w:r w:rsidR="00106BAA">
        <w:rPr>
          <w:sz w:val="24"/>
          <w:szCs w:val="24"/>
        </w:rPr>
        <w:t xml:space="preserve"> </w:t>
      </w:r>
      <w:r w:rsidR="00D17E54">
        <w:rPr>
          <w:sz w:val="24"/>
          <w:szCs w:val="24"/>
        </w:rPr>
        <w:t xml:space="preserve">girl” may generally refer to ‘bored’, but it is impossible to </w:t>
      </w:r>
      <w:r w:rsidR="00106BAA">
        <w:rPr>
          <w:sz w:val="24"/>
          <w:szCs w:val="24"/>
        </w:rPr>
        <w:t xml:space="preserve">rule out ‘board’ definitively </w:t>
      </w:r>
      <w:r w:rsidR="00D17E54">
        <w:rPr>
          <w:sz w:val="24"/>
          <w:szCs w:val="24"/>
        </w:rPr>
        <w:t xml:space="preserve">without context.  Alternatively, phonologic / phonetic </w:t>
      </w:r>
      <w:r w:rsidR="00106BAA">
        <w:rPr>
          <w:sz w:val="24"/>
          <w:szCs w:val="24"/>
        </w:rPr>
        <w:t xml:space="preserve">qualities of the </w:t>
      </w:r>
      <w:r w:rsidR="00D17E54">
        <w:rPr>
          <w:sz w:val="24"/>
          <w:szCs w:val="24"/>
        </w:rPr>
        <w:t>utterance of the word may assist in disambiguation.  E.</w:t>
      </w:r>
      <w:r w:rsidR="00D17E54" w:rsidRPr="00106BAA">
        <w:rPr>
          <w:sz w:val="24"/>
          <w:szCs w:val="24"/>
        </w:rPr>
        <w:t xml:space="preserve">g. </w:t>
      </w:r>
      <w:r w:rsidR="00106BAA">
        <w:rPr>
          <w:sz w:val="24"/>
          <w:szCs w:val="24"/>
        </w:rPr>
        <w:t xml:space="preserve">A long drawn out, maybe creaky pronunciation of </w:t>
      </w:r>
      <w:r w:rsidR="00106BAA" w:rsidRPr="00106BAA">
        <w:rPr>
          <w:sz w:val="24"/>
          <w:szCs w:val="24"/>
        </w:rPr>
        <w:t>/</w:t>
      </w:r>
      <w:r w:rsidR="00106BAA" w:rsidRPr="00106BAA">
        <w:rPr>
          <w:color w:val="000000"/>
          <w:sz w:val="24"/>
          <w:szCs w:val="24"/>
          <w:shd w:val="clear" w:color="auto" w:fill="FFFFFF"/>
        </w:rPr>
        <w:t>’</w:t>
      </w:r>
      <w:proofErr w:type="spellStart"/>
      <w:r w:rsidR="00106BAA" w:rsidRPr="00106BAA">
        <w:rPr>
          <w:color w:val="000000"/>
          <w:sz w:val="24"/>
          <w:szCs w:val="24"/>
          <w:shd w:val="clear" w:color="auto" w:fill="FFFFFF"/>
        </w:rPr>
        <w:t>ɔr</w:t>
      </w:r>
      <w:proofErr w:type="spellEnd"/>
      <w:r w:rsidR="00106BAA" w:rsidRPr="00106BAA">
        <w:rPr>
          <w:color w:val="000000"/>
          <w:sz w:val="24"/>
          <w:szCs w:val="24"/>
          <w:shd w:val="clear" w:color="auto" w:fill="FFFFFF"/>
        </w:rPr>
        <w:t>’</w:t>
      </w:r>
      <w:r w:rsidR="00106BAA" w:rsidRPr="00106BAA">
        <w:rPr>
          <w:sz w:val="24"/>
          <w:szCs w:val="24"/>
        </w:rPr>
        <w:t>/</w:t>
      </w:r>
      <w:r w:rsidR="00106BAA" w:rsidRPr="00106BAA">
        <w:rPr>
          <w:color w:val="000000"/>
          <w:sz w:val="24"/>
          <w:szCs w:val="24"/>
          <w:shd w:val="clear" w:color="auto" w:fill="FFFFFF"/>
        </w:rPr>
        <w:t xml:space="preserve"> (</w:t>
      </w:r>
      <w:r w:rsidR="00106BAA">
        <w:rPr>
          <w:color w:val="000000"/>
          <w:sz w:val="24"/>
          <w:szCs w:val="24"/>
          <w:shd w:val="clear" w:color="auto" w:fill="FFFFFF"/>
        </w:rPr>
        <w:t>‘</w:t>
      </w:r>
      <w:r w:rsidR="00106BAA" w:rsidRPr="00106BAA">
        <w:rPr>
          <w:color w:val="000000"/>
          <w:sz w:val="24"/>
          <w:szCs w:val="24"/>
          <w:shd w:val="clear" w:color="auto" w:fill="FFFFFF"/>
        </w:rPr>
        <w:t>OR</w:t>
      </w:r>
      <w:r w:rsidR="00106BAA">
        <w:rPr>
          <w:color w:val="000000"/>
          <w:sz w:val="24"/>
          <w:szCs w:val="24"/>
          <w:shd w:val="clear" w:color="auto" w:fill="FFFFFF"/>
        </w:rPr>
        <w:t>’</w:t>
      </w:r>
      <w:r w:rsidR="00106BAA" w:rsidRPr="00106BAA">
        <w:rPr>
          <w:color w:val="000000"/>
          <w:sz w:val="24"/>
          <w:szCs w:val="24"/>
          <w:shd w:val="clear" w:color="auto" w:fill="FFFFFF"/>
        </w:rPr>
        <w:t xml:space="preserve"> sound)</w:t>
      </w:r>
      <w:r w:rsidR="00106BAA">
        <w:rPr>
          <w:color w:val="000000"/>
          <w:sz w:val="24"/>
          <w:szCs w:val="24"/>
          <w:shd w:val="clear" w:color="auto" w:fill="FFFFFF"/>
        </w:rPr>
        <w:t xml:space="preserve"> might unambiguously represent ‘</w:t>
      </w:r>
      <w:proofErr w:type="spellStart"/>
      <w:r w:rsidR="00106BAA">
        <w:rPr>
          <w:color w:val="000000"/>
          <w:sz w:val="24"/>
          <w:szCs w:val="24"/>
          <w:shd w:val="clear" w:color="auto" w:fill="FFFFFF"/>
        </w:rPr>
        <w:t>booorrrred</w:t>
      </w:r>
      <w:proofErr w:type="spellEnd"/>
      <w:r w:rsidR="00106BAA">
        <w:rPr>
          <w:color w:val="000000"/>
          <w:sz w:val="24"/>
          <w:szCs w:val="24"/>
          <w:shd w:val="clear" w:color="auto" w:fill="FFFFFF"/>
        </w:rPr>
        <w:t>’.</w:t>
      </w:r>
    </w:p>
    <w:p w14:paraId="2505FB10" w14:textId="1338A5B2" w:rsidR="00106BAA" w:rsidRDefault="00106BAA" w:rsidP="007707D5">
      <w:pPr>
        <w:pStyle w:val="Els-NoIndent"/>
        <w:rPr>
          <w:sz w:val="24"/>
          <w:szCs w:val="24"/>
        </w:rPr>
      </w:pPr>
      <w:r>
        <w:rPr>
          <w:color w:val="000000"/>
          <w:sz w:val="24"/>
          <w:szCs w:val="24"/>
          <w:shd w:val="clear" w:color="auto" w:fill="FFFFFF"/>
        </w:rPr>
        <w:t xml:space="preserve">     Using a different example, many irregular nouns in English do not undergo </w:t>
      </w:r>
      <w:r>
        <w:rPr>
          <w:color w:val="000000"/>
          <w:sz w:val="24"/>
          <w:szCs w:val="24"/>
          <w:shd w:val="clear" w:color="auto" w:fill="FFFFFF"/>
        </w:rPr>
        <w:lastRenderedPageBreak/>
        <w:t xml:space="preserve">morphological changes in pluralization.  E.g. </w:t>
      </w:r>
      <w:r w:rsidR="002E3B6F">
        <w:rPr>
          <w:color w:val="000000"/>
          <w:sz w:val="24"/>
          <w:szCs w:val="24"/>
          <w:shd w:val="clear" w:color="auto" w:fill="FFFFFF"/>
        </w:rPr>
        <w:t xml:space="preserve">“A fish” is spelled and pronounced identically to “those fish” (as well as the verb “to fish”).  Disambiguating this requires a knowledge of language specific morphology and morphological irregularities.  </w:t>
      </w:r>
    </w:p>
    <w:p w14:paraId="384C5D86" w14:textId="7F649F8D" w:rsidR="00E67D4D" w:rsidRDefault="002E3B6F" w:rsidP="007707D5">
      <w:pPr>
        <w:pStyle w:val="Els-NoIndent"/>
        <w:rPr>
          <w:sz w:val="24"/>
          <w:szCs w:val="24"/>
        </w:rPr>
      </w:pPr>
      <w:r>
        <w:rPr>
          <w:sz w:val="24"/>
          <w:szCs w:val="24"/>
        </w:rPr>
        <w:t xml:space="preserve">     In the rich morphology of agglutinative languages, even defining a word can be problematic.  Words in many agglutinative languages are effectively unbounded.  Entire sentences can consist of a what is technically a single word adorned with </w:t>
      </w:r>
      <w:r w:rsidR="00827212">
        <w:rPr>
          <w:sz w:val="24"/>
          <w:szCs w:val="24"/>
        </w:rPr>
        <w:t xml:space="preserve">a </w:t>
      </w:r>
      <w:r w:rsidR="00E67D4D">
        <w:rPr>
          <w:sz w:val="24"/>
          <w:szCs w:val="24"/>
        </w:rPr>
        <w:t xml:space="preserve">potentially unending </w:t>
      </w:r>
      <w:r w:rsidR="00827212">
        <w:rPr>
          <w:sz w:val="24"/>
          <w:szCs w:val="24"/>
        </w:rPr>
        <w:t xml:space="preserve">array of </w:t>
      </w:r>
      <w:r w:rsidR="00E67D4D">
        <w:rPr>
          <w:sz w:val="24"/>
          <w:szCs w:val="24"/>
        </w:rPr>
        <w:t xml:space="preserve">affixes that add or modify meaning.  </w:t>
      </w:r>
    </w:p>
    <w:p w14:paraId="5249DC55" w14:textId="1EB99B74" w:rsidR="00440BB0" w:rsidRDefault="00440BB0" w:rsidP="007707D5">
      <w:pPr>
        <w:pStyle w:val="Els-NoIndent"/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 w:rsidR="00E252E0">
        <w:rPr>
          <w:sz w:val="24"/>
          <w:szCs w:val="24"/>
        </w:rPr>
        <w:t>Interpreting ‘</w:t>
      </w:r>
      <w:r>
        <w:rPr>
          <w:sz w:val="24"/>
          <w:szCs w:val="24"/>
        </w:rPr>
        <w:t>word</w:t>
      </w:r>
      <w:r w:rsidR="00E252E0">
        <w:rPr>
          <w:sz w:val="24"/>
          <w:szCs w:val="24"/>
        </w:rPr>
        <w:t>s’</w:t>
      </w:r>
      <w:r>
        <w:rPr>
          <w:sz w:val="24"/>
          <w:szCs w:val="24"/>
        </w:rPr>
        <w:t xml:space="preserve"> and </w:t>
      </w:r>
      <w:r w:rsidR="00E252E0">
        <w:rPr>
          <w:sz w:val="24"/>
          <w:szCs w:val="24"/>
        </w:rPr>
        <w:t>associating them with an intended meaning is the goal of both human and machine word sense disam</w:t>
      </w:r>
      <w:r w:rsidR="005E4ED2">
        <w:rPr>
          <w:sz w:val="24"/>
          <w:szCs w:val="24"/>
        </w:rPr>
        <w:t>biguation</w:t>
      </w:r>
      <w:r w:rsidR="002E13AE">
        <w:rPr>
          <w:sz w:val="24"/>
          <w:szCs w:val="24"/>
        </w:rPr>
        <w:t>.</w:t>
      </w:r>
    </w:p>
    <w:p w14:paraId="4A906B21" w14:textId="2F1D5F4E" w:rsidR="00F40BC1" w:rsidRPr="00F40BC1" w:rsidRDefault="0094460B" w:rsidP="007707D5">
      <w:pPr>
        <w:pStyle w:val="Els-2ndorder-head"/>
        <w:rPr>
          <w:sz w:val="24"/>
          <w:szCs w:val="24"/>
        </w:rPr>
      </w:pPr>
      <w:bookmarkStart w:id="1" w:name="_Hlk32275691"/>
      <w:r>
        <w:rPr>
          <w:sz w:val="24"/>
          <w:szCs w:val="24"/>
        </w:rPr>
        <w:t xml:space="preserve">Linguistic </w:t>
      </w:r>
      <w:r w:rsidR="00F40BC1">
        <w:rPr>
          <w:sz w:val="24"/>
          <w:szCs w:val="24"/>
        </w:rPr>
        <w:t>Word Sense Disambiguation Challenges</w:t>
      </w:r>
    </w:p>
    <w:bookmarkEnd w:id="1"/>
    <w:p w14:paraId="21DAF4FE" w14:textId="55E05F5F" w:rsidR="0094460B" w:rsidRDefault="0094460B" w:rsidP="007707D5">
      <w:pPr>
        <w:pStyle w:val="Els-NoIndent"/>
        <w:rPr>
          <w:sz w:val="24"/>
          <w:szCs w:val="24"/>
        </w:rPr>
      </w:pPr>
      <w:r>
        <w:rPr>
          <w:sz w:val="24"/>
          <w:szCs w:val="24"/>
        </w:rPr>
        <w:t>La</w:t>
      </w:r>
      <w:r w:rsidR="00CE1F0E">
        <w:rPr>
          <w:sz w:val="24"/>
          <w:szCs w:val="24"/>
        </w:rPr>
        <w:t xml:space="preserve">nguage is inherently extensible.  Historical linguistics (the study of the </w:t>
      </w:r>
      <w:r w:rsidR="004D199D">
        <w:rPr>
          <w:sz w:val="24"/>
          <w:szCs w:val="24"/>
        </w:rPr>
        <w:t xml:space="preserve">change over time of linguistic systems) </w:t>
      </w:r>
      <w:r w:rsidR="00385E46">
        <w:rPr>
          <w:sz w:val="24"/>
          <w:szCs w:val="24"/>
        </w:rPr>
        <w:t xml:space="preserve">demonstrates that this </w:t>
      </w:r>
      <w:r w:rsidR="00405133">
        <w:rPr>
          <w:sz w:val="24"/>
          <w:szCs w:val="24"/>
        </w:rPr>
        <w:t xml:space="preserve">can contribute to polysemy (words that have more than one meaning).  </w:t>
      </w:r>
      <w:r w:rsidR="0038102A">
        <w:rPr>
          <w:sz w:val="24"/>
          <w:szCs w:val="24"/>
        </w:rPr>
        <w:t>Nouns can be employed as verbs</w:t>
      </w:r>
      <w:r w:rsidR="00856D80">
        <w:rPr>
          <w:sz w:val="24"/>
          <w:szCs w:val="24"/>
        </w:rPr>
        <w:t xml:space="preserve">: </w:t>
      </w:r>
      <w:r w:rsidR="008C3417">
        <w:rPr>
          <w:sz w:val="24"/>
          <w:szCs w:val="24"/>
        </w:rPr>
        <w:t xml:space="preserve">e.g. </w:t>
      </w:r>
      <w:r w:rsidR="00856D80">
        <w:rPr>
          <w:sz w:val="24"/>
          <w:szCs w:val="24"/>
        </w:rPr>
        <w:t>‘n. skateboard’, ‘v. to skateboard’</w:t>
      </w:r>
      <w:r w:rsidR="008C3417">
        <w:rPr>
          <w:sz w:val="24"/>
          <w:szCs w:val="24"/>
        </w:rPr>
        <w:t>.  Verbs can be employed as nouns: e.g. ‘</w:t>
      </w:r>
      <w:r w:rsidR="00D96C1D">
        <w:rPr>
          <w:sz w:val="24"/>
          <w:szCs w:val="24"/>
        </w:rPr>
        <w:t xml:space="preserve">v. to swim’, ‘n. go for a swim’.  Either can </w:t>
      </w:r>
      <w:r w:rsidR="00877AD3">
        <w:rPr>
          <w:sz w:val="24"/>
          <w:szCs w:val="24"/>
        </w:rPr>
        <w:t xml:space="preserve">usually be employed as adjectives or adverbs.  There are generally small inventories of words / word classes that are not </w:t>
      </w:r>
      <w:r w:rsidR="008405C2">
        <w:rPr>
          <w:sz w:val="24"/>
          <w:szCs w:val="24"/>
        </w:rPr>
        <w:t xml:space="preserve">extensible in a language and they usually play specialized syntactic roles: e.g. determiners (a, the, </w:t>
      </w:r>
      <w:r w:rsidR="009573FC">
        <w:rPr>
          <w:sz w:val="24"/>
          <w:szCs w:val="24"/>
        </w:rPr>
        <w:t xml:space="preserve">those, </w:t>
      </w:r>
      <w:proofErr w:type="spellStart"/>
      <w:r w:rsidR="009573FC">
        <w:rPr>
          <w:sz w:val="24"/>
          <w:szCs w:val="24"/>
        </w:rPr>
        <w:t>etc</w:t>
      </w:r>
      <w:proofErr w:type="spellEnd"/>
      <w:r w:rsidR="009573FC">
        <w:rPr>
          <w:sz w:val="24"/>
          <w:szCs w:val="24"/>
        </w:rPr>
        <w:t xml:space="preserve">).  </w:t>
      </w:r>
      <w:r w:rsidR="00F27578">
        <w:rPr>
          <w:sz w:val="24"/>
          <w:szCs w:val="24"/>
        </w:rPr>
        <w:t xml:space="preserve">Other than </w:t>
      </w:r>
      <w:r w:rsidR="00AB42AD">
        <w:rPr>
          <w:sz w:val="24"/>
          <w:szCs w:val="24"/>
        </w:rPr>
        <w:t>that,</w:t>
      </w:r>
      <w:r w:rsidR="00F27578">
        <w:rPr>
          <w:sz w:val="24"/>
          <w:szCs w:val="24"/>
        </w:rPr>
        <w:t xml:space="preserve"> </w:t>
      </w:r>
      <w:proofErr w:type="gramStart"/>
      <w:r w:rsidR="00F27578">
        <w:rPr>
          <w:sz w:val="24"/>
          <w:szCs w:val="24"/>
        </w:rPr>
        <w:t>very little</w:t>
      </w:r>
      <w:proofErr w:type="gramEnd"/>
      <w:r w:rsidR="00F27578">
        <w:rPr>
          <w:sz w:val="24"/>
          <w:szCs w:val="24"/>
        </w:rPr>
        <w:t xml:space="preserve"> </w:t>
      </w:r>
      <w:r w:rsidR="00395EF9">
        <w:rPr>
          <w:sz w:val="24"/>
          <w:szCs w:val="24"/>
        </w:rPr>
        <w:t>other than community agreement limits the extension of language.</w:t>
      </w:r>
    </w:p>
    <w:p w14:paraId="2609E633" w14:textId="22DD9EB0" w:rsidR="00915B23" w:rsidRDefault="00474B65" w:rsidP="00A47B56">
      <w:pPr>
        <w:pStyle w:val="Els-NoIndent"/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 w:rsidR="008A5461">
        <w:rPr>
          <w:sz w:val="24"/>
          <w:szCs w:val="24"/>
        </w:rPr>
        <w:t xml:space="preserve">Linguistic extension </w:t>
      </w:r>
      <w:r w:rsidR="007F126A">
        <w:rPr>
          <w:sz w:val="24"/>
          <w:szCs w:val="24"/>
        </w:rPr>
        <w:t>continually adds nuance and novelty to language</w:t>
      </w:r>
      <w:r w:rsidR="00307620">
        <w:rPr>
          <w:sz w:val="24"/>
          <w:szCs w:val="24"/>
        </w:rPr>
        <w:t xml:space="preserve"> </w:t>
      </w:r>
      <w:r w:rsidR="004037B0">
        <w:rPr>
          <w:sz w:val="24"/>
          <w:szCs w:val="24"/>
        </w:rPr>
        <w:t>and means</w:t>
      </w:r>
      <w:r w:rsidR="00307620">
        <w:rPr>
          <w:sz w:val="24"/>
          <w:szCs w:val="24"/>
        </w:rPr>
        <w:t xml:space="preserve"> </w:t>
      </w:r>
      <w:r w:rsidR="0045451E">
        <w:rPr>
          <w:sz w:val="24"/>
          <w:szCs w:val="24"/>
        </w:rPr>
        <w:t xml:space="preserve">that language is always changing.  </w:t>
      </w:r>
      <w:r w:rsidR="00AB5D5C">
        <w:rPr>
          <w:sz w:val="24"/>
          <w:szCs w:val="24"/>
        </w:rPr>
        <w:t>Domain specific and socio-</w:t>
      </w:r>
      <w:r w:rsidR="0045451E">
        <w:rPr>
          <w:sz w:val="24"/>
          <w:szCs w:val="24"/>
        </w:rPr>
        <w:t xml:space="preserve">cultural </w:t>
      </w:r>
      <w:r w:rsidR="00771122">
        <w:rPr>
          <w:sz w:val="24"/>
          <w:szCs w:val="24"/>
        </w:rPr>
        <w:t xml:space="preserve">specific employment of words adds </w:t>
      </w:r>
      <w:proofErr w:type="gramStart"/>
      <w:r w:rsidR="0003258B">
        <w:rPr>
          <w:sz w:val="24"/>
          <w:szCs w:val="24"/>
        </w:rPr>
        <w:t>and also</w:t>
      </w:r>
      <w:proofErr w:type="gramEnd"/>
      <w:r w:rsidR="0003258B">
        <w:rPr>
          <w:sz w:val="24"/>
          <w:szCs w:val="24"/>
        </w:rPr>
        <w:t xml:space="preserve"> deletes meaning from words.  </w:t>
      </w:r>
      <w:r w:rsidR="00915B23">
        <w:rPr>
          <w:sz w:val="24"/>
          <w:szCs w:val="24"/>
        </w:rPr>
        <w:t xml:space="preserve">This means that the sense inventory associated with a word is </w:t>
      </w:r>
      <w:r w:rsidR="00AE2EBB">
        <w:rPr>
          <w:sz w:val="24"/>
          <w:szCs w:val="24"/>
        </w:rPr>
        <w:t xml:space="preserve">malleable and often in a state of flex.  </w:t>
      </w:r>
    </w:p>
    <w:p w14:paraId="118920F4" w14:textId="77777777" w:rsidR="005B0602" w:rsidRDefault="00AE2EBB" w:rsidP="00A47B56">
      <w:pPr>
        <w:pStyle w:val="Els-NoIndent"/>
        <w:rPr>
          <w:sz w:val="24"/>
          <w:szCs w:val="24"/>
        </w:rPr>
      </w:pPr>
      <w:r>
        <w:rPr>
          <w:sz w:val="24"/>
          <w:szCs w:val="24"/>
        </w:rPr>
        <w:t xml:space="preserve">     To highlight this </w:t>
      </w:r>
      <w:r w:rsidR="005E7A1A">
        <w:rPr>
          <w:sz w:val="24"/>
          <w:szCs w:val="24"/>
        </w:rPr>
        <w:t xml:space="preserve">the </w:t>
      </w:r>
      <w:proofErr w:type="spellStart"/>
      <w:r w:rsidR="005E7A1A">
        <w:rPr>
          <w:sz w:val="24"/>
          <w:szCs w:val="24"/>
        </w:rPr>
        <w:t>Merreiam</w:t>
      </w:r>
      <w:proofErr w:type="spellEnd"/>
      <w:r w:rsidR="005E7A1A">
        <w:rPr>
          <w:sz w:val="24"/>
          <w:szCs w:val="24"/>
        </w:rPr>
        <w:t>-Webster online dictionary provides 20 glosses for ‘board’.  The Cambridge Dictionary online however provides 35, with significant overlap.  Dictionary.com provides 26 with significant overlap, and the Urban Dictionary provides 7 with no overlap.</w:t>
      </w:r>
      <w:r w:rsidR="001C6C7B">
        <w:rPr>
          <w:sz w:val="24"/>
          <w:szCs w:val="24"/>
        </w:rPr>
        <w:t xml:space="preserve">  Even </w:t>
      </w:r>
      <w:r w:rsidR="001C6C7B">
        <w:rPr>
          <w:sz w:val="24"/>
          <w:szCs w:val="24"/>
        </w:rPr>
        <w:t>in sources (excluding Urban Dictionary) that have significant alignment between major senses, there is nuanced difference</w:t>
      </w:r>
      <w:r w:rsidR="00853C52">
        <w:rPr>
          <w:sz w:val="24"/>
          <w:szCs w:val="24"/>
        </w:rPr>
        <w:t xml:space="preserve">s between definitions.  For many researchers, this </w:t>
      </w:r>
      <w:r w:rsidR="00925C4B">
        <w:rPr>
          <w:sz w:val="24"/>
          <w:szCs w:val="24"/>
        </w:rPr>
        <w:t>suggests</w:t>
      </w:r>
      <w:r w:rsidR="00853C52">
        <w:rPr>
          <w:sz w:val="24"/>
          <w:szCs w:val="24"/>
        </w:rPr>
        <w:t xml:space="preserve"> that there may not</w:t>
      </w:r>
      <w:r w:rsidR="00A91801">
        <w:rPr>
          <w:sz w:val="24"/>
          <w:szCs w:val="24"/>
        </w:rPr>
        <w:t xml:space="preserve"> ever</w:t>
      </w:r>
      <w:r w:rsidR="00853C52">
        <w:rPr>
          <w:sz w:val="24"/>
          <w:szCs w:val="24"/>
        </w:rPr>
        <w:t xml:space="preserve"> be a crisp </w:t>
      </w:r>
      <w:r w:rsidR="00A91801">
        <w:rPr>
          <w:sz w:val="24"/>
          <w:szCs w:val="24"/>
        </w:rPr>
        <w:t>number of senses associated with a word</w:t>
      </w:r>
      <w:r w:rsidR="0060471E">
        <w:rPr>
          <w:sz w:val="24"/>
          <w:szCs w:val="24"/>
        </w:rPr>
        <w:t xml:space="preserve"> and there is effectively no definitive means to create a</w:t>
      </w:r>
      <w:r w:rsidR="002C25C9">
        <w:rPr>
          <w:sz w:val="24"/>
          <w:szCs w:val="24"/>
        </w:rPr>
        <w:t>n authoritative sense inventory.</w:t>
      </w:r>
    </w:p>
    <w:p w14:paraId="5592BE98" w14:textId="77777777" w:rsidR="00D378A2" w:rsidRDefault="005B0602" w:rsidP="00D378A2">
      <w:pPr>
        <w:pStyle w:val="Els-NoIndent"/>
        <w:rPr>
          <w:sz w:val="24"/>
          <w:szCs w:val="24"/>
        </w:rPr>
      </w:pPr>
      <w:r>
        <w:rPr>
          <w:sz w:val="24"/>
          <w:szCs w:val="24"/>
        </w:rPr>
        <w:t xml:space="preserve">     T</w:t>
      </w:r>
      <w:r w:rsidR="00332823">
        <w:rPr>
          <w:sz w:val="24"/>
          <w:szCs w:val="24"/>
        </w:rPr>
        <w:t>o highlight</w:t>
      </w:r>
      <w:r w:rsidR="00E76AB3">
        <w:rPr>
          <w:sz w:val="24"/>
          <w:szCs w:val="24"/>
        </w:rPr>
        <w:t xml:space="preserve"> this</w:t>
      </w:r>
      <w:r w:rsidR="00A91801">
        <w:rPr>
          <w:sz w:val="24"/>
          <w:szCs w:val="24"/>
        </w:rPr>
        <w:t xml:space="preserve"> </w:t>
      </w:r>
      <w:proofErr w:type="spellStart"/>
      <w:r w:rsidR="00BB11D6">
        <w:rPr>
          <w:sz w:val="24"/>
          <w:szCs w:val="24"/>
        </w:rPr>
        <w:t>Navigli</w:t>
      </w:r>
      <w:proofErr w:type="spellEnd"/>
      <w:r w:rsidR="00BB11D6">
        <w:rPr>
          <w:sz w:val="24"/>
          <w:szCs w:val="24"/>
        </w:rPr>
        <w:t xml:space="preserve"> observed differences </w:t>
      </w:r>
      <w:r w:rsidR="00E76AB3">
        <w:rPr>
          <w:sz w:val="24"/>
          <w:szCs w:val="24"/>
        </w:rPr>
        <w:t xml:space="preserve">in sensitivity to sense specification </w:t>
      </w:r>
      <w:r w:rsidR="00091500">
        <w:rPr>
          <w:sz w:val="24"/>
          <w:szCs w:val="24"/>
        </w:rPr>
        <w:t>that leads to disagreement in manual disambiguation of corpora.</w:t>
      </w:r>
      <w:r w:rsidR="00D378A2">
        <w:rPr>
          <w:sz w:val="24"/>
          <w:szCs w:val="24"/>
        </w:rPr>
        <w:t xml:space="preserve">  He cites analyses that show Inter Annotator Agreement as low as 67- 80% </w:t>
      </w:r>
      <w:sdt>
        <w:sdtPr>
          <w:rPr>
            <w:sz w:val="24"/>
            <w:szCs w:val="24"/>
          </w:rPr>
          <w:id w:val="-1421636912"/>
          <w:citation/>
        </w:sdtPr>
        <w:sdtEndPr/>
        <w:sdtContent>
          <w:r w:rsidR="00E76AB3">
            <w:rPr>
              <w:sz w:val="24"/>
              <w:szCs w:val="24"/>
            </w:rPr>
            <w:fldChar w:fldCharType="begin"/>
          </w:r>
          <w:r w:rsidR="00E76AB3">
            <w:rPr>
              <w:sz w:val="24"/>
              <w:szCs w:val="24"/>
            </w:rPr>
            <w:instrText xml:space="preserve"> CITATION Nav09 \l 1033 </w:instrText>
          </w:r>
          <w:r w:rsidR="00E76AB3">
            <w:rPr>
              <w:sz w:val="24"/>
              <w:szCs w:val="24"/>
            </w:rPr>
            <w:fldChar w:fldCharType="separate"/>
          </w:r>
          <w:r w:rsidR="00E76AB3" w:rsidRPr="00DE4D84">
            <w:rPr>
              <w:noProof/>
              <w:sz w:val="24"/>
              <w:szCs w:val="24"/>
            </w:rPr>
            <w:t>(Navigli, 2009)</w:t>
          </w:r>
          <w:r w:rsidR="00E76AB3">
            <w:rPr>
              <w:sz w:val="24"/>
              <w:szCs w:val="24"/>
            </w:rPr>
            <w:fldChar w:fldCharType="end"/>
          </w:r>
        </w:sdtContent>
      </w:sdt>
      <w:r w:rsidR="00E76AB3">
        <w:rPr>
          <w:sz w:val="24"/>
          <w:szCs w:val="24"/>
        </w:rPr>
        <w:t xml:space="preserve">.  </w:t>
      </w:r>
    </w:p>
    <w:p w14:paraId="3EE07158" w14:textId="0494F35C" w:rsidR="00915B23" w:rsidRDefault="00D378A2" w:rsidP="00A47B56">
      <w:pPr>
        <w:pStyle w:val="Els-NoIndent"/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 w:rsidR="00E76AB3">
        <w:rPr>
          <w:sz w:val="24"/>
          <w:szCs w:val="24"/>
        </w:rPr>
        <w:t xml:space="preserve">This has led some researchers to speculate that there is a theoretical ceiling to the effectiveness of automatic sense disambiguation systems </w:t>
      </w:r>
      <w:sdt>
        <w:sdtPr>
          <w:rPr>
            <w:sz w:val="24"/>
            <w:szCs w:val="24"/>
          </w:rPr>
          <w:id w:val="-1177264433"/>
          <w:citation/>
        </w:sdtPr>
        <w:sdtEndPr/>
        <w:sdtContent>
          <w:r w:rsidR="00E76AB3">
            <w:rPr>
              <w:sz w:val="24"/>
              <w:szCs w:val="24"/>
            </w:rPr>
            <w:fldChar w:fldCharType="begin"/>
          </w:r>
          <w:r w:rsidR="00E76AB3">
            <w:rPr>
              <w:sz w:val="24"/>
              <w:szCs w:val="24"/>
            </w:rPr>
            <w:instrText xml:space="preserve"> CITATION Pop17 \l 1033 </w:instrText>
          </w:r>
          <w:r w:rsidR="00E76AB3">
            <w:rPr>
              <w:sz w:val="24"/>
              <w:szCs w:val="24"/>
            </w:rPr>
            <w:fldChar w:fldCharType="separate"/>
          </w:r>
          <w:r w:rsidR="00E76AB3" w:rsidRPr="00DE4D84">
            <w:rPr>
              <w:noProof/>
              <w:sz w:val="24"/>
              <w:szCs w:val="24"/>
            </w:rPr>
            <w:t>(Popov, 2017)</w:t>
          </w:r>
          <w:r w:rsidR="00E76AB3">
            <w:rPr>
              <w:sz w:val="24"/>
              <w:szCs w:val="24"/>
            </w:rPr>
            <w:fldChar w:fldCharType="end"/>
          </w:r>
        </w:sdtContent>
      </w:sdt>
      <w:r w:rsidR="00E76AB3">
        <w:rPr>
          <w:sz w:val="24"/>
          <w:szCs w:val="24"/>
        </w:rPr>
        <w:t>.</w:t>
      </w:r>
    </w:p>
    <w:p w14:paraId="549B377A" w14:textId="27B4E53A" w:rsidR="00260E9B" w:rsidRPr="00F40BC1" w:rsidRDefault="00260E9B" w:rsidP="00260E9B">
      <w:pPr>
        <w:pStyle w:val="Els-2ndorder-head"/>
        <w:rPr>
          <w:sz w:val="24"/>
          <w:szCs w:val="24"/>
        </w:rPr>
      </w:pPr>
      <w:r>
        <w:rPr>
          <w:sz w:val="24"/>
          <w:szCs w:val="24"/>
        </w:rPr>
        <w:t>Computational Word Sense Disambiguation Challenges</w:t>
      </w:r>
    </w:p>
    <w:p w14:paraId="17C3E79C" w14:textId="7A59A8F6" w:rsidR="00112FD7" w:rsidRDefault="00112FD7" w:rsidP="006D4A97">
      <w:pPr>
        <w:pStyle w:val="Els-NoIndent"/>
        <w:rPr>
          <w:sz w:val="24"/>
          <w:szCs w:val="24"/>
        </w:rPr>
      </w:pPr>
      <w:r>
        <w:rPr>
          <w:sz w:val="24"/>
          <w:szCs w:val="24"/>
        </w:rPr>
        <w:t xml:space="preserve">Some linguists estimate that comprehension of 95%-98% of words is necessary to understand text </w:t>
      </w:r>
      <w:sdt>
        <w:sdtPr>
          <w:rPr>
            <w:sz w:val="24"/>
            <w:szCs w:val="24"/>
          </w:rPr>
          <w:id w:val="-1903757153"/>
          <w:citation/>
        </w:sdtPr>
        <w:sdtEndPr/>
        <w:sdtContent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CITATION Scm11 \l 1033 </w:instrText>
          </w:r>
          <w:r>
            <w:rPr>
              <w:sz w:val="24"/>
              <w:szCs w:val="24"/>
            </w:rPr>
            <w:fldChar w:fldCharType="separate"/>
          </w:r>
          <w:r w:rsidRPr="007D3614">
            <w:rPr>
              <w:noProof/>
              <w:sz w:val="24"/>
              <w:szCs w:val="24"/>
            </w:rPr>
            <w:t>(Scmitt, Jiang, &amp; Grabe, 2011)</w:t>
          </w:r>
          <w:r>
            <w:rPr>
              <w:sz w:val="24"/>
              <w:szCs w:val="24"/>
            </w:rPr>
            <w:fldChar w:fldCharType="end"/>
          </w:r>
        </w:sdtContent>
      </w:sdt>
      <w:r>
        <w:rPr>
          <w:sz w:val="24"/>
          <w:szCs w:val="24"/>
        </w:rPr>
        <w:t>.</w:t>
      </w:r>
      <w:r w:rsidR="006D4A97">
        <w:rPr>
          <w:sz w:val="24"/>
          <w:szCs w:val="24"/>
        </w:rPr>
        <w:t xml:space="preserve">  Currently, state of the art WSD systems achieve about 70% over</w:t>
      </w:r>
      <w:r w:rsidR="00F862FB">
        <w:rPr>
          <w:sz w:val="24"/>
          <w:szCs w:val="24"/>
        </w:rPr>
        <w:t xml:space="preserve"> </w:t>
      </w:r>
      <w:r w:rsidR="006D4A97">
        <w:rPr>
          <w:sz w:val="24"/>
          <w:szCs w:val="24"/>
        </w:rPr>
        <w:t xml:space="preserve">all accuracy on </w:t>
      </w:r>
      <w:r w:rsidR="00F862FB">
        <w:rPr>
          <w:sz w:val="24"/>
          <w:szCs w:val="24"/>
        </w:rPr>
        <w:t xml:space="preserve">general </w:t>
      </w:r>
      <w:r w:rsidR="006D4A97">
        <w:rPr>
          <w:sz w:val="24"/>
          <w:szCs w:val="24"/>
        </w:rPr>
        <w:t>Word Sense Disambiguation tasks.</w:t>
      </w:r>
      <w:r w:rsidR="00F862FB">
        <w:rPr>
          <w:sz w:val="24"/>
          <w:szCs w:val="24"/>
        </w:rPr>
        <w:t xml:space="preserve">  </w:t>
      </w:r>
      <w:sdt>
        <w:sdtPr>
          <w:rPr>
            <w:sz w:val="24"/>
            <w:szCs w:val="24"/>
          </w:rPr>
          <w:id w:val="159979225"/>
          <w:citation/>
        </w:sdtPr>
        <w:sdtEndPr/>
        <w:sdtContent>
          <w:r w:rsidR="006D4A97">
            <w:rPr>
              <w:sz w:val="24"/>
              <w:szCs w:val="24"/>
            </w:rPr>
            <w:fldChar w:fldCharType="begin"/>
          </w:r>
          <w:r w:rsidR="006D4A97">
            <w:rPr>
              <w:sz w:val="24"/>
              <w:szCs w:val="24"/>
            </w:rPr>
            <w:instrText xml:space="preserve">CITATION Rag \l 1033 </w:instrText>
          </w:r>
          <w:r w:rsidR="006D4A97">
            <w:rPr>
              <w:sz w:val="24"/>
              <w:szCs w:val="24"/>
            </w:rPr>
            <w:fldChar w:fldCharType="separate"/>
          </w:r>
          <w:r w:rsidR="006D4A97" w:rsidRPr="003561F6">
            <w:rPr>
              <w:noProof/>
              <w:sz w:val="24"/>
              <w:szCs w:val="24"/>
            </w:rPr>
            <w:t>(Raganato, Camacho-Collados, &amp; Navigli, 2017)</w:t>
          </w:r>
          <w:r w:rsidR="006D4A97">
            <w:rPr>
              <w:sz w:val="24"/>
              <w:szCs w:val="24"/>
            </w:rPr>
            <w:fldChar w:fldCharType="end"/>
          </w:r>
        </w:sdtContent>
      </w:sdt>
      <w:r w:rsidR="006D4A97">
        <w:rPr>
          <w:sz w:val="24"/>
          <w:szCs w:val="24"/>
        </w:rPr>
        <w:t xml:space="preserve">.  </w:t>
      </w:r>
    </w:p>
    <w:p w14:paraId="6BCF8E81" w14:textId="684FE56A" w:rsidR="00B96F46" w:rsidRDefault="000B24E0" w:rsidP="006D4A97">
      <w:pPr>
        <w:pStyle w:val="Els-NoIndent"/>
        <w:rPr>
          <w:sz w:val="24"/>
          <w:szCs w:val="24"/>
        </w:rPr>
      </w:pPr>
      <w:r>
        <w:rPr>
          <w:sz w:val="24"/>
          <w:szCs w:val="24"/>
        </w:rPr>
        <w:t xml:space="preserve">     When the research topic was first introduced in the 1940s, expert systems were employed to </w:t>
      </w:r>
      <w:r w:rsidR="00180269">
        <w:rPr>
          <w:sz w:val="24"/>
          <w:szCs w:val="24"/>
        </w:rPr>
        <w:t xml:space="preserve">attempt WSD.  These systems saw limited success as </w:t>
      </w:r>
      <w:r w:rsidR="0088201F">
        <w:rPr>
          <w:sz w:val="24"/>
          <w:szCs w:val="24"/>
        </w:rPr>
        <w:t xml:space="preserve">the field of linguistics itself was at that time still </w:t>
      </w:r>
      <w:r w:rsidR="00C148CD">
        <w:rPr>
          <w:sz w:val="24"/>
          <w:szCs w:val="24"/>
        </w:rPr>
        <w:t xml:space="preserve">transforming </w:t>
      </w:r>
      <w:r w:rsidR="00114C44">
        <w:rPr>
          <w:sz w:val="24"/>
          <w:szCs w:val="24"/>
        </w:rPr>
        <w:t xml:space="preserve">from a somewhat prescriptive study of language to a descriptive discipline.  </w:t>
      </w:r>
      <w:r w:rsidR="00C148CD">
        <w:rPr>
          <w:sz w:val="24"/>
          <w:szCs w:val="24"/>
        </w:rPr>
        <w:t>In the late 20th Century</w:t>
      </w:r>
      <w:r w:rsidR="00F01EC3">
        <w:rPr>
          <w:sz w:val="24"/>
          <w:szCs w:val="24"/>
        </w:rPr>
        <w:t xml:space="preserve">, probabilistic models of language enjoyed significant increases in effectiveness but still did not </w:t>
      </w:r>
      <w:r w:rsidR="003F24BC">
        <w:rPr>
          <w:sz w:val="24"/>
          <w:szCs w:val="24"/>
        </w:rPr>
        <w:t xml:space="preserve">come close to making generally effective in </w:t>
      </w:r>
      <w:r w:rsidR="00C9100B">
        <w:rPr>
          <w:sz w:val="24"/>
          <w:szCs w:val="24"/>
        </w:rPr>
        <w:t xml:space="preserve">natural language processing.  Since the beginning of this century deep learning techniques, notably </w:t>
      </w:r>
      <w:r w:rsidR="00A01A5B">
        <w:rPr>
          <w:sz w:val="24"/>
          <w:szCs w:val="24"/>
        </w:rPr>
        <w:t xml:space="preserve">variations of </w:t>
      </w:r>
      <w:r w:rsidR="00C9100B">
        <w:rPr>
          <w:sz w:val="24"/>
          <w:szCs w:val="24"/>
        </w:rPr>
        <w:t xml:space="preserve">artificial neural networks </w:t>
      </w:r>
      <w:r w:rsidR="00A01A5B">
        <w:rPr>
          <w:sz w:val="24"/>
          <w:szCs w:val="24"/>
        </w:rPr>
        <w:t xml:space="preserve">predominate in </w:t>
      </w:r>
      <w:r w:rsidR="00C44D5D">
        <w:rPr>
          <w:sz w:val="24"/>
          <w:szCs w:val="24"/>
        </w:rPr>
        <w:t xml:space="preserve">increasing the effectiveness of WSD systems.  </w:t>
      </w:r>
    </w:p>
    <w:p w14:paraId="5C20FFED" w14:textId="4AFC0320" w:rsidR="00C44D5D" w:rsidRDefault="00C44D5D" w:rsidP="006D4A97">
      <w:pPr>
        <w:pStyle w:val="Els-NoIndent"/>
        <w:rPr>
          <w:sz w:val="24"/>
          <w:szCs w:val="24"/>
        </w:rPr>
      </w:pPr>
      <w:r>
        <w:rPr>
          <w:sz w:val="24"/>
          <w:szCs w:val="24"/>
        </w:rPr>
        <w:t xml:space="preserve">     In addition to neural networks, </w:t>
      </w:r>
      <w:r w:rsidR="003A11E1">
        <w:rPr>
          <w:sz w:val="24"/>
          <w:szCs w:val="24"/>
        </w:rPr>
        <w:t xml:space="preserve">fuzzy methods have also been employed.  Due to the apparently fuzzy nature of word meanings themselves, fuzzy </w:t>
      </w:r>
      <w:r w:rsidR="00BC0D1B">
        <w:rPr>
          <w:sz w:val="24"/>
          <w:szCs w:val="24"/>
        </w:rPr>
        <w:t xml:space="preserve">methods appear to lend themselves </w:t>
      </w:r>
      <w:r w:rsidR="00803431">
        <w:rPr>
          <w:sz w:val="24"/>
          <w:szCs w:val="24"/>
        </w:rPr>
        <w:t>to WSD.</w:t>
      </w:r>
      <w:r w:rsidR="00B01AF8">
        <w:rPr>
          <w:sz w:val="24"/>
          <w:szCs w:val="24"/>
        </w:rPr>
        <w:t xml:space="preserve">  </w:t>
      </w:r>
    </w:p>
    <w:p w14:paraId="4110CAB3" w14:textId="1C29B841" w:rsidR="00D06152" w:rsidRDefault="00D06152" w:rsidP="006D4A97">
      <w:pPr>
        <w:pStyle w:val="Els-NoIndent"/>
        <w:rPr>
          <w:sz w:val="24"/>
          <w:szCs w:val="24"/>
        </w:rPr>
      </w:pPr>
      <w:r>
        <w:rPr>
          <w:sz w:val="24"/>
          <w:szCs w:val="24"/>
        </w:rPr>
        <w:t xml:space="preserve">     As with other areas of linguistics and semantics, incomplete understanding of the neural/linguistic processes that allow WSD </w:t>
      </w:r>
      <w:r>
        <w:rPr>
          <w:sz w:val="24"/>
          <w:szCs w:val="24"/>
        </w:rPr>
        <w:lastRenderedPageBreak/>
        <w:t xml:space="preserve">in humans </w:t>
      </w:r>
      <w:r w:rsidR="00A259B6">
        <w:rPr>
          <w:sz w:val="24"/>
          <w:szCs w:val="24"/>
        </w:rPr>
        <w:t xml:space="preserve">impedes progress on a computational solution.  </w:t>
      </w:r>
    </w:p>
    <w:p w14:paraId="078E63EB" w14:textId="3322A378" w:rsidR="00A259B6" w:rsidRDefault="00A259B6" w:rsidP="006D4A97">
      <w:pPr>
        <w:pStyle w:val="Els-NoIndent"/>
        <w:rPr>
          <w:sz w:val="24"/>
          <w:szCs w:val="24"/>
        </w:rPr>
      </w:pPr>
      <w:r>
        <w:rPr>
          <w:sz w:val="24"/>
          <w:szCs w:val="24"/>
        </w:rPr>
        <w:t xml:space="preserve">     In the papers discussed here, some rely on </w:t>
      </w:r>
      <w:r w:rsidR="007A7063">
        <w:rPr>
          <w:sz w:val="24"/>
          <w:szCs w:val="24"/>
        </w:rPr>
        <w:t xml:space="preserve">‘knowledge based’ techniques.  That </w:t>
      </w:r>
      <w:proofErr w:type="gramStart"/>
      <w:r w:rsidR="007A7063">
        <w:rPr>
          <w:sz w:val="24"/>
          <w:szCs w:val="24"/>
        </w:rPr>
        <w:t>is</w:t>
      </w:r>
      <w:proofErr w:type="gramEnd"/>
      <w:r w:rsidR="007A7063">
        <w:rPr>
          <w:sz w:val="24"/>
          <w:szCs w:val="24"/>
        </w:rPr>
        <w:t xml:space="preserve"> they </w:t>
      </w:r>
      <w:r w:rsidR="00A2239A">
        <w:rPr>
          <w:sz w:val="24"/>
          <w:szCs w:val="24"/>
        </w:rPr>
        <w:t xml:space="preserve">employ some human curated reference that </w:t>
      </w:r>
      <w:r w:rsidR="005D2195">
        <w:rPr>
          <w:sz w:val="24"/>
          <w:szCs w:val="24"/>
        </w:rPr>
        <w:t>follows semantic guidance to</w:t>
      </w:r>
      <w:r w:rsidR="00ED440B">
        <w:rPr>
          <w:sz w:val="24"/>
          <w:szCs w:val="24"/>
        </w:rPr>
        <w:t xml:space="preserve"> determine senses similar </w:t>
      </w:r>
      <w:r w:rsidR="000A3872">
        <w:rPr>
          <w:sz w:val="24"/>
          <w:szCs w:val="24"/>
        </w:rPr>
        <w:t>spirit to expert systems</w:t>
      </w:r>
      <w:r w:rsidR="00ED440B">
        <w:rPr>
          <w:sz w:val="24"/>
          <w:szCs w:val="24"/>
        </w:rPr>
        <w:t>.  Others employ ‘supervised learning’</w:t>
      </w:r>
      <w:r w:rsidR="000A3872">
        <w:rPr>
          <w:sz w:val="24"/>
          <w:szCs w:val="24"/>
        </w:rPr>
        <w:t xml:space="preserve">, meaning they also </w:t>
      </w:r>
      <w:r w:rsidR="009A7C91">
        <w:rPr>
          <w:sz w:val="24"/>
          <w:szCs w:val="24"/>
        </w:rPr>
        <w:t xml:space="preserve">employ </w:t>
      </w:r>
      <w:r w:rsidR="002C4DE3">
        <w:rPr>
          <w:sz w:val="24"/>
          <w:szCs w:val="24"/>
        </w:rPr>
        <w:t xml:space="preserve">human curated knowledge sources, but employ machine learning to conduct WSD.  Still others </w:t>
      </w:r>
      <w:r w:rsidR="00F97AA0">
        <w:rPr>
          <w:sz w:val="24"/>
          <w:szCs w:val="24"/>
        </w:rPr>
        <w:t>employ ‘unsupervised learning.  Meaning that they do not require human curated knowledge sources and</w:t>
      </w:r>
      <w:r w:rsidR="00135959">
        <w:rPr>
          <w:sz w:val="24"/>
          <w:szCs w:val="24"/>
        </w:rPr>
        <w:t xml:space="preserve"> but apply machine learning directly to data to discern WSD strategies.  </w:t>
      </w:r>
    </w:p>
    <w:p w14:paraId="21E67582" w14:textId="6302DB71" w:rsidR="00DE1E78" w:rsidRDefault="00135959" w:rsidP="008012AF">
      <w:pPr>
        <w:pStyle w:val="Els-NoIndent"/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 w:rsidR="00F44BC9">
        <w:rPr>
          <w:sz w:val="24"/>
          <w:szCs w:val="24"/>
        </w:rPr>
        <w:t xml:space="preserve">The WSD problem is founded in the ambiguity of language.  </w:t>
      </w:r>
      <w:r w:rsidR="00A46AA9">
        <w:rPr>
          <w:sz w:val="24"/>
          <w:szCs w:val="24"/>
        </w:rPr>
        <w:t xml:space="preserve">Not only can one ‘word’ have different meanings, it appears there is no way to discretely </w:t>
      </w:r>
      <w:r w:rsidR="004F1187">
        <w:rPr>
          <w:sz w:val="24"/>
          <w:szCs w:val="24"/>
        </w:rPr>
        <w:t xml:space="preserve">identify all of a </w:t>
      </w:r>
      <w:proofErr w:type="gramStart"/>
      <w:r w:rsidR="004F1187">
        <w:rPr>
          <w:sz w:val="24"/>
          <w:szCs w:val="24"/>
        </w:rPr>
        <w:t>words</w:t>
      </w:r>
      <w:proofErr w:type="gramEnd"/>
      <w:r w:rsidR="004F1187">
        <w:rPr>
          <w:sz w:val="24"/>
          <w:szCs w:val="24"/>
        </w:rPr>
        <w:t xml:space="preserve"> senses.  In addition, the extensibility of language </w:t>
      </w:r>
      <w:r w:rsidR="007A5DD2">
        <w:rPr>
          <w:sz w:val="24"/>
          <w:szCs w:val="24"/>
        </w:rPr>
        <w:t xml:space="preserve">can lead to highly nuanced, even domain or social-group specific senses of words.  On top of that </w:t>
      </w:r>
      <w:r w:rsidR="00861BEF">
        <w:rPr>
          <w:sz w:val="24"/>
          <w:szCs w:val="24"/>
        </w:rPr>
        <w:t xml:space="preserve">within a single discourse it is entire possibly to encounter a </w:t>
      </w:r>
      <w:r w:rsidR="00B42216">
        <w:rPr>
          <w:sz w:val="24"/>
          <w:szCs w:val="24"/>
        </w:rPr>
        <w:tab/>
      </w:r>
      <w:r w:rsidR="00861BEF">
        <w:rPr>
          <w:sz w:val="24"/>
          <w:szCs w:val="24"/>
        </w:rPr>
        <w:t>fully novel employment of a word</w:t>
      </w:r>
      <w:r w:rsidR="00E82390">
        <w:rPr>
          <w:sz w:val="24"/>
          <w:szCs w:val="24"/>
        </w:rPr>
        <w:t xml:space="preserve">, and or have to entirely infer a </w:t>
      </w:r>
      <w:proofErr w:type="gramStart"/>
      <w:r w:rsidR="00E82390">
        <w:rPr>
          <w:sz w:val="24"/>
          <w:szCs w:val="24"/>
        </w:rPr>
        <w:t>words</w:t>
      </w:r>
      <w:proofErr w:type="gramEnd"/>
      <w:r w:rsidR="00E82390">
        <w:rPr>
          <w:sz w:val="24"/>
          <w:szCs w:val="24"/>
        </w:rPr>
        <w:t xml:space="preserve"> meaning from context (this is wholly the case with pronouns).</w:t>
      </w:r>
      <w:r w:rsidR="00802ED5">
        <w:rPr>
          <w:sz w:val="24"/>
          <w:szCs w:val="24"/>
        </w:rPr>
        <w:t xml:space="preserve">  These points and others frustrat</w:t>
      </w:r>
      <w:r w:rsidR="00E2001E">
        <w:rPr>
          <w:sz w:val="24"/>
          <w:szCs w:val="24"/>
        </w:rPr>
        <w:t>e computational efforts to conduct WSD.</w:t>
      </w:r>
    </w:p>
    <w:p w14:paraId="3F0AEBE5" w14:textId="3B140A76" w:rsidR="008012AF" w:rsidRPr="00392166" w:rsidRDefault="008012AF" w:rsidP="008012AF">
      <w:pPr>
        <w:pStyle w:val="Els-1storder-head"/>
        <w:rPr>
          <w:sz w:val="24"/>
          <w:szCs w:val="24"/>
        </w:rPr>
      </w:pPr>
      <w:r>
        <w:rPr>
          <w:sz w:val="28"/>
          <w:szCs w:val="28"/>
        </w:rPr>
        <w:t>Fuzzy Inference</w:t>
      </w:r>
    </w:p>
    <w:p w14:paraId="4F0C3FE1" w14:textId="247BD5A1" w:rsidR="00684720" w:rsidRDefault="008012AF" w:rsidP="008012AF">
      <w:pPr>
        <w:pStyle w:val="Els-NoIndent"/>
        <w:rPr>
          <w:sz w:val="24"/>
          <w:szCs w:val="24"/>
        </w:rPr>
      </w:pPr>
      <w:r>
        <w:rPr>
          <w:sz w:val="24"/>
          <w:szCs w:val="24"/>
        </w:rPr>
        <w:t xml:space="preserve">In </w:t>
      </w:r>
      <w:r w:rsidR="001D0319">
        <w:rPr>
          <w:sz w:val="24"/>
          <w:szCs w:val="24"/>
        </w:rPr>
        <w:t xml:space="preserve">“Constructing Fuzzy Relations from WordNet for Sense </w:t>
      </w:r>
      <w:proofErr w:type="gramStart"/>
      <w:r w:rsidR="001D0319">
        <w:rPr>
          <w:sz w:val="24"/>
          <w:szCs w:val="24"/>
        </w:rPr>
        <w:t>Disambiguation”  authors</w:t>
      </w:r>
      <w:proofErr w:type="gramEnd"/>
      <w:r w:rsidR="001D0319">
        <w:rPr>
          <w:sz w:val="24"/>
          <w:szCs w:val="24"/>
        </w:rPr>
        <w:t xml:space="preserve"> </w:t>
      </w:r>
      <w:r w:rsidR="00BC2459">
        <w:rPr>
          <w:sz w:val="24"/>
          <w:szCs w:val="24"/>
        </w:rPr>
        <w:t xml:space="preserve">Christos </w:t>
      </w:r>
      <w:proofErr w:type="spellStart"/>
      <w:r w:rsidR="00BC2459">
        <w:rPr>
          <w:sz w:val="24"/>
          <w:szCs w:val="24"/>
        </w:rPr>
        <w:t>Diou</w:t>
      </w:r>
      <w:proofErr w:type="spellEnd"/>
      <w:r w:rsidR="00BC2459">
        <w:rPr>
          <w:sz w:val="24"/>
          <w:szCs w:val="24"/>
        </w:rPr>
        <w:t xml:space="preserve">, </w:t>
      </w:r>
      <w:proofErr w:type="spellStart"/>
      <w:r w:rsidR="00BC2459">
        <w:rPr>
          <w:sz w:val="24"/>
          <w:szCs w:val="24"/>
        </w:rPr>
        <w:t>Giorgos</w:t>
      </w:r>
      <w:proofErr w:type="spellEnd"/>
      <w:r w:rsidR="00BC2459">
        <w:rPr>
          <w:sz w:val="24"/>
          <w:szCs w:val="24"/>
        </w:rPr>
        <w:t xml:space="preserve"> </w:t>
      </w:r>
      <w:proofErr w:type="spellStart"/>
      <w:r w:rsidR="00BC2459">
        <w:rPr>
          <w:sz w:val="24"/>
          <w:szCs w:val="24"/>
        </w:rPr>
        <w:t>Katsikatos</w:t>
      </w:r>
      <w:proofErr w:type="spellEnd"/>
      <w:r w:rsidR="00BC2459">
        <w:rPr>
          <w:sz w:val="24"/>
          <w:szCs w:val="24"/>
        </w:rPr>
        <w:t xml:space="preserve"> and Anastasios </w:t>
      </w:r>
      <w:proofErr w:type="spellStart"/>
      <w:r w:rsidR="001D7A20">
        <w:rPr>
          <w:sz w:val="24"/>
          <w:szCs w:val="24"/>
        </w:rPr>
        <w:t>Delopolous</w:t>
      </w:r>
      <w:proofErr w:type="spellEnd"/>
      <w:r w:rsidR="001D7A20">
        <w:rPr>
          <w:sz w:val="24"/>
          <w:szCs w:val="24"/>
        </w:rPr>
        <w:t xml:space="preserve"> </w:t>
      </w:r>
      <w:r w:rsidR="00DC3FE4">
        <w:rPr>
          <w:sz w:val="24"/>
          <w:szCs w:val="24"/>
        </w:rPr>
        <w:t xml:space="preserve">(2006) </w:t>
      </w:r>
      <w:r w:rsidR="001D7A20">
        <w:rPr>
          <w:sz w:val="24"/>
          <w:szCs w:val="24"/>
        </w:rPr>
        <w:t xml:space="preserve">attempt a ‘knowledge based’ solution to WSD.  </w:t>
      </w:r>
      <w:proofErr w:type="gramStart"/>
      <w:r w:rsidR="001D7A20">
        <w:rPr>
          <w:sz w:val="24"/>
          <w:szCs w:val="24"/>
        </w:rPr>
        <w:t>They’re</w:t>
      </w:r>
      <w:proofErr w:type="gramEnd"/>
      <w:r w:rsidR="001D7A20">
        <w:rPr>
          <w:sz w:val="24"/>
          <w:szCs w:val="24"/>
        </w:rPr>
        <w:t xml:space="preserve"> </w:t>
      </w:r>
      <w:r w:rsidR="00754D4E">
        <w:rPr>
          <w:sz w:val="24"/>
          <w:szCs w:val="24"/>
        </w:rPr>
        <w:t>method relies on Princeton University’s WordNet to generate sense candidates for a word and to</w:t>
      </w:r>
      <w:r w:rsidR="00684720">
        <w:rPr>
          <w:sz w:val="24"/>
          <w:szCs w:val="24"/>
        </w:rPr>
        <w:t xml:space="preserve"> select the best sense for a word in context.</w:t>
      </w:r>
    </w:p>
    <w:p w14:paraId="77AA50BD" w14:textId="301EB5EC" w:rsidR="00684720" w:rsidRPr="00F40BC1" w:rsidRDefault="00684720" w:rsidP="00684720">
      <w:pPr>
        <w:pStyle w:val="Els-2ndorder-head"/>
        <w:rPr>
          <w:sz w:val="24"/>
          <w:szCs w:val="24"/>
        </w:rPr>
      </w:pPr>
      <w:r>
        <w:rPr>
          <w:sz w:val="24"/>
          <w:szCs w:val="24"/>
        </w:rPr>
        <w:t xml:space="preserve"> WordNet</w:t>
      </w:r>
    </w:p>
    <w:p w14:paraId="15E89CFF" w14:textId="5BADF2E4" w:rsidR="001D0319" w:rsidRDefault="00684720" w:rsidP="00684720">
      <w:pPr>
        <w:pStyle w:val="Els-NoIndent"/>
        <w:rPr>
          <w:sz w:val="24"/>
          <w:szCs w:val="24"/>
        </w:rPr>
      </w:pPr>
      <w:r>
        <w:rPr>
          <w:sz w:val="24"/>
          <w:szCs w:val="24"/>
        </w:rPr>
        <w:t>Word</w:t>
      </w:r>
      <w:r w:rsidR="004C050C">
        <w:rPr>
          <w:sz w:val="24"/>
          <w:szCs w:val="24"/>
        </w:rPr>
        <w:t>Net is a “</w:t>
      </w:r>
      <w:r w:rsidR="00A4537D">
        <w:rPr>
          <w:sz w:val="24"/>
          <w:szCs w:val="24"/>
        </w:rPr>
        <w:t>lexical database of English Nouns, Verbs, Adjectives and Adverbs, grouped into sets of cognitive synonyms</w:t>
      </w:r>
      <w:r w:rsidR="001A6BB6">
        <w:rPr>
          <w:sz w:val="24"/>
          <w:szCs w:val="24"/>
        </w:rPr>
        <w:t xml:space="preserve">” </w:t>
      </w:r>
      <w:sdt>
        <w:sdtPr>
          <w:rPr>
            <w:sz w:val="24"/>
            <w:szCs w:val="24"/>
          </w:rPr>
          <w:id w:val="614791115"/>
          <w:citation/>
        </w:sdtPr>
        <w:sdtEndPr/>
        <w:sdtContent>
          <w:r w:rsidR="001A6BB6">
            <w:rPr>
              <w:sz w:val="24"/>
              <w:szCs w:val="24"/>
            </w:rPr>
            <w:fldChar w:fldCharType="begin"/>
          </w:r>
          <w:r w:rsidR="001A6BB6">
            <w:rPr>
              <w:sz w:val="24"/>
              <w:szCs w:val="24"/>
            </w:rPr>
            <w:instrText xml:space="preserve"> CITATION Pri12 \l 1033 </w:instrText>
          </w:r>
          <w:r w:rsidR="001A6BB6">
            <w:rPr>
              <w:sz w:val="24"/>
              <w:szCs w:val="24"/>
            </w:rPr>
            <w:fldChar w:fldCharType="separate"/>
          </w:r>
          <w:r w:rsidR="001A6BB6" w:rsidRPr="001A6BB6">
            <w:rPr>
              <w:noProof/>
              <w:sz w:val="24"/>
              <w:szCs w:val="24"/>
            </w:rPr>
            <w:t>(Princeton University, 2010)</w:t>
          </w:r>
          <w:r w:rsidR="001A6BB6">
            <w:rPr>
              <w:sz w:val="24"/>
              <w:szCs w:val="24"/>
            </w:rPr>
            <w:fldChar w:fldCharType="end"/>
          </w:r>
        </w:sdtContent>
      </w:sdt>
      <w:r w:rsidR="001A6BB6">
        <w:rPr>
          <w:sz w:val="24"/>
          <w:szCs w:val="24"/>
        </w:rPr>
        <w:t xml:space="preserve">.  </w:t>
      </w:r>
      <w:r w:rsidR="00CD57ED">
        <w:rPr>
          <w:sz w:val="24"/>
          <w:szCs w:val="24"/>
        </w:rPr>
        <w:t>WordNet groups words into synonym sets (</w:t>
      </w:r>
      <w:proofErr w:type="spellStart"/>
      <w:r w:rsidR="00CD57ED">
        <w:rPr>
          <w:sz w:val="24"/>
          <w:szCs w:val="24"/>
        </w:rPr>
        <w:t>synsets</w:t>
      </w:r>
      <w:proofErr w:type="spellEnd"/>
      <w:r w:rsidR="00CD57ED">
        <w:rPr>
          <w:sz w:val="24"/>
          <w:szCs w:val="24"/>
        </w:rPr>
        <w:t xml:space="preserve">) each </w:t>
      </w:r>
      <w:r w:rsidR="00BE00BB">
        <w:rPr>
          <w:sz w:val="24"/>
          <w:szCs w:val="24"/>
        </w:rPr>
        <w:t xml:space="preserve">expressing a distinct cognitive concept.  </w:t>
      </w:r>
      <w:r w:rsidR="00433017">
        <w:rPr>
          <w:sz w:val="24"/>
          <w:szCs w:val="24"/>
        </w:rPr>
        <w:t>(e.g. board.n</w:t>
      </w:r>
      <w:r w:rsidR="00665C33">
        <w:rPr>
          <w:sz w:val="24"/>
          <w:szCs w:val="24"/>
        </w:rPr>
        <w:t>.02 – a stout piece of sawn timber; made in a variety of sizes and used for many purposes, [board, plank])</w:t>
      </w:r>
      <w:r w:rsidR="001F3B67">
        <w:rPr>
          <w:sz w:val="24"/>
          <w:szCs w:val="24"/>
        </w:rPr>
        <w:t xml:space="preserve">.  </w:t>
      </w:r>
    </w:p>
    <w:p w14:paraId="3B4BE946" w14:textId="66566A8D" w:rsidR="001F3B67" w:rsidRDefault="001F3B67" w:rsidP="00684720">
      <w:pPr>
        <w:pStyle w:val="Els-NoIndent"/>
        <w:rPr>
          <w:sz w:val="24"/>
          <w:szCs w:val="24"/>
        </w:rPr>
      </w:pPr>
      <w:r>
        <w:rPr>
          <w:sz w:val="24"/>
          <w:szCs w:val="24"/>
        </w:rPr>
        <w:t xml:space="preserve">     WordNet goes further to define semantic relationships between </w:t>
      </w:r>
      <w:proofErr w:type="spellStart"/>
      <w:r>
        <w:rPr>
          <w:sz w:val="24"/>
          <w:szCs w:val="24"/>
        </w:rPr>
        <w:t>synsets</w:t>
      </w:r>
      <w:proofErr w:type="spellEnd"/>
      <w:r>
        <w:rPr>
          <w:sz w:val="24"/>
          <w:szCs w:val="24"/>
        </w:rPr>
        <w:t xml:space="preserve">.  </w:t>
      </w:r>
      <w:r w:rsidR="00417866">
        <w:rPr>
          <w:sz w:val="24"/>
          <w:szCs w:val="24"/>
        </w:rPr>
        <w:t>For nouns i</w:t>
      </w:r>
      <w:r>
        <w:rPr>
          <w:sz w:val="24"/>
          <w:szCs w:val="24"/>
        </w:rPr>
        <w:t xml:space="preserve">t </w:t>
      </w:r>
      <w:r w:rsidR="000E626C">
        <w:rPr>
          <w:sz w:val="24"/>
          <w:szCs w:val="24"/>
        </w:rPr>
        <w:t xml:space="preserve">maps </w:t>
      </w:r>
      <w:proofErr w:type="spellStart"/>
      <w:r w:rsidR="004D1685">
        <w:rPr>
          <w:sz w:val="24"/>
          <w:szCs w:val="24"/>
        </w:rPr>
        <w:t>hyper</w:t>
      </w:r>
      <w:r w:rsidR="00CB5C5D">
        <w:rPr>
          <w:sz w:val="24"/>
          <w:szCs w:val="24"/>
        </w:rPr>
        <w:t>o</w:t>
      </w:r>
      <w:r w:rsidR="004D1685">
        <w:rPr>
          <w:sz w:val="24"/>
          <w:szCs w:val="24"/>
        </w:rPr>
        <w:t>n</w:t>
      </w:r>
      <w:r w:rsidR="001136A2">
        <w:rPr>
          <w:sz w:val="24"/>
          <w:szCs w:val="24"/>
        </w:rPr>
        <w:t>y</w:t>
      </w:r>
      <w:r w:rsidR="004D1685">
        <w:rPr>
          <w:sz w:val="24"/>
          <w:szCs w:val="24"/>
        </w:rPr>
        <w:t>my</w:t>
      </w:r>
      <w:proofErr w:type="spellEnd"/>
      <w:r w:rsidR="004D1685">
        <w:rPr>
          <w:sz w:val="24"/>
          <w:szCs w:val="24"/>
        </w:rPr>
        <w:t xml:space="preserve">/hyponymy (ISA) relations, </w:t>
      </w:r>
      <w:proofErr w:type="spellStart"/>
      <w:r w:rsidR="00DC76A9">
        <w:rPr>
          <w:sz w:val="24"/>
          <w:szCs w:val="24"/>
        </w:rPr>
        <w:t>holonymy</w:t>
      </w:r>
      <w:proofErr w:type="spellEnd"/>
      <w:r w:rsidR="00DC76A9">
        <w:rPr>
          <w:sz w:val="24"/>
          <w:szCs w:val="24"/>
        </w:rPr>
        <w:t>/</w:t>
      </w:r>
      <w:r w:rsidR="00573B38">
        <w:rPr>
          <w:sz w:val="24"/>
          <w:szCs w:val="24"/>
        </w:rPr>
        <w:t>meronomy (PARTOF) relations</w:t>
      </w:r>
      <w:r w:rsidR="00417866">
        <w:rPr>
          <w:sz w:val="24"/>
          <w:szCs w:val="24"/>
        </w:rPr>
        <w:t xml:space="preserve">.  For </w:t>
      </w:r>
      <w:r w:rsidR="00D468BA">
        <w:rPr>
          <w:sz w:val="24"/>
          <w:szCs w:val="24"/>
        </w:rPr>
        <w:t xml:space="preserve">verbs it maps </w:t>
      </w:r>
      <w:proofErr w:type="spellStart"/>
      <w:r w:rsidR="00356F42">
        <w:rPr>
          <w:sz w:val="24"/>
          <w:szCs w:val="24"/>
        </w:rPr>
        <w:t>hypernomy</w:t>
      </w:r>
      <w:proofErr w:type="spellEnd"/>
      <w:r w:rsidR="00356F42">
        <w:rPr>
          <w:sz w:val="24"/>
          <w:szCs w:val="24"/>
        </w:rPr>
        <w:t xml:space="preserve">, </w:t>
      </w:r>
      <w:proofErr w:type="spellStart"/>
      <w:r w:rsidR="00D468BA">
        <w:rPr>
          <w:sz w:val="24"/>
          <w:szCs w:val="24"/>
        </w:rPr>
        <w:t>troponymy</w:t>
      </w:r>
      <w:proofErr w:type="spellEnd"/>
      <w:r w:rsidR="00D468BA">
        <w:rPr>
          <w:sz w:val="24"/>
          <w:szCs w:val="24"/>
        </w:rPr>
        <w:t xml:space="preserve"> (specification)</w:t>
      </w:r>
      <w:r w:rsidR="00484C34">
        <w:rPr>
          <w:sz w:val="24"/>
          <w:szCs w:val="24"/>
        </w:rPr>
        <w:t xml:space="preserve"> and entailment</w:t>
      </w:r>
      <w:r w:rsidR="00D468BA">
        <w:rPr>
          <w:sz w:val="24"/>
          <w:szCs w:val="24"/>
        </w:rPr>
        <w:t xml:space="preserve"> relations</w:t>
      </w:r>
      <w:r w:rsidR="00484C34">
        <w:rPr>
          <w:sz w:val="24"/>
          <w:szCs w:val="24"/>
        </w:rPr>
        <w:t>.  F</w:t>
      </w:r>
      <w:r w:rsidR="00D468BA">
        <w:rPr>
          <w:sz w:val="24"/>
          <w:szCs w:val="24"/>
        </w:rPr>
        <w:t xml:space="preserve">or adjectives it maps </w:t>
      </w:r>
      <w:proofErr w:type="spellStart"/>
      <w:r w:rsidR="00D468BA">
        <w:rPr>
          <w:sz w:val="24"/>
          <w:szCs w:val="24"/>
        </w:rPr>
        <w:t>antynomy</w:t>
      </w:r>
      <w:proofErr w:type="spellEnd"/>
      <w:r w:rsidR="00D468BA">
        <w:rPr>
          <w:sz w:val="24"/>
          <w:szCs w:val="24"/>
        </w:rPr>
        <w:t xml:space="preserve"> relations</w:t>
      </w:r>
      <w:r w:rsidR="00E778A5">
        <w:rPr>
          <w:sz w:val="24"/>
          <w:szCs w:val="24"/>
        </w:rPr>
        <w:t xml:space="preserve">.  </w:t>
      </w:r>
    </w:p>
    <w:p w14:paraId="716489A2" w14:textId="5852CB98" w:rsidR="006D23FC" w:rsidRDefault="001B516D" w:rsidP="00296703">
      <w:pPr>
        <w:pStyle w:val="Els-NoIndent"/>
        <w:rPr>
          <w:sz w:val="24"/>
          <w:szCs w:val="24"/>
        </w:rPr>
      </w:pPr>
      <w:r>
        <w:rPr>
          <w:sz w:val="24"/>
          <w:szCs w:val="24"/>
        </w:rPr>
        <w:t xml:space="preserve">     WordNet </w:t>
      </w:r>
      <w:r w:rsidR="00FE76F0">
        <w:rPr>
          <w:sz w:val="24"/>
          <w:szCs w:val="24"/>
        </w:rPr>
        <w:t xml:space="preserve">was first developed in the </w:t>
      </w:r>
      <w:proofErr w:type="spellStart"/>
      <w:r w:rsidR="00FE76F0">
        <w:rPr>
          <w:sz w:val="24"/>
          <w:szCs w:val="24"/>
        </w:rPr>
        <w:t>mid 1980s</w:t>
      </w:r>
      <w:proofErr w:type="spellEnd"/>
      <w:r w:rsidR="00FE76F0">
        <w:rPr>
          <w:sz w:val="24"/>
          <w:szCs w:val="24"/>
        </w:rPr>
        <w:t xml:space="preserve"> and </w:t>
      </w:r>
      <w:r w:rsidR="00C37703">
        <w:rPr>
          <w:sz w:val="24"/>
          <w:szCs w:val="24"/>
        </w:rPr>
        <w:t xml:space="preserve">the latest version 3.1 was released in 2011.  WordNet has become an important lexical and </w:t>
      </w:r>
      <w:r w:rsidR="0050535A">
        <w:rPr>
          <w:sz w:val="24"/>
          <w:szCs w:val="24"/>
        </w:rPr>
        <w:t xml:space="preserve">semantic </w:t>
      </w:r>
      <w:r w:rsidR="00AE2136">
        <w:rPr>
          <w:sz w:val="24"/>
          <w:szCs w:val="24"/>
        </w:rPr>
        <w:t>resource to both linguistics</w:t>
      </w:r>
      <w:r w:rsidR="00296703">
        <w:rPr>
          <w:sz w:val="24"/>
          <w:szCs w:val="24"/>
        </w:rPr>
        <w:t>, computational linguistics and psycho</w:t>
      </w:r>
      <w:r w:rsidR="00635DC0">
        <w:rPr>
          <w:sz w:val="24"/>
          <w:szCs w:val="24"/>
        </w:rPr>
        <w:t>linguistics (due to its application as an ontological database).</w:t>
      </w:r>
    </w:p>
    <w:p w14:paraId="7B596EF7" w14:textId="1EC3D70F" w:rsidR="00635DC0" w:rsidRDefault="00635DC0" w:rsidP="00296703">
      <w:pPr>
        <w:pStyle w:val="Els-NoIndent"/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 w:rsidR="00DB240D">
        <w:rPr>
          <w:sz w:val="24"/>
          <w:szCs w:val="24"/>
        </w:rPr>
        <w:t>WordNet is hand curated, meaning, like dictionaries, lexicographers craft entries manually</w:t>
      </w:r>
      <w:r w:rsidR="00244386">
        <w:rPr>
          <w:sz w:val="24"/>
          <w:szCs w:val="24"/>
        </w:rPr>
        <w:t xml:space="preserve">.  It was originally based on the Brown Corpus but has since incorporated many other </w:t>
      </w:r>
      <w:r w:rsidR="00EE4F23">
        <w:rPr>
          <w:sz w:val="24"/>
          <w:szCs w:val="24"/>
        </w:rPr>
        <w:t xml:space="preserve">lexical databases.  </w:t>
      </w:r>
    </w:p>
    <w:p w14:paraId="5A1E2261" w14:textId="7900A13B" w:rsidR="009861A4" w:rsidRDefault="009861A4" w:rsidP="00296703">
      <w:pPr>
        <w:pStyle w:val="Els-NoIndent"/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 w:rsidR="006F5532">
        <w:rPr>
          <w:sz w:val="24"/>
          <w:szCs w:val="24"/>
        </w:rPr>
        <w:t xml:space="preserve">The WordNet database encodes </w:t>
      </w:r>
      <w:r w:rsidR="00300870">
        <w:rPr>
          <w:sz w:val="24"/>
          <w:szCs w:val="24"/>
        </w:rPr>
        <w:t xml:space="preserve">155,327 words organized into 175,979 </w:t>
      </w:r>
      <w:proofErr w:type="spellStart"/>
      <w:r w:rsidR="00300870">
        <w:rPr>
          <w:sz w:val="24"/>
          <w:szCs w:val="24"/>
        </w:rPr>
        <w:t>synsets</w:t>
      </w:r>
      <w:proofErr w:type="spellEnd"/>
      <w:r w:rsidR="00786225">
        <w:rPr>
          <w:sz w:val="24"/>
          <w:szCs w:val="24"/>
        </w:rPr>
        <w:t xml:space="preserve"> and 207,016 word-sense pairs.</w:t>
      </w:r>
      <w:r w:rsidR="00DE3DA8">
        <w:rPr>
          <w:sz w:val="24"/>
          <w:szCs w:val="24"/>
        </w:rPr>
        <w:t xml:space="preserve">  Each </w:t>
      </w:r>
      <w:proofErr w:type="spellStart"/>
      <w:r w:rsidR="00DE3DA8">
        <w:rPr>
          <w:sz w:val="24"/>
          <w:szCs w:val="24"/>
        </w:rPr>
        <w:t>synset</w:t>
      </w:r>
      <w:proofErr w:type="spellEnd"/>
      <w:r w:rsidR="00DE3DA8">
        <w:rPr>
          <w:sz w:val="24"/>
          <w:szCs w:val="24"/>
        </w:rPr>
        <w:t xml:space="preserve"> is comprised of a list of ‘words’ or lemma (morphology is stripped from all lemma).  </w:t>
      </w:r>
      <w:r w:rsidR="00EF410A">
        <w:rPr>
          <w:sz w:val="24"/>
          <w:szCs w:val="24"/>
        </w:rPr>
        <w:t xml:space="preserve">The </w:t>
      </w:r>
      <w:proofErr w:type="spellStart"/>
      <w:r w:rsidR="00EF410A">
        <w:rPr>
          <w:sz w:val="24"/>
          <w:szCs w:val="24"/>
        </w:rPr>
        <w:t>synset</w:t>
      </w:r>
      <w:proofErr w:type="spellEnd"/>
      <w:r w:rsidR="00EF410A">
        <w:rPr>
          <w:sz w:val="24"/>
          <w:szCs w:val="24"/>
        </w:rPr>
        <w:t xml:space="preserve"> itself encodes semantic relationships (synonymy) and is accompanied by a gloss. </w:t>
      </w:r>
      <w:r w:rsidR="009F7AF8">
        <w:rPr>
          <w:sz w:val="24"/>
          <w:szCs w:val="24"/>
        </w:rPr>
        <w:t xml:space="preserve"> Each </w:t>
      </w:r>
      <w:proofErr w:type="spellStart"/>
      <w:r w:rsidR="009F7AF8">
        <w:rPr>
          <w:sz w:val="24"/>
          <w:szCs w:val="24"/>
        </w:rPr>
        <w:t>synset</w:t>
      </w:r>
      <w:proofErr w:type="spellEnd"/>
      <w:r w:rsidR="009F7AF8">
        <w:rPr>
          <w:sz w:val="24"/>
          <w:szCs w:val="24"/>
        </w:rPr>
        <w:t xml:space="preserve"> is also accompanied by </w:t>
      </w:r>
      <w:r w:rsidR="0099584F">
        <w:rPr>
          <w:sz w:val="24"/>
          <w:szCs w:val="24"/>
        </w:rPr>
        <w:t xml:space="preserve">the lexical/semantic relationships described above.  </w:t>
      </w:r>
      <w:r w:rsidR="001A0CFF">
        <w:rPr>
          <w:sz w:val="24"/>
          <w:szCs w:val="24"/>
        </w:rPr>
        <w:t xml:space="preserve">Wordnet also includes frequency data for senses gathered from source texts.  When a word has multiple senses Wordnets </w:t>
      </w:r>
      <w:proofErr w:type="spellStart"/>
      <w:r w:rsidR="001A0CFF">
        <w:rPr>
          <w:sz w:val="24"/>
          <w:szCs w:val="24"/>
        </w:rPr>
        <w:t>attmempt</w:t>
      </w:r>
      <w:proofErr w:type="spellEnd"/>
      <w:r w:rsidR="001A0CFF">
        <w:rPr>
          <w:sz w:val="24"/>
          <w:szCs w:val="24"/>
        </w:rPr>
        <w:t xml:space="preserve"> to order them such that </w:t>
      </w:r>
      <w:r w:rsidR="00A617FB">
        <w:rPr>
          <w:sz w:val="24"/>
          <w:szCs w:val="24"/>
        </w:rPr>
        <w:t>sense 1 represent</w:t>
      </w:r>
      <w:r w:rsidR="00897265">
        <w:rPr>
          <w:sz w:val="24"/>
          <w:szCs w:val="24"/>
        </w:rPr>
        <w:t>s</w:t>
      </w:r>
      <w:r w:rsidR="00A617FB">
        <w:rPr>
          <w:sz w:val="24"/>
          <w:szCs w:val="24"/>
        </w:rPr>
        <w:t xml:space="preserve"> the most frequent sense</w:t>
      </w:r>
      <w:r w:rsidR="007E642F">
        <w:rPr>
          <w:sz w:val="24"/>
          <w:szCs w:val="24"/>
        </w:rPr>
        <w:t>, sense 2 the next most frequent, etc.</w:t>
      </w:r>
      <w:r w:rsidR="00786225">
        <w:rPr>
          <w:sz w:val="24"/>
          <w:szCs w:val="24"/>
        </w:rPr>
        <w:t xml:space="preserve"> </w:t>
      </w:r>
    </w:p>
    <w:p w14:paraId="53B442A9" w14:textId="49AF3624" w:rsidR="00EE4F23" w:rsidRDefault="00EE4F23" w:rsidP="00296703">
      <w:pPr>
        <w:pStyle w:val="Els-NoIndent"/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 w:rsidR="008B1AEB">
        <w:rPr>
          <w:sz w:val="24"/>
          <w:szCs w:val="24"/>
        </w:rPr>
        <w:t xml:space="preserve">WordNet is frequently employed in Part </w:t>
      </w:r>
      <w:proofErr w:type="gramStart"/>
      <w:r w:rsidR="008B1AEB">
        <w:rPr>
          <w:sz w:val="24"/>
          <w:szCs w:val="24"/>
        </w:rPr>
        <w:t>Of</w:t>
      </w:r>
      <w:proofErr w:type="gramEnd"/>
      <w:r w:rsidR="008B1AEB">
        <w:rPr>
          <w:sz w:val="24"/>
          <w:szCs w:val="24"/>
        </w:rPr>
        <w:t xml:space="preserve"> Speech tagging and Named Entity Recognition.  However, the semantic knowledge it encodes </w:t>
      </w:r>
      <w:r w:rsidR="005400CE">
        <w:rPr>
          <w:sz w:val="24"/>
          <w:szCs w:val="24"/>
        </w:rPr>
        <w:t xml:space="preserve">also </w:t>
      </w:r>
      <w:r w:rsidR="008B1AEB">
        <w:rPr>
          <w:sz w:val="24"/>
          <w:szCs w:val="24"/>
        </w:rPr>
        <w:t xml:space="preserve">lends itself to </w:t>
      </w:r>
      <w:r w:rsidR="00006985">
        <w:rPr>
          <w:sz w:val="24"/>
          <w:szCs w:val="24"/>
        </w:rPr>
        <w:t xml:space="preserve">informing WSD.  </w:t>
      </w:r>
    </w:p>
    <w:p w14:paraId="68196DE5" w14:textId="680D1292" w:rsidR="002B728A" w:rsidRPr="00F40BC1" w:rsidRDefault="00006985" w:rsidP="002B728A">
      <w:pPr>
        <w:pStyle w:val="Els-2ndorder-head"/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 w:rsidR="002B728A">
        <w:rPr>
          <w:sz w:val="24"/>
          <w:szCs w:val="24"/>
        </w:rPr>
        <w:t xml:space="preserve">Generating </w:t>
      </w:r>
      <w:r w:rsidR="0095726E">
        <w:rPr>
          <w:sz w:val="24"/>
          <w:szCs w:val="24"/>
        </w:rPr>
        <w:t xml:space="preserve">Sets of </w:t>
      </w:r>
      <w:r w:rsidR="002B728A">
        <w:rPr>
          <w:sz w:val="24"/>
          <w:szCs w:val="24"/>
        </w:rPr>
        <w:t>Senses from WordNet</w:t>
      </w:r>
    </w:p>
    <w:p w14:paraId="4C3F9A2F" w14:textId="527BA7F0" w:rsidR="008012AF" w:rsidRDefault="00D1342C" w:rsidP="008012AF">
      <w:pPr>
        <w:pStyle w:val="Els-NoIndent"/>
        <w:rPr>
          <w:sz w:val="24"/>
          <w:szCs w:val="24"/>
        </w:rPr>
      </w:pPr>
      <w:r>
        <w:rPr>
          <w:sz w:val="24"/>
          <w:szCs w:val="24"/>
        </w:rPr>
        <w:t xml:space="preserve">By design, each WordNet </w:t>
      </w:r>
      <w:proofErr w:type="spellStart"/>
      <w:r>
        <w:rPr>
          <w:sz w:val="24"/>
          <w:szCs w:val="24"/>
        </w:rPr>
        <w:t>synset</w:t>
      </w:r>
      <w:proofErr w:type="spellEnd"/>
      <w:r>
        <w:rPr>
          <w:sz w:val="24"/>
          <w:szCs w:val="24"/>
        </w:rPr>
        <w:t xml:space="preserve"> is a distinct </w:t>
      </w:r>
      <w:r w:rsidR="00930014">
        <w:rPr>
          <w:sz w:val="24"/>
          <w:szCs w:val="24"/>
        </w:rPr>
        <w:t xml:space="preserve">cognitive entity and no two </w:t>
      </w:r>
      <w:proofErr w:type="spellStart"/>
      <w:r w:rsidR="00930014">
        <w:rPr>
          <w:sz w:val="24"/>
          <w:szCs w:val="24"/>
        </w:rPr>
        <w:t>synsets</w:t>
      </w:r>
      <w:proofErr w:type="spellEnd"/>
      <w:r w:rsidR="00930014">
        <w:rPr>
          <w:sz w:val="24"/>
          <w:szCs w:val="24"/>
        </w:rPr>
        <w:t xml:space="preserve"> will share the same meaning.  </w:t>
      </w:r>
      <w:r w:rsidR="00C24981">
        <w:rPr>
          <w:sz w:val="24"/>
          <w:szCs w:val="24"/>
        </w:rPr>
        <w:t xml:space="preserve">The authors take each </w:t>
      </w:r>
      <w:proofErr w:type="spellStart"/>
      <w:r w:rsidR="00C24981">
        <w:rPr>
          <w:sz w:val="24"/>
          <w:szCs w:val="24"/>
        </w:rPr>
        <w:t>synset</w:t>
      </w:r>
      <w:proofErr w:type="spellEnd"/>
      <w:r w:rsidR="00C24981">
        <w:rPr>
          <w:sz w:val="24"/>
          <w:szCs w:val="24"/>
        </w:rPr>
        <w:t xml:space="preserve"> to represent a </w:t>
      </w:r>
      <w:r w:rsidR="001F1C52">
        <w:rPr>
          <w:sz w:val="24"/>
          <w:szCs w:val="24"/>
        </w:rPr>
        <w:t xml:space="preserve">sense S.  Each </w:t>
      </w:r>
      <w:proofErr w:type="spellStart"/>
      <w:r w:rsidR="00C90663">
        <w:rPr>
          <w:sz w:val="24"/>
          <w:szCs w:val="24"/>
        </w:rPr>
        <w:t>synset</w:t>
      </w:r>
      <w:proofErr w:type="spellEnd"/>
      <w:r w:rsidR="00C90663">
        <w:rPr>
          <w:sz w:val="24"/>
          <w:szCs w:val="24"/>
        </w:rPr>
        <w:t>/sense</w:t>
      </w:r>
      <w:r w:rsidR="004403AA">
        <w:rPr>
          <w:sz w:val="24"/>
          <w:szCs w:val="24"/>
        </w:rPr>
        <w:t xml:space="preserve"> S</w:t>
      </w:r>
      <w:r w:rsidR="00C90663">
        <w:rPr>
          <w:sz w:val="24"/>
          <w:szCs w:val="24"/>
        </w:rPr>
        <w:t xml:space="preserve"> has a many to many </w:t>
      </w:r>
      <w:proofErr w:type="gramStart"/>
      <w:r w:rsidR="00C90663">
        <w:rPr>
          <w:sz w:val="24"/>
          <w:szCs w:val="24"/>
        </w:rPr>
        <w:t>relationship</w:t>
      </w:r>
      <w:proofErr w:type="gramEnd"/>
      <w:r w:rsidR="00C90663">
        <w:rPr>
          <w:sz w:val="24"/>
          <w:szCs w:val="24"/>
        </w:rPr>
        <w:t xml:space="preserve"> with words W.  </w:t>
      </w:r>
      <w:r w:rsidR="000731BF">
        <w:rPr>
          <w:sz w:val="24"/>
          <w:szCs w:val="24"/>
        </w:rPr>
        <w:t>A</w:t>
      </w:r>
      <w:r w:rsidR="00511723">
        <w:rPr>
          <w:sz w:val="24"/>
          <w:szCs w:val="24"/>
        </w:rPr>
        <w:t xml:space="preserve"> </w:t>
      </w:r>
      <w:r w:rsidR="00736352">
        <w:rPr>
          <w:sz w:val="24"/>
          <w:szCs w:val="24"/>
        </w:rPr>
        <w:t xml:space="preserve">word </w:t>
      </w:r>
      <w:r w:rsidR="000731BF">
        <w:rPr>
          <w:sz w:val="24"/>
          <w:szCs w:val="24"/>
        </w:rPr>
        <w:t xml:space="preserve">W may </w:t>
      </w:r>
      <w:r w:rsidR="00736352">
        <w:rPr>
          <w:sz w:val="24"/>
          <w:szCs w:val="24"/>
        </w:rPr>
        <w:t xml:space="preserve">be associated with many </w:t>
      </w:r>
      <w:proofErr w:type="spellStart"/>
      <w:r w:rsidR="00736352">
        <w:rPr>
          <w:sz w:val="24"/>
          <w:szCs w:val="24"/>
        </w:rPr>
        <w:t>synsets</w:t>
      </w:r>
      <w:proofErr w:type="spellEnd"/>
      <w:r w:rsidR="000731BF">
        <w:rPr>
          <w:sz w:val="24"/>
          <w:szCs w:val="24"/>
        </w:rPr>
        <w:t xml:space="preserve"> </w:t>
      </w:r>
      <w:r w:rsidR="004403AA">
        <w:rPr>
          <w:sz w:val="24"/>
          <w:szCs w:val="24"/>
        </w:rPr>
        <w:t>S</w:t>
      </w:r>
      <w:r w:rsidR="00043956">
        <w:rPr>
          <w:sz w:val="24"/>
          <w:szCs w:val="24"/>
        </w:rPr>
        <w:softHyphen/>
      </w:r>
      <w:r w:rsidR="00043956" w:rsidRPr="00043956">
        <w:rPr>
          <w:sz w:val="24"/>
          <w:szCs w:val="24"/>
          <w:vertAlign w:val="subscript"/>
        </w:rPr>
        <w:t>i</w:t>
      </w:r>
      <w:r w:rsidR="004403AA">
        <w:rPr>
          <w:sz w:val="24"/>
          <w:szCs w:val="24"/>
        </w:rPr>
        <w:t xml:space="preserve"> </w:t>
      </w:r>
      <w:r w:rsidR="000731BF">
        <w:rPr>
          <w:sz w:val="24"/>
          <w:szCs w:val="24"/>
        </w:rPr>
        <w:t>(if it is polysemous)</w:t>
      </w:r>
      <w:r w:rsidR="00736352">
        <w:rPr>
          <w:sz w:val="24"/>
          <w:szCs w:val="24"/>
        </w:rPr>
        <w:t xml:space="preserve">.  For </w:t>
      </w:r>
      <w:proofErr w:type="gramStart"/>
      <w:r w:rsidR="00736352">
        <w:rPr>
          <w:sz w:val="24"/>
          <w:szCs w:val="24"/>
        </w:rPr>
        <w:t>example</w:t>
      </w:r>
      <w:proofErr w:type="gramEnd"/>
      <w:r w:rsidR="00736352">
        <w:rPr>
          <w:sz w:val="24"/>
          <w:szCs w:val="24"/>
        </w:rPr>
        <w:t xml:space="preserve"> the word ‘board’ has </w:t>
      </w:r>
      <w:proofErr w:type="spellStart"/>
      <w:r w:rsidR="0097429A">
        <w:rPr>
          <w:sz w:val="24"/>
          <w:szCs w:val="24"/>
        </w:rPr>
        <w:t>has</w:t>
      </w:r>
      <w:proofErr w:type="spellEnd"/>
      <w:r w:rsidR="0097429A">
        <w:rPr>
          <w:sz w:val="24"/>
          <w:szCs w:val="24"/>
        </w:rPr>
        <w:t xml:space="preserve"> membership in 13 </w:t>
      </w:r>
      <w:proofErr w:type="spellStart"/>
      <w:r w:rsidR="0097429A">
        <w:rPr>
          <w:sz w:val="24"/>
          <w:szCs w:val="24"/>
        </w:rPr>
        <w:t>synsets</w:t>
      </w:r>
      <w:proofErr w:type="spellEnd"/>
      <w:r w:rsidR="0097429A">
        <w:rPr>
          <w:sz w:val="24"/>
          <w:szCs w:val="24"/>
        </w:rPr>
        <w:t xml:space="preserve"> (e.g. board.n.01 </w:t>
      </w:r>
      <w:r w:rsidR="00EE0EA0">
        <w:rPr>
          <w:sz w:val="24"/>
          <w:szCs w:val="24"/>
        </w:rPr>
        <w:t xml:space="preserve">– ‘a committee having </w:t>
      </w:r>
      <w:r w:rsidR="00EE0EA0">
        <w:rPr>
          <w:sz w:val="24"/>
          <w:szCs w:val="24"/>
        </w:rPr>
        <w:lastRenderedPageBreak/>
        <w:t>supervisory powers’, board.n.02</w:t>
      </w:r>
      <w:r w:rsidR="000731BF">
        <w:rPr>
          <w:sz w:val="24"/>
          <w:szCs w:val="24"/>
        </w:rPr>
        <w:t xml:space="preserve"> – ‘a stout piece of sawn timber’, etc.).  Each </w:t>
      </w:r>
      <w:proofErr w:type="spellStart"/>
      <w:r w:rsidR="004A25E1">
        <w:rPr>
          <w:sz w:val="24"/>
          <w:szCs w:val="24"/>
        </w:rPr>
        <w:t>synset</w:t>
      </w:r>
      <w:proofErr w:type="spellEnd"/>
      <w:r w:rsidR="00043956">
        <w:rPr>
          <w:sz w:val="24"/>
          <w:szCs w:val="24"/>
        </w:rPr>
        <w:t xml:space="preserve"> S</w:t>
      </w:r>
      <w:r w:rsidR="004A25E1">
        <w:rPr>
          <w:sz w:val="24"/>
          <w:szCs w:val="24"/>
        </w:rPr>
        <w:t xml:space="preserve"> </w:t>
      </w:r>
      <w:r w:rsidR="00292587">
        <w:rPr>
          <w:sz w:val="24"/>
          <w:szCs w:val="24"/>
        </w:rPr>
        <w:t>likewise may be associated with many words</w:t>
      </w:r>
      <w:r w:rsidR="00043956">
        <w:rPr>
          <w:sz w:val="24"/>
          <w:szCs w:val="24"/>
        </w:rPr>
        <w:t xml:space="preserve"> W</w:t>
      </w:r>
      <w:r w:rsidR="00043956" w:rsidRPr="00043956">
        <w:rPr>
          <w:sz w:val="24"/>
          <w:szCs w:val="24"/>
          <w:vertAlign w:val="subscript"/>
        </w:rPr>
        <w:t>S</w:t>
      </w:r>
      <w:r w:rsidR="00292587">
        <w:rPr>
          <w:sz w:val="24"/>
          <w:szCs w:val="24"/>
        </w:rPr>
        <w:t xml:space="preserve"> (e.g. board.n.02 [board, plank]).  </w:t>
      </w:r>
    </w:p>
    <w:p w14:paraId="6B4DF39C" w14:textId="77777777" w:rsidR="00D07826" w:rsidRDefault="00236D6F" w:rsidP="00D07826">
      <w:pPr>
        <w:pStyle w:val="Els-NoIndent"/>
        <w:rPr>
          <w:sz w:val="24"/>
          <w:szCs w:val="24"/>
        </w:rPr>
      </w:pPr>
      <w:r>
        <w:rPr>
          <w:sz w:val="24"/>
          <w:szCs w:val="24"/>
        </w:rPr>
        <w:t xml:space="preserve">     The authors considered two senses S</w:t>
      </w:r>
      <w:r w:rsidRPr="00236D6F">
        <w:rPr>
          <w:sz w:val="24"/>
          <w:szCs w:val="24"/>
          <w:vertAlign w:val="subscript"/>
        </w:rPr>
        <w:t>i</w:t>
      </w:r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S</w:t>
      </w:r>
      <w:r w:rsidRPr="00236D6F">
        <w:rPr>
          <w:sz w:val="24"/>
          <w:szCs w:val="24"/>
          <w:vertAlign w:val="subscript"/>
        </w:rPr>
        <w:t>j</w:t>
      </w:r>
      <w:proofErr w:type="spellEnd"/>
      <w:r>
        <w:rPr>
          <w:sz w:val="24"/>
          <w:szCs w:val="24"/>
        </w:rPr>
        <w:t xml:space="preserve"> to be related if there was a direct relationship</w:t>
      </w:r>
      <w:r w:rsidR="00E77C71">
        <w:rPr>
          <w:sz w:val="24"/>
          <w:szCs w:val="24"/>
        </w:rPr>
        <w:t xml:space="preserve"> in Wordnet</w:t>
      </w:r>
      <w:r>
        <w:rPr>
          <w:sz w:val="24"/>
          <w:szCs w:val="24"/>
        </w:rPr>
        <w:t xml:space="preserve"> between them</w:t>
      </w:r>
      <w:r w:rsidR="00E77C71" w:rsidRPr="00E77C71">
        <w:rPr>
          <w:sz w:val="24"/>
          <w:szCs w:val="24"/>
        </w:rPr>
        <w:t xml:space="preserve"> </w:t>
      </w:r>
      <w:proofErr w:type="gramStart"/>
      <w:r w:rsidR="00E77C71">
        <w:rPr>
          <w:sz w:val="24"/>
          <w:szCs w:val="24"/>
        </w:rPr>
        <w:t>R</w:t>
      </w:r>
      <w:r w:rsidR="00E77C71" w:rsidRPr="00236D6F">
        <w:rPr>
          <w:sz w:val="24"/>
          <w:szCs w:val="24"/>
          <w:vertAlign w:val="subscript"/>
        </w:rPr>
        <w:t>t</w:t>
      </w:r>
      <w:r w:rsidR="00E77C71">
        <w:rPr>
          <w:sz w:val="24"/>
          <w:szCs w:val="24"/>
        </w:rPr>
        <w:t>(</w:t>
      </w:r>
      <w:proofErr w:type="gramEnd"/>
      <w:r w:rsidR="00E77C71">
        <w:rPr>
          <w:sz w:val="24"/>
          <w:szCs w:val="24"/>
        </w:rPr>
        <w:t>S</w:t>
      </w:r>
      <w:r w:rsidR="00E77C71" w:rsidRPr="00236D6F">
        <w:rPr>
          <w:sz w:val="24"/>
          <w:szCs w:val="24"/>
          <w:vertAlign w:val="subscript"/>
        </w:rPr>
        <w:t>i</w:t>
      </w:r>
      <w:r w:rsidR="00E77C71">
        <w:rPr>
          <w:sz w:val="24"/>
          <w:szCs w:val="24"/>
        </w:rPr>
        <w:t xml:space="preserve">, </w:t>
      </w:r>
      <w:proofErr w:type="spellStart"/>
      <w:r w:rsidR="00E77C71">
        <w:rPr>
          <w:sz w:val="24"/>
          <w:szCs w:val="24"/>
        </w:rPr>
        <w:t>S</w:t>
      </w:r>
      <w:r w:rsidR="00E77C71" w:rsidRPr="00236D6F">
        <w:rPr>
          <w:sz w:val="24"/>
          <w:szCs w:val="24"/>
          <w:vertAlign w:val="subscript"/>
        </w:rPr>
        <w:t>j</w:t>
      </w:r>
      <w:proofErr w:type="spellEnd"/>
      <w:r w:rsidR="00E77C71">
        <w:rPr>
          <w:sz w:val="24"/>
          <w:szCs w:val="24"/>
        </w:rPr>
        <w:t>)</w:t>
      </w:r>
      <w:r>
        <w:rPr>
          <w:sz w:val="24"/>
          <w:szCs w:val="24"/>
        </w:rPr>
        <w:t xml:space="preserve">.  </w:t>
      </w:r>
      <w:r w:rsidR="004452D2">
        <w:rPr>
          <w:sz w:val="24"/>
          <w:szCs w:val="24"/>
        </w:rPr>
        <w:t xml:space="preserve">Where </w:t>
      </w:r>
      <w:proofErr w:type="spellStart"/>
      <w:r w:rsidR="004452D2">
        <w:rPr>
          <w:sz w:val="24"/>
          <w:szCs w:val="24"/>
        </w:rPr>
        <w:t>t</w:t>
      </w:r>
      <w:proofErr w:type="spellEnd"/>
      <w:r w:rsidR="004452D2">
        <w:rPr>
          <w:sz w:val="24"/>
          <w:szCs w:val="24"/>
        </w:rPr>
        <w:t xml:space="preserve"> is a type of relationship.  For this work the authors considered the </w:t>
      </w:r>
      <w:proofErr w:type="spellStart"/>
      <w:r w:rsidR="004452D2">
        <w:rPr>
          <w:sz w:val="24"/>
          <w:szCs w:val="24"/>
        </w:rPr>
        <w:t>hyperonymy</w:t>
      </w:r>
      <w:proofErr w:type="spellEnd"/>
      <w:r w:rsidR="004A1FAB">
        <w:rPr>
          <w:sz w:val="24"/>
          <w:szCs w:val="24"/>
        </w:rPr>
        <w:t xml:space="preserve"> </w:t>
      </w:r>
      <w:r w:rsidR="004452D2">
        <w:rPr>
          <w:sz w:val="24"/>
          <w:szCs w:val="24"/>
        </w:rPr>
        <w:t>/hyponymy</w:t>
      </w:r>
      <w:r w:rsidR="004A1FAB">
        <w:rPr>
          <w:sz w:val="24"/>
          <w:szCs w:val="24"/>
        </w:rPr>
        <w:t>,</w:t>
      </w:r>
      <w:r w:rsidR="003F1A88">
        <w:rPr>
          <w:sz w:val="24"/>
          <w:szCs w:val="24"/>
        </w:rPr>
        <w:t xml:space="preserve"> </w:t>
      </w:r>
      <w:proofErr w:type="spellStart"/>
      <w:r w:rsidR="003F1A88">
        <w:rPr>
          <w:sz w:val="24"/>
          <w:szCs w:val="24"/>
        </w:rPr>
        <w:t>holonymy</w:t>
      </w:r>
      <w:proofErr w:type="spellEnd"/>
      <w:r w:rsidR="003F1A88">
        <w:rPr>
          <w:sz w:val="24"/>
          <w:szCs w:val="24"/>
        </w:rPr>
        <w:t>/meronymy and domain relationships.</w:t>
      </w:r>
      <w:r w:rsidR="00D07826">
        <w:rPr>
          <w:sz w:val="24"/>
          <w:szCs w:val="24"/>
        </w:rPr>
        <w:t xml:space="preserve">  The authors subjectively weighted each relationship based on their assessment of the importance of each relationship.</w:t>
      </w:r>
    </w:p>
    <w:p w14:paraId="28879E5C" w14:textId="77777777" w:rsidR="00D07826" w:rsidRDefault="00D07826" w:rsidP="00D07826">
      <w:pPr>
        <w:pStyle w:val="Els-NoIndent"/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proofErr w:type="spellStart"/>
      <w:r>
        <w:rPr>
          <w:sz w:val="24"/>
          <w:szCs w:val="24"/>
        </w:rPr>
        <w:t>Hyperonymy</w:t>
      </w:r>
      <w:proofErr w:type="spellEnd"/>
      <w:r>
        <w:rPr>
          <w:sz w:val="24"/>
          <w:szCs w:val="24"/>
        </w:rPr>
        <w:t xml:space="preserve"> = .4</w:t>
      </w:r>
    </w:p>
    <w:p w14:paraId="75D2FE78" w14:textId="77777777" w:rsidR="00D07826" w:rsidRDefault="00D07826" w:rsidP="00D07826">
      <w:pPr>
        <w:pStyle w:val="Els-NoIndent"/>
        <w:rPr>
          <w:sz w:val="24"/>
          <w:szCs w:val="24"/>
        </w:rPr>
      </w:pPr>
      <w:r>
        <w:rPr>
          <w:sz w:val="24"/>
          <w:szCs w:val="24"/>
        </w:rPr>
        <w:t xml:space="preserve">     Hyponymy = .9</w:t>
      </w:r>
    </w:p>
    <w:p w14:paraId="3A7933A3" w14:textId="77777777" w:rsidR="00D07826" w:rsidRDefault="00D07826" w:rsidP="00D07826">
      <w:pPr>
        <w:pStyle w:val="Els-NoIndent"/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proofErr w:type="spellStart"/>
      <w:r>
        <w:rPr>
          <w:sz w:val="24"/>
          <w:szCs w:val="24"/>
        </w:rPr>
        <w:t>Holonymy</w:t>
      </w:r>
      <w:proofErr w:type="spellEnd"/>
      <w:r>
        <w:rPr>
          <w:sz w:val="24"/>
          <w:szCs w:val="24"/>
        </w:rPr>
        <w:t xml:space="preserve"> = .4</w:t>
      </w:r>
    </w:p>
    <w:p w14:paraId="56BEB95F" w14:textId="77777777" w:rsidR="00D07826" w:rsidRDefault="00D07826" w:rsidP="00D07826">
      <w:pPr>
        <w:pStyle w:val="Els-NoIndent"/>
        <w:rPr>
          <w:sz w:val="24"/>
          <w:szCs w:val="24"/>
        </w:rPr>
      </w:pPr>
      <w:r>
        <w:rPr>
          <w:sz w:val="24"/>
          <w:szCs w:val="24"/>
        </w:rPr>
        <w:t xml:space="preserve">     Meronymy = .9</w:t>
      </w:r>
    </w:p>
    <w:p w14:paraId="6DDA6473" w14:textId="77777777" w:rsidR="00D07826" w:rsidRDefault="00D07826" w:rsidP="00D07826">
      <w:pPr>
        <w:pStyle w:val="Els-NoIndent"/>
        <w:rPr>
          <w:sz w:val="24"/>
          <w:szCs w:val="24"/>
        </w:rPr>
      </w:pPr>
      <w:r>
        <w:rPr>
          <w:sz w:val="24"/>
          <w:szCs w:val="24"/>
        </w:rPr>
        <w:t xml:space="preserve">     Domain = .9</w:t>
      </w:r>
    </w:p>
    <w:p w14:paraId="6328389E" w14:textId="62F2AD7A" w:rsidR="004452D2" w:rsidRDefault="00D07826" w:rsidP="008012AF">
      <w:pPr>
        <w:pStyle w:val="Els-NoIndent"/>
        <w:rPr>
          <w:sz w:val="24"/>
          <w:szCs w:val="24"/>
        </w:rPr>
      </w:pPr>
      <w:r>
        <w:rPr>
          <w:sz w:val="24"/>
          <w:szCs w:val="24"/>
        </w:rPr>
        <w:t xml:space="preserve">     They used these weights to define a fuzzy </w:t>
      </w:r>
      <w:r w:rsidR="00680DC0">
        <w:rPr>
          <w:sz w:val="24"/>
          <w:szCs w:val="24"/>
        </w:rPr>
        <w:t xml:space="preserve">set </w:t>
      </w:r>
      <w:r>
        <w:rPr>
          <w:sz w:val="24"/>
          <w:szCs w:val="24"/>
        </w:rPr>
        <w:t>associated with sense S</w:t>
      </w:r>
      <w:r w:rsidRPr="00366DBF">
        <w:rPr>
          <w:sz w:val="24"/>
          <w:szCs w:val="24"/>
          <w:vertAlign w:val="subscript"/>
        </w:rPr>
        <w:t>i</w:t>
      </w:r>
      <w:r>
        <w:rPr>
          <w:sz w:val="24"/>
          <w:szCs w:val="24"/>
        </w:rPr>
        <w:t xml:space="preserve"> that includes all senses </w:t>
      </w:r>
      <w:proofErr w:type="spellStart"/>
      <w:r>
        <w:rPr>
          <w:sz w:val="24"/>
          <w:szCs w:val="24"/>
        </w:rPr>
        <w:t>S</w:t>
      </w:r>
      <w:r w:rsidRPr="00366DBF">
        <w:rPr>
          <w:sz w:val="24"/>
          <w:szCs w:val="24"/>
          <w:vertAlign w:val="subscript"/>
        </w:rPr>
        <w:t>j</w:t>
      </w:r>
      <w:proofErr w:type="spellEnd"/>
      <w:r>
        <w:rPr>
          <w:sz w:val="24"/>
          <w:szCs w:val="24"/>
        </w:rPr>
        <w:t xml:space="preserve"> that have a direct relationship with </w:t>
      </w:r>
      <w:proofErr w:type="spellStart"/>
      <w:r>
        <w:rPr>
          <w:sz w:val="24"/>
          <w:szCs w:val="24"/>
        </w:rPr>
        <w:t>S</w:t>
      </w:r>
      <w:r w:rsidRPr="00366DBF">
        <w:rPr>
          <w:sz w:val="24"/>
          <w:szCs w:val="24"/>
          <w:vertAlign w:val="subscript"/>
        </w:rPr>
        <w:t>j</w:t>
      </w:r>
      <w:proofErr w:type="spellEnd"/>
      <w:r w:rsidR="00366DBF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</w:p>
    <w:p w14:paraId="6CE684DE" w14:textId="2C07577E" w:rsidR="00B82220" w:rsidRDefault="004452D2" w:rsidP="008012AF">
      <w:pPr>
        <w:pStyle w:val="Els-NoIndent"/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 w:rsidR="00F262A0">
        <w:rPr>
          <w:sz w:val="24"/>
          <w:szCs w:val="24"/>
        </w:rPr>
        <w:t xml:space="preserve">For example </w:t>
      </w:r>
      <w:r w:rsidR="00366DBF">
        <w:rPr>
          <w:sz w:val="24"/>
          <w:szCs w:val="24"/>
        </w:rPr>
        <w:t>if S</w:t>
      </w:r>
      <w:r w:rsidR="00366DBF" w:rsidRPr="00366DBF">
        <w:rPr>
          <w:sz w:val="24"/>
          <w:szCs w:val="24"/>
          <w:vertAlign w:val="subscript"/>
        </w:rPr>
        <w:t>i</w:t>
      </w:r>
      <w:r w:rsidR="00366DBF">
        <w:rPr>
          <w:sz w:val="24"/>
          <w:szCs w:val="24"/>
        </w:rPr>
        <w:t xml:space="preserve"> = </w:t>
      </w:r>
      <w:r w:rsidR="00F262A0">
        <w:rPr>
          <w:sz w:val="24"/>
          <w:szCs w:val="24"/>
        </w:rPr>
        <w:t xml:space="preserve">board.n.03 </w:t>
      </w:r>
      <w:r w:rsidR="0096163B">
        <w:rPr>
          <w:sz w:val="24"/>
          <w:szCs w:val="24"/>
        </w:rPr>
        <w:t xml:space="preserve">– ‘a flat piece of material designed for a special purpose’ </w:t>
      </w:r>
      <w:r w:rsidR="001D2C17">
        <w:rPr>
          <w:sz w:val="24"/>
          <w:szCs w:val="24"/>
        </w:rPr>
        <w:t>has a hyponym</w:t>
      </w:r>
      <w:r w:rsidR="004A1FAB">
        <w:rPr>
          <w:sz w:val="24"/>
          <w:szCs w:val="24"/>
        </w:rPr>
        <w:t>y</w:t>
      </w:r>
      <w:r w:rsidR="001D2C17">
        <w:rPr>
          <w:sz w:val="24"/>
          <w:szCs w:val="24"/>
        </w:rPr>
        <w:t xml:space="preserve"> relationship with </w:t>
      </w:r>
      <w:proofErr w:type="spellStart"/>
      <w:r w:rsidR="00C718D3">
        <w:rPr>
          <w:sz w:val="24"/>
          <w:szCs w:val="24"/>
        </w:rPr>
        <w:t>S</w:t>
      </w:r>
      <w:r w:rsidR="00C718D3" w:rsidRPr="00C718D3">
        <w:rPr>
          <w:sz w:val="24"/>
          <w:szCs w:val="24"/>
          <w:vertAlign w:val="subscript"/>
        </w:rPr>
        <w:t>j</w:t>
      </w:r>
      <w:proofErr w:type="spellEnd"/>
      <w:r w:rsidR="00C718D3">
        <w:rPr>
          <w:sz w:val="24"/>
          <w:szCs w:val="24"/>
        </w:rPr>
        <w:t xml:space="preserve"> = </w:t>
      </w:r>
      <w:r w:rsidR="001B6A87">
        <w:rPr>
          <w:sz w:val="24"/>
          <w:szCs w:val="24"/>
        </w:rPr>
        <w:t>wallboard.n.01 – ‘</w:t>
      </w:r>
      <w:r w:rsidR="00A32158" w:rsidRPr="00A32158">
        <w:rPr>
          <w:sz w:val="24"/>
          <w:szCs w:val="24"/>
        </w:rPr>
        <w:t>a wide flat board used to cover walls or partitions</w:t>
      </w:r>
      <w:r w:rsidR="00FC6562">
        <w:rPr>
          <w:sz w:val="24"/>
          <w:szCs w:val="24"/>
        </w:rPr>
        <w:t>’</w:t>
      </w:r>
      <w:r w:rsidR="00C718D3">
        <w:rPr>
          <w:sz w:val="24"/>
          <w:szCs w:val="24"/>
        </w:rPr>
        <w:t xml:space="preserve"> then R</w:t>
      </w:r>
      <w:r w:rsidR="00C718D3" w:rsidRPr="00C718D3">
        <w:rPr>
          <w:sz w:val="24"/>
          <w:szCs w:val="24"/>
          <w:vertAlign w:val="subscript"/>
        </w:rPr>
        <w:t>t</w:t>
      </w:r>
      <w:r w:rsidR="00C718D3">
        <w:rPr>
          <w:sz w:val="24"/>
          <w:szCs w:val="24"/>
          <w:vertAlign w:val="subscript"/>
        </w:rPr>
        <w:t>=hyponymy</w:t>
      </w:r>
      <w:r w:rsidR="00C718D3">
        <w:rPr>
          <w:sz w:val="24"/>
          <w:szCs w:val="24"/>
        </w:rPr>
        <w:t>(S</w:t>
      </w:r>
      <w:r w:rsidR="00C718D3" w:rsidRPr="00C718D3">
        <w:rPr>
          <w:sz w:val="24"/>
          <w:szCs w:val="24"/>
          <w:vertAlign w:val="subscript"/>
        </w:rPr>
        <w:t>i</w:t>
      </w:r>
      <w:r w:rsidR="00C718D3">
        <w:rPr>
          <w:sz w:val="24"/>
          <w:szCs w:val="24"/>
        </w:rPr>
        <w:t xml:space="preserve">, </w:t>
      </w:r>
      <w:proofErr w:type="spellStart"/>
      <w:r w:rsidR="00C718D3">
        <w:rPr>
          <w:sz w:val="24"/>
          <w:szCs w:val="24"/>
        </w:rPr>
        <w:t>S</w:t>
      </w:r>
      <w:r w:rsidR="00C718D3" w:rsidRPr="00C718D3">
        <w:rPr>
          <w:sz w:val="24"/>
          <w:szCs w:val="24"/>
          <w:vertAlign w:val="subscript"/>
        </w:rPr>
        <w:t>j</w:t>
      </w:r>
      <w:proofErr w:type="spellEnd"/>
      <w:r w:rsidR="00C718D3">
        <w:rPr>
          <w:sz w:val="24"/>
          <w:szCs w:val="24"/>
        </w:rPr>
        <w:t xml:space="preserve">) = </w:t>
      </w:r>
      <w:r w:rsidR="008927A5">
        <w:rPr>
          <w:sz w:val="24"/>
          <w:szCs w:val="24"/>
        </w:rPr>
        <w:t>degree of membership d</w:t>
      </w:r>
      <w:r w:rsidR="008927A5" w:rsidRPr="00DA4E92">
        <w:rPr>
          <w:sz w:val="24"/>
          <w:szCs w:val="24"/>
          <w:vertAlign w:val="subscript"/>
        </w:rPr>
        <w:t>t</w:t>
      </w:r>
      <w:r w:rsidR="00DA4E92">
        <w:rPr>
          <w:sz w:val="24"/>
          <w:szCs w:val="24"/>
        </w:rPr>
        <w:t xml:space="preserve"> = .</w:t>
      </w:r>
      <w:r w:rsidR="00C718D3">
        <w:rPr>
          <w:sz w:val="24"/>
          <w:szCs w:val="24"/>
        </w:rPr>
        <w:t>9</w:t>
      </w:r>
      <w:r w:rsidR="009D6D28">
        <w:rPr>
          <w:sz w:val="24"/>
          <w:szCs w:val="24"/>
        </w:rPr>
        <w:t xml:space="preserve">.  </w:t>
      </w:r>
    </w:p>
    <w:p w14:paraId="30B43C2A" w14:textId="71F32AAC" w:rsidR="00D70F00" w:rsidRPr="00D70F00" w:rsidRDefault="00D70F00" w:rsidP="008012AF">
      <w:pPr>
        <w:pStyle w:val="Els-2ndorder-head"/>
        <w:rPr>
          <w:sz w:val="24"/>
          <w:szCs w:val="24"/>
        </w:rPr>
      </w:pPr>
      <w:r>
        <w:rPr>
          <w:sz w:val="24"/>
          <w:szCs w:val="24"/>
        </w:rPr>
        <w:t xml:space="preserve">     Generating </w:t>
      </w:r>
      <w:r w:rsidR="0095726E">
        <w:rPr>
          <w:sz w:val="24"/>
          <w:szCs w:val="24"/>
        </w:rPr>
        <w:t>Sets of Words for Senses</w:t>
      </w:r>
    </w:p>
    <w:p w14:paraId="6AC9CA47" w14:textId="249B75B9" w:rsidR="009D6D28" w:rsidRDefault="009D6D28" w:rsidP="008012AF">
      <w:pPr>
        <w:pStyle w:val="Els-NoIndent"/>
        <w:rPr>
          <w:sz w:val="24"/>
          <w:szCs w:val="24"/>
        </w:rPr>
      </w:pPr>
      <w:r>
        <w:rPr>
          <w:sz w:val="24"/>
          <w:szCs w:val="24"/>
        </w:rPr>
        <w:t>The authors did not consider relationships</w:t>
      </w:r>
      <w:r w:rsidR="00EC4746">
        <w:rPr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 w:rsidR="005C62E2">
        <w:rPr>
          <w:sz w:val="24"/>
          <w:szCs w:val="24"/>
        </w:rPr>
        <w:t>R</w:t>
      </w:r>
      <w:r w:rsidR="005C62E2" w:rsidRPr="005C62E2">
        <w:rPr>
          <w:sz w:val="24"/>
          <w:szCs w:val="24"/>
          <w:vertAlign w:val="subscript"/>
        </w:rPr>
        <w:t>t</w:t>
      </w:r>
      <w:r w:rsidR="005C62E2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in WordNet to be transitive.  </w:t>
      </w:r>
      <w:r w:rsidR="005C62E2">
        <w:rPr>
          <w:sz w:val="24"/>
          <w:szCs w:val="24"/>
        </w:rPr>
        <w:t>They did however employ the transitive closure of a set</w:t>
      </w:r>
      <w:r w:rsidR="00EC4746">
        <w:rPr>
          <w:sz w:val="24"/>
          <w:szCs w:val="24"/>
        </w:rPr>
        <w:t>,</w:t>
      </w:r>
      <w:r w:rsidR="005C62E2">
        <w:rPr>
          <w:sz w:val="24"/>
          <w:szCs w:val="24"/>
        </w:rPr>
        <w:t xml:space="preserve"> R</w:t>
      </w:r>
      <w:r w:rsidR="005C62E2" w:rsidRPr="005C62E2">
        <w:rPr>
          <w:sz w:val="24"/>
          <w:szCs w:val="24"/>
          <w:vertAlign w:val="subscript"/>
        </w:rPr>
        <w:t>t</w:t>
      </w:r>
      <w:r w:rsidR="005C62E2" w:rsidRPr="005C62E2">
        <w:rPr>
          <w:sz w:val="24"/>
          <w:szCs w:val="24"/>
          <w:vertAlign w:val="superscript"/>
        </w:rPr>
        <w:t>+</w:t>
      </w:r>
      <w:r w:rsidR="005C62E2">
        <w:rPr>
          <w:sz w:val="24"/>
          <w:szCs w:val="24"/>
        </w:rPr>
        <w:t xml:space="preserve"> </w:t>
      </w:r>
      <w:r w:rsidR="00EC4746">
        <w:rPr>
          <w:sz w:val="24"/>
          <w:szCs w:val="24"/>
        </w:rPr>
        <w:t xml:space="preserve">to </w:t>
      </w:r>
      <w:r w:rsidR="00E67C30">
        <w:rPr>
          <w:sz w:val="24"/>
          <w:szCs w:val="24"/>
        </w:rPr>
        <w:t>collect all the words w associated with a sense S</w:t>
      </w:r>
      <w:r w:rsidR="00E67C30" w:rsidRPr="00E67C30">
        <w:rPr>
          <w:sz w:val="24"/>
          <w:szCs w:val="24"/>
          <w:vertAlign w:val="subscript"/>
        </w:rPr>
        <w:t>i</w:t>
      </w:r>
      <w:r w:rsidR="00E67C30">
        <w:rPr>
          <w:sz w:val="24"/>
          <w:szCs w:val="24"/>
        </w:rPr>
        <w:t xml:space="preserve">.  </w:t>
      </w:r>
      <w:r w:rsidR="00750431">
        <w:rPr>
          <w:sz w:val="24"/>
          <w:szCs w:val="24"/>
        </w:rPr>
        <w:t xml:space="preserve">The transitive closure of Si is the set of all senses that can be </w:t>
      </w:r>
      <w:r w:rsidR="0084083C">
        <w:rPr>
          <w:sz w:val="24"/>
          <w:szCs w:val="24"/>
        </w:rPr>
        <w:t>‘</w:t>
      </w:r>
      <w:r w:rsidR="00750431">
        <w:rPr>
          <w:sz w:val="24"/>
          <w:szCs w:val="24"/>
        </w:rPr>
        <w:t>reached</w:t>
      </w:r>
      <w:r w:rsidR="0084083C">
        <w:rPr>
          <w:sz w:val="24"/>
          <w:szCs w:val="24"/>
        </w:rPr>
        <w:t>’</w:t>
      </w:r>
      <w:r w:rsidR="00750431">
        <w:rPr>
          <w:sz w:val="24"/>
          <w:szCs w:val="24"/>
        </w:rPr>
        <w:t xml:space="preserve"> via direct relationships.  </w:t>
      </w:r>
      <w:r w:rsidR="000D7303">
        <w:rPr>
          <w:sz w:val="24"/>
          <w:szCs w:val="24"/>
        </w:rPr>
        <w:t>That is, if S</w:t>
      </w:r>
      <w:r w:rsidR="000D7303" w:rsidRPr="0084083C">
        <w:rPr>
          <w:sz w:val="24"/>
          <w:szCs w:val="24"/>
          <w:vertAlign w:val="subscript"/>
        </w:rPr>
        <w:t>i</w:t>
      </w:r>
      <w:r w:rsidR="000D7303">
        <w:rPr>
          <w:sz w:val="24"/>
          <w:szCs w:val="24"/>
        </w:rPr>
        <w:t xml:space="preserve"> has a relationship with </w:t>
      </w:r>
      <w:proofErr w:type="spellStart"/>
      <w:r w:rsidR="000D7303">
        <w:rPr>
          <w:sz w:val="24"/>
          <w:szCs w:val="24"/>
        </w:rPr>
        <w:t>S</w:t>
      </w:r>
      <w:r w:rsidR="000D7303" w:rsidRPr="0084083C">
        <w:rPr>
          <w:sz w:val="24"/>
          <w:szCs w:val="24"/>
          <w:vertAlign w:val="subscript"/>
        </w:rPr>
        <w:t>j</w:t>
      </w:r>
      <w:proofErr w:type="spellEnd"/>
      <w:r w:rsidR="0033451A">
        <w:rPr>
          <w:sz w:val="24"/>
          <w:szCs w:val="24"/>
        </w:rPr>
        <w:t xml:space="preserve">, </w:t>
      </w:r>
      <w:r w:rsidR="000D7303">
        <w:rPr>
          <w:sz w:val="24"/>
          <w:szCs w:val="24"/>
        </w:rPr>
        <w:t xml:space="preserve">and </w:t>
      </w:r>
      <w:proofErr w:type="spellStart"/>
      <w:r w:rsidR="000D7303">
        <w:rPr>
          <w:sz w:val="24"/>
          <w:szCs w:val="24"/>
        </w:rPr>
        <w:t>S</w:t>
      </w:r>
      <w:r w:rsidR="000D7303" w:rsidRPr="0084083C">
        <w:rPr>
          <w:sz w:val="24"/>
          <w:szCs w:val="24"/>
          <w:vertAlign w:val="subscript"/>
        </w:rPr>
        <w:t>j</w:t>
      </w:r>
      <w:proofErr w:type="spellEnd"/>
      <w:r w:rsidR="000D7303">
        <w:rPr>
          <w:sz w:val="24"/>
          <w:szCs w:val="24"/>
        </w:rPr>
        <w:t xml:space="preserve"> has a relationship with </w:t>
      </w:r>
      <w:proofErr w:type="spellStart"/>
      <w:r w:rsidR="000D7303">
        <w:rPr>
          <w:sz w:val="24"/>
          <w:szCs w:val="24"/>
        </w:rPr>
        <w:t>S</w:t>
      </w:r>
      <w:r w:rsidR="000D7303" w:rsidRPr="0084083C">
        <w:rPr>
          <w:sz w:val="24"/>
          <w:szCs w:val="24"/>
          <w:vertAlign w:val="subscript"/>
        </w:rPr>
        <w:t>k</w:t>
      </w:r>
      <w:proofErr w:type="spellEnd"/>
      <w:r w:rsidR="000D7303">
        <w:rPr>
          <w:sz w:val="24"/>
          <w:szCs w:val="24"/>
        </w:rPr>
        <w:t>, the</w:t>
      </w:r>
      <w:r w:rsidR="0033451A">
        <w:rPr>
          <w:sz w:val="24"/>
          <w:szCs w:val="24"/>
        </w:rPr>
        <w:t>n</w:t>
      </w:r>
      <w:r w:rsidR="000D7303">
        <w:rPr>
          <w:sz w:val="24"/>
          <w:szCs w:val="24"/>
        </w:rPr>
        <w:t xml:space="preserve"> </w:t>
      </w:r>
      <w:proofErr w:type="spellStart"/>
      <w:r w:rsidR="000D7303">
        <w:rPr>
          <w:sz w:val="24"/>
          <w:szCs w:val="24"/>
        </w:rPr>
        <w:t>S</w:t>
      </w:r>
      <w:r w:rsidR="000D7303" w:rsidRPr="0084083C">
        <w:rPr>
          <w:sz w:val="24"/>
          <w:szCs w:val="24"/>
          <w:vertAlign w:val="subscript"/>
        </w:rPr>
        <w:t>k</w:t>
      </w:r>
      <w:proofErr w:type="spellEnd"/>
      <w:r w:rsidR="000D7303">
        <w:rPr>
          <w:sz w:val="24"/>
          <w:szCs w:val="24"/>
        </w:rPr>
        <w:t xml:space="preserve"> is in the transitive closure </w:t>
      </w:r>
      <w:r w:rsidR="0084083C">
        <w:rPr>
          <w:sz w:val="24"/>
          <w:szCs w:val="24"/>
        </w:rPr>
        <w:t>of S</w:t>
      </w:r>
      <w:r w:rsidR="0084083C" w:rsidRPr="0084083C">
        <w:rPr>
          <w:sz w:val="24"/>
          <w:szCs w:val="24"/>
          <w:vertAlign w:val="subscript"/>
        </w:rPr>
        <w:t>i</w:t>
      </w:r>
      <w:r w:rsidR="0084083C">
        <w:rPr>
          <w:sz w:val="24"/>
          <w:szCs w:val="24"/>
        </w:rPr>
        <w:t>.</w:t>
      </w:r>
    </w:p>
    <w:p w14:paraId="7E571C7D" w14:textId="4A14216C" w:rsidR="006E6FD1" w:rsidRDefault="0033451A" w:rsidP="008012AF">
      <w:pPr>
        <w:pStyle w:val="Els-NoIndent"/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 w:rsidR="00FC5605">
        <w:rPr>
          <w:sz w:val="24"/>
          <w:szCs w:val="24"/>
        </w:rPr>
        <w:t>F</w:t>
      </w:r>
      <w:r w:rsidR="006C5B18">
        <w:rPr>
          <w:sz w:val="24"/>
          <w:szCs w:val="24"/>
        </w:rPr>
        <w:t>urther, f</w:t>
      </w:r>
      <w:r w:rsidR="00FC5605">
        <w:rPr>
          <w:sz w:val="24"/>
          <w:szCs w:val="24"/>
        </w:rPr>
        <w:t xml:space="preserve">or each word w </w:t>
      </w:r>
      <w:r w:rsidR="006C5B18">
        <w:rPr>
          <w:sz w:val="24"/>
          <w:szCs w:val="24"/>
        </w:rPr>
        <w:t xml:space="preserve">in the synonym set for </w:t>
      </w:r>
      <w:r w:rsidR="003F3AD2">
        <w:rPr>
          <w:sz w:val="24"/>
          <w:szCs w:val="24"/>
        </w:rPr>
        <w:t xml:space="preserve">a </w:t>
      </w:r>
      <w:r w:rsidR="00FC5605">
        <w:rPr>
          <w:sz w:val="24"/>
          <w:szCs w:val="24"/>
        </w:rPr>
        <w:t>sense S</w:t>
      </w:r>
      <w:r w:rsidR="00644A46">
        <w:rPr>
          <w:sz w:val="24"/>
          <w:szCs w:val="24"/>
        </w:rPr>
        <w:t xml:space="preserve">, the authors assign a degree of membership that reflects how well </w:t>
      </w:r>
      <w:r w:rsidR="006D5528">
        <w:rPr>
          <w:sz w:val="24"/>
          <w:szCs w:val="24"/>
        </w:rPr>
        <w:t xml:space="preserve">w </w:t>
      </w:r>
      <w:r w:rsidR="00644A46">
        <w:rPr>
          <w:sz w:val="24"/>
          <w:szCs w:val="24"/>
        </w:rPr>
        <w:t xml:space="preserve">represents </w:t>
      </w:r>
      <w:r w:rsidR="006D5528">
        <w:rPr>
          <w:sz w:val="24"/>
          <w:szCs w:val="24"/>
        </w:rPr>
        <w:t>S</w:t>
      </w:r>
      <w:r w:rsidR="00644A46">
        <w:rPr>
          <w:sz w:val="24"/>
          <w:szCs w:val="24"/>
        </w:rPr>
        <w:t>.</w:t>
      </w:r>
      <w:r w:rsidR="006D5528">
        <w:rPr>
          <w:sz w:val="24"/>
          <w:szCs w:val="24"/>
        </w:rPr>
        <w:t xml:space="preserve">  They employ </w:t>
      </w:r>
      <w:proofErr w:type="spellStart"/>
      <w:r w:rsidR="006D5528">
        <w:rPr>
          <w:sz w:val="24"/>
          <w:szCs w:val="24"/>
        </w:rPr>
        <w:t>WordNets</w:t>
      </w:r>
      <w:proofErr w:type="spellEnd"/>
      <w:r w:rsidR="006D5528">
        <w:rPr>
          <w:sz w:val="24"/>
          <w:szCs w:val="24"/>
        </w:rPr>
        <w:t xml:space="preserve"> frequency data </w:t>
      </w:r>
      <w:r w:rsidR="0020451A">
        <w:rPr>
          <w:sz w:val="24"/>
          <w:szCs w:val="24"/>
        </w:rPr>
        <w:t xml:space="preserve">to assign higher values to more frequent senses of a word.  </w:t>
      </w:r>
      <w:r w:rsidR="009164FC">
        <w:rPr>
          <w:sz w:val="24"/>
          <w:szCs w:val="24"/>
        </w:rPr>
        <w:t>For example</w:t>
      </w:r>
      <w:r w:rsidR="00E3792E">
        <w:rPr>
          <w:sz w:val="24"/>
          <w:szCs w:val="24"/>
        </w:rPr>
        <w:t xml:space="preserve">, </w:t>
      </w:r>
      <w:r w:rsidR="00B625CC">
        <w:rPr>
          <w:sz w:val="24"/>
          <w:szCs w:val="24"/>
        </w:rPr>
        <w:t xml:space="preserve">‘board’ is a member of 13 </w:t>
      </w:r>
      <w:proofErr w:type="spellStart"/>
      <w:r w:rsidR="00B625CC">
        <w:rPr>
          <w:sz w:val="24"/>
          <w:szCs w:val="24"/>
        </w:rPr>
        <w:t>synsets</w:t>
      </w:r>
      <w:proofErr w:type="spellEnd"/>
      <w:r w:rsidR="00B625CC">
        <w:rPr>
          <w:sz w:val="24"/>
          <w:szCs w:val="24"/>
        </w:rPr>
        <w:t xml:space="preserve">, meaning it has 13 senses according to WordNet.  These senses are ranked by frequency data.  </w:t>
      </w:r>
      <w:r w:rsidR="00FB0233">
        <w:rPr>
          <w:sz w:val="24"/>
          <w:szCs w:val="24"/>
        </w:rPr>
        <w:t xml:space="preserve">More frequent senses </w:t>
      </w:r>
      <w:r w:rsidR="005941F2">
        <w:rPr>
          <w:sz w:val="24"/>
          <w:szCs w:val="24"/>
        </w:rPr>
        <w:t xml:space="preserve">were assigned </w:t>
      </w:r>
      <w:r w:rsidR="00061F68">
        <w:rPr>
          <w:sz w:val="24"/>
          <w:szCs w:val="24"/>
        </w:rPr>
        <w:t xml:space="preserve">higher membership degrees.  This, </w:t>
      </w:r>
      <w:r w:rsidR="00061F68">
        <w:rPr>
          <w:sz w:val="24"/>
          <w:szCs w:val="24"/>
        </w:rPr>
        <w:t xml:space="preserve">according to the author’s interpretation of WordNet, ‘board’ represents the </w:t>
      </w:r>
      <w:proofErr w:type="spellStart"/>
      <w:r w:rsidR="00061F68">
        <w:rPr>
          <w:sz w:val="24"/>
          <w:szCs w:val="24"/>
        </w:rPr>
        <w:t>synset</w:t>
      </w:r>
      <w:proofErr w:type="spellEnd"/>
      <w:r w:rsidR="00061F68">
        <w:rPr>
          <w:sz w:val="24"/>
          <w:szCs w:val="24"/>
        </w:rPr>
        <w:t xml:space="preserve"> </w:t>
      </w:r>
      <w:r w:rsidR="00D21DD0">
        <w:rPr>
          <w:sz w:val="24"/>
          <w:szCs w:val="24"/>
        </w:rPr>
        <w:t>board.n.01 – committee, better than it represents board.n.0</w:t>
      </w:r>
      <w:r w:rsidR="000E38B8">
        <w:rPr>
          <w:sz w:val="24"/>
          <w:szCs w:val="24"/>
        </w:rPr>
        <w:t xml:space="preserve">2.  By the same frequency data, ‘plank’ represents </w:t>
      </w:r>
      <w:r w:rsidR="00C42313">
        <w:rPr>
          <w:sz w:val="24"/>
          <w:szCs w:val="24"/>
        </w:rPr>
        <w:t xml:space="preserve">the </w:t>
      </w:r>
      <w:proofErr w:type="spellStart"/>
      <w:r w:rsidR="00C42313">
        <w:rPr>
          <w:sz w:val="24"/>
          <w:szCs w:val="24"/>
        </w:rPr>
        <w:t>synset</w:t>
      </w:r>
      <w:proofErr w:type="spellEnd"/>
      <w:r w:rsidR="00C42313">
        <w:rPr>
          <w:sz w:val="24"/>
          <w:szCs w:val="24"/>
        </w:rPr>
        <w:t xml:space="preserve"> board.n.02 better than ‘board’ because board.n.02 is ‘plank’s number 1 sense</w:t>
      </w:r>
      <w:r w:rsidR="006E6FD1">
        <w:rPr>
          <w:sz w:val="24"/>
          <w:szCs w:val="24"/>
        </w:rPr>
        <w:t xml:space="preserve"> (while it is ‘board’s number 2 sense).</w:t>
      </w:r>
      <w:r w:rsidR="00D44B46">
        <w:rPr>
          <w:sz w:val="24"/>
          <w:szCs w:val="24"/>
        </w:rPr>
        <w:t xml:space="preserve"> </w:t>
      </w:r>
    </w:p>
    <w:p w14:paraId="5BC4D9C5" w14:textId="2BA15E13" w:rsidR="00AD52D1" w:rsidRPr="009E7544" w:rsidRDefault="006E6FD1" w:rsidP="008012AF">
      <w:pPr>
        <w:pStyle w:val="Els-NoIndent"/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 w:rsidR="00055F3F">
        <w:rPr>
          <w:sz w:val="24"/>
          <w:szCs w:val="24"/>
        </w:rPr>
        <w:t>In this manner, the authors can assign degrees of membership</w:t>
      </w:r>
      <w:r w:rsidR="00230733">
        <w:rPr>
          <w:rStyle w:val="FootnoteReference"/>
          <w:sz w:val="24"/>
          <w:szCs w:val="24"/>
        </w:rPr>
        <w:footnoteReference w:id="1"/>
      </w:r>
      <w:r w:rsidR="00055F3F">
        <w:rPr>
          <w:sz w:val="24"/>
          <w:szCs w:val="24"/>
        </w:rPr>
        <w:t xml:space="preserve"> to all words associated with any </w:t>
      </w:r>
      <w:proofErr w:type="spellStart"/>
      <w:r w:rsidR="00055F3F">
        <w:rPr>
          <w:sz w:val="24"/>
          <w:szCs w:val="24"/>
        </w:rPr>
        <w:t>synset</w:t>
      </w:r>
      <w:proofErr w:type="spellEnd"/>
      <w:r w:rsidR="00281DDB">
        <w:rPr>
          <w:sz w:val="24"/>
          <w:szCs w:val="24"/>
        </w:rPr>
        <w:t xml:space="preserve">.  Using that, they expand the transitive closure </w:t>
      </w:r>
      <w:r w:rsidR="00EF0245">
        <w:rPr>
          <w:sz w:val="24"/>
          <w:szCs w:val="24"/>
        </w:rPr>
        <w:t>R</w:t>
      </w:r>
      <w:r w:rsidR="00EF0245" w:rsidRPr="005C62E2">
        <w:rPr>
          <w:sz w:val="24"/>
          <w:szCs w:val="24"/>
          <w:vertAlign w:val="subscript"/>
        </w:rPr>
        <w:t>t</w:t>
      </w:r>
      <w:r w:rsidR="00EF0245" w:rsidRPr="005C62E2">
        <w:rPr>
          <w:sz w:val="24"/>
          <w:szCs w:val="24"/>
          <w:vertAlign w:val="superscript"/>
        </w:rPr>
        <w:t>+</w:t>
      </w:r>
      <w:r w:rsidR="00EF0245">
        <w:rPr>
          <w:sz w:val="24"/>
          <w:szCs w:val="24"/>
        </w:rPr>
        <w:t xml:space="preserve"> </w:t>
      </w:r>
      <w:r w:rsidR="00281DDB">
        <w:rPr>
          <w:sz w:val="24"/>
          <w:szCs w:val="24"/>
        </w:rPr>
        <w:t>of a set S</w:t>
      </w:r>
      <w:r w:rsidR="00281DDB" w:rsidRPr="00EF0245">
        <w:rPr>
          <w:sz w:val="24"/>
          <w:szCs w:val="24"/>
          <w:vertAlign w:val="subscript"/>
        </w:rPr>
        <w:t>i</w:t>
      </w:r>
      <w:r w:rsidR="00281DDB">
        <w:rPr>
          <w:sz w:val="24"/>
          <w:szCs w:val="24"/>
        </w:rPr>
        <w:t xml:space="preserve"> to include all words associated with any </w:t>
      </w:r>
      <w:r w:rsidR="00D44B46">
        <w:rPr>
          <w:sz w:val="24"/>
          <w:szCs w:val="24"/>
        </w:rPr>
        <w:t>sense in the transitive closure.</w:t>
      </w:r>
      <w:r w:rsidR="009E7544">
        <w:rPr>
          <w:sz w:val="24"/>
          <w:szCs w:val="24"/>
        </w:rPr>
        <w:t xml:space="preserve">  This provides a fuzzy set </w:t>
      </w:r>
      <w:proofErr w:type="spellStart"/>
      <w:r w:rsidR="009E7544">
        <w:rPr>
          <w:sz w:val="24"/>
          <w:szCs w:val="24"/>
        </w:rPr>
        <w:t>W</w:t>
      </w:r>
      <w:r w:rsidR="009E7544" w:rsidRPr="009E7544">
        <w:rPr>
          <w:sz w:val="24"/>
          <w:szCs w:val="24"/>
          <w:vertAlign w:val="subscript"/>
        </w:rPr>
        <w:t>Si</w:t>
      </w:r>
      <w:proofErr w:type="spellEnd"/>
      <w:r w:rsidR="009E7544">
        <w:rPr>
          <w:sz w:val="24"/>
          <w:szCs w:val="24"/>
        </w:rPr>
        <w:t xml:space="preserve"> </w:t>
      </w:r>
      <w:r w:rsidR="0007236C">
        <w:rPr>
          <w:sz w:val="24"/>
          <w:szCs w:val="24"/>
        </w:rPr>
        <w:t xml:space="preserve">= </w:t>
      </w:r>
      <w:r w:rsidR="0023188B">
        <w:rPr>
          <w:sz w:val="24"/>
          <w:szCs w:val="24"/>
        </w:rPr>
        <w:t>R</w:t>
      </w:r>
      <w:r w:rsidR="0023188B" w:rsidRPr="005C62E2">
        <w:rPr>
          <w:sz w:val="24"/>
          <w:szCs w:val="24"/>
          <w:vertAlign w:val="subscript"/>
        </w:rPr>
        <w:t>t</w:t>
      </w:r>
      <w:proofErr w:type="gramStart"/>
      <w:r w:rsidR="0023188B" w:rsidRPr="005C62E2">
        <w:rPr>
          <w:sz w:val="24"/>
          <w:szCs w:val="24"/>
          <w:vertAlign w:val="superscript"/>
        </w:rPr>
        <w:t>+</w:t>
      </w:r>
      <w:r w:rsidR="0023188B">
        <w:rPr>
          <w:sz w:val="24"/>
          <w:szCs w:val="24"/>
        </w:rPr>
        <w:t>(</w:t>
      </w:r>
      <w:proofErr w:type="spellStart"/>
      <w:proofErr w:type="gramEnd"/>
      <w:r w:rsidR="0023188B">
        <w:rPr>
          <w:sz w:val="24"/>
          <w:szCs w:val="24"/>
        </w:rPr>
        <w:t>w</w:t>
      </w:r>
      <w:r w:rsidR="00CA2B6E" w:rsidRPr="00A95551">
        <w:rPr>
          <w:sz w:val="24"/>
          <w:szCs w:val="24"/>
          <w:vertAlign w:val="subscript"/>
        </w:rPr>
        <w:t>ij</w:t>
      </w:r>
      <w:proofErr w:type="spellEnd"/>
      <w:r w:rsidR="00CA2B6E">
        <w:rPr>
          <w:sz w:val="24"/>
          <w:szCs w:val="24"/>
        </w:rPr>
        <w:t>, S</w:t>
      </w:r>
      <w:r w:rsidR="00CA2B6E" w:rsidRPr="00A95551">
        <w:rPr>
          <w:sz w:val="24"/>
          <w:szCs w:val="24"/>
          <w:vertAlign w:val="subscript"/>
        </w:rPr>
        <w:t>i</w:t>
      </w:r>
      <w:r w:rsidR="00CA2B6E">
        <w:rPr>
          <w:sz w:val="24"/>
          <w:szCs w:val="24"/>
        </w:rPr>
        <w:t xml:space="preserve">) = </w:t>
      </w:r>
      <w:proofErr w:type="spellStart"/>
      <w:r w:rsidR="00CA2B6E">
        <w:rPr>
          <w:sz w:val="24"/>
          <w:szCs w:val="24"/>
        </w:rPr>
        <w:t>d</w:t>
      </w:r>
      <w:r w:rsidR="00CA2B6E" w:rsidRPr="00A95551">
        <w:rPr>
          <w:sz w:val="24"/>
          <w:szCs w:val="24"/>
          <w:vertAlign w:val="subscript"/>
        </w:rPr>
        <w:t>ij</w:t>
      </w:r>
      <w:proofErr w:type="spellEnd"/>
      <w:r w:rsidR="00CA2B6E">
        <w:rPr>
          <w:sz w:val="24"/>
          <w:szCs w:val="24"/>
        </w:rPr>
        <w:t xml:space="preserve"> </w:t>
      </w:r>
      <w:r w:rsidR="00A95551">
        <w:rPr>
          <w:sz w:val="24"/>
          <w:szCs w:val="24"/>
        </w:rPr>
        <w:t xml:space="preserve">for all relations t and words w that have a non-zero membership degree.  That is </w:t>
      </w:r>
      <w:proofErr w:type="spellStart"/>
      <w:r w:rsidR="00A95551">
        <w:rPr>
          <w:sz w:val="24"/>
          <w:szCs w:val="24"/>
        </w:rPr>
        <w:t>W</w:t>
      </w:r>
      <w:r w:rsidR="00A95551">
        <w:rPr>
          <w:sz w:val="24"/>
          <w:szCs w:val="24"/>
          <w:vertAlign w:val="subscript"/>
        </w:rPr>
        <w:t>S</w:t>
      </w:r>
      <w:r w:rsidR="00A95551" w:rsidRPr="00A95551">
        <w:rPr>
          <w:sz w:val="24"/>
          <w:szCs w:val="24"/>
          <w:vertAlign w:val="subscript"/>
        </w:rPr>
        <w:t>i</w:t>
      </w:r>
      <w:proofErr w:type="spellEnd"/>
      <w:r w:rsidR="00AD52D1">
        <w:rPr>
          <w:sz w:val="24"/>
          <w:szCs w:val="24"/>
        </w:rPr>
        <w:t xml:space="preserve"> </w:t>
      </w:r>
      <w:r w:rsidR="00703CF9">
        <w:rPr>
          <w:sz w:val="24"/>
          <w:szCs w:val="24"/>
        </w:rPr>
        <w:t xml:space="preserve">is a fuzzy set that </w:t>
      </w:r>
      <w:r w:rsidR="00AD52D1">
        <w:rPr>
          <w:sz w:val="24"/>
          <w:szCs w:val="24"/>
        </w:rPr>
        <w:t>represents all words associated with a sense S</w:t>
      </w:r>
      <w:r w:rsidR="00AD52D1" w:rsidRPr="00AD52D1">
        <w:rPr>
          <w:sz w:val="24"/>
          <w:szCs w:val="24"/>
          <w:vertAlign w:val="subscript"/>
        </w:rPr>
        <w:t>i</w:t>
      </w:r>
      <w:r w:rsidR="00AD52D1">
        <w:rPr>
          <w:sz w:val="24"/>
          <w:szCs w:val="24"/>
        </w:rPr>
        <w:t>.</w:t>
      </w:r>
    </w:p>
    <w:p w14:paraId="59D807F9" w14:textId="10E540C2" w:rsidR="007868E9" w:rsidRPr="00D70F00" w:rsidRDefault="007868E9" w:rsidP="007868E9">
      <w:pPr>
        <w:pStyle w:val="Els-2ndorder-head"/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 w:rsidR="009A6835">
        <w:rPr>
          <w:sz w:val="24"/>
          <w:szCs w:val="24"/>
        </w:rPr>
        <w:t>WSD with WordNet</w:t>
      </w:r>
    </w:p>
    <w:p w14:paraId="686A796C" w14:textId="526440CF" w:rsidR="0084083C" w:rsidRDefault="009A6835" w:rsidP="007868E9">
      <w:pPr>
        <w:pStyle w:val="Els-NoIndent"/>
        <w:rPr>
          <w:sz w:val="24"/>
          <w:szCs w:val="24"/>
        </w:rPr>
      </w:pPr>
      <w:r>
        <w:rPr>
          <w:sz w:val="24"/>
          <w:szCs w:val="24"/>
        </w:rPr>
        <w:t xml:space="preserve">The </w:t>
      </w:r>
      <w:r w:rsidR="000B5345">
        <w:rPr>
          <w:sz w:val="24"/>
          <w:szCs w:val="24"/>
        </w:rPr>
        <w:t xml:space="preserve">authors use this framework to enable their WSD algorithm.  The algorithm relies on </w:t>
      </w:r>
      <w:r w:rsidR="00867D19">
        <w:rPr>
          <w:sz w:val="24"/>
          <w:szCs w:val="24"/>
        </w:rPr>
        <w:t>two assumptions.</w:t>
      </w:r>
    </w:p>
    <w:p w14:paraId="6B1738E3" w14:textId="77777777" w:rsidR="00E461C9" w:rsidRDefault="00E461C9" w:rsidP="007868E9">
      <w:pPr>
        <w:pStyle w:val="Els-NoIndent"/>
        <w:rPr>
          <w:sz w:val="24"/>
          <w:szCs w:val="24"/>
        </w:rPr>
      </w:pPr>
    </w:p>
    <w:p w14:paraId="175D9F93" w14:textId="77777777" w:rsidR="00B34F25" w:rsidRDefault="00B34F25" w:rsidP="000B5345">
      <w:pPr>
        <w:pStyle w:val="Els-NoIndent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The sense of a word depends on the context in which it appears</w:t>
      </w:r>
    </w:p>
    <w:p w14:paraId="7F606B88" w14:textId="3E2E6B7B" w:rsidR="000B5345" w:rsidRDefault="00B34F25" w:rsidP="00867D19">
      <w:pPr>
        <w:pStyle w:val="Els-NoIndent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15DE25BA" w14:textId="33E6FB47" w:rsidR="00867D19" w:rsidRPr="00C718D3" w:rsidRDefault="00867D19" w:rsidP="00867D19">
      <w:pPr>
        <w:pStyle w:val="Els-NoIndent"/>
        <w:rPr>
          <w:sz w:val="24"/>
          <w:szCs w:val="24"/>
        </w:rPr>
      </w:pPr>
      <w:r>
        <w:rPr>
          <w:sz w:val="24"/>
          <w:szCs w:val="24"/>
        </w:rPr>
        <w:t xml:space="preserve">The authors construct a </w:t>
      </w:r>
      <w:r w:rsidR="00A35317">
        <w:rPr>
          <w:sz w:val="24"/>
          <w:szCs w:val="24"/>
        </w:rPr>
        <w:t>context C by considering N words to the left or right of a target word w</w:t>
      </w:r>
      <w:r w:rsidR="00A35317" w:rsidRPr="00A35317">
        <w:rPr>
          <w:sz w:val="24"/>
          <w:szCs w:val="24"/>
          <w:vertAlign w:val="subscript"/>
        </w:rPr>
        <w:t>0</w:t>
      </w:r>
      <w:r w:rsidR="00A35317">
        <w:rPr>
          <w:sz w:val="24"/>
          <w:szCs w:val="24"/>
        </w:rPr>
        <w:t xml:space="preserve">.  </w:t>
      </w:r>
      <w:r w:rsidR="00A13BBE">
        <w:rPr>
          <w:sz w:val="24"/>
          <w:szCs w:val="24"/>
        </w:rPr>
        <w:t xml:space="preserve">Syntax and punctuation are ignored.  </w:t>
      </w:r>
      <w:r w:rsidR="00A25950">
        <w:rPr>
          <w:sz w:val="24"/>
          <w:szCs w:val="24"/>
        </w:rPr>
        <w:t>Consider the text</w:t>
      </w:r>
      <w:r w:rsidR="00F87995">
        <w:rPr>
          <w:sz w:val="24"/>
          <w:szCs w:val="24"/>
        </w:rPr>
        <w:t>:</w:t>
      </w:r>
      <w:r w:rsidR="00A25950">
        <w:rPr>
          <w:sz w:val="24"/>
          <w:szCs w:val="24"/>
        </w:rPr>
        <w:t xml:space="preserve"> “Drywall is fragile, boards may crack if dropped</w:t>
      </w:r>
      <w:r w:rsidR="00F87995">
        <w:rPr>
          <w:sz w:val="24"/>
          <w:szCs w:val="24"/>
        </w:rPr>
        <w:t>”.</w:t>
      </w:r>
      <w:r w:rsidR="00A13BBE">
        <w:rPr>
          <w:sz w:val="24"/>
          <w:szCs w:val="24"/>
        </w:rPr>
        <w:t xml:space="preserve"> </w:t>
      </w:r>
    </w:p>
    <w:p w14:paraId="346FEA9D" w14:textId="2A5BA4D0" w:rsidR="002B4926" w:rsidRDefault="008F3082" w:rsidP="00D07826">
      <w:pPr>
        <w:pStyle w:val="Els-NoIndent"/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 w:rsidR="00F87995">
        <w:rPr>
          <w:sz w:val="24"/>
          <w:szCs w:val="24"/>
        </w:rPr>
        <w:t>If we are trying to disambiguate ‘</w:t>
      </w:r>
      <w:proofErr w:type="gramStart"/>
      <w:r w:rsidR="00F87995">
        <w:rPr>
          <w:sz w:val="24"/>
          <w:szCs w:val="24"/>
        </w:rPr>
        <w:t>boards’</w:t>
      </w:r>
      <w:proofErr w:type="gramEnd"/>
      <w:r w:rsidR="00F87995">
        <w:rPr>
          <w:sz w:val="24"/>
          <w:szCs w:val="24"/>
        </w:rPr>
        <w:t xml:space="preserve"> we must first remove morphol</w:t>
      </w:r>
      <w:r w:rsidR="00F4515A">
        <w:rPr>
          <w:sz w:val="24"/>
          <w:szCs w:val="24"/>
        </w:rPr>
        <w:t>ogy and reduce to ‘board’</w:t>
      </w:r>
      <w:r w:rsidR="003F455B">
        <w:rPr>
          <w:sz w:val="24"/>
          <w:szCs w:val="24"/>
        </w:rPr>
        <w:t>; we also strip all punctuation.  If we set N = 3 we get</w:t>
      </w:r>
      <w:r w:rsidR="00450449">
        <w:rPr>
          <w:sz w:val="24"/>
          <w:szCs w:val="24"/>
        </w:rPr>
        <w:t xml:space="preserve"> </w:t>
      </w:r>
      <w:r w:rsidR="00CC2222">
        <w:rPr>
          <w:sz w:val="24"/>
          <w:szCs w:val="24"/>
        </w:rPr>
        <w:t xml:space="preserve">a crisp </w:t>
      </w:r>
      <w:r w:rsidR="00450449">
        <w:rPr>
          <w:sz w:val="24"/>
          <w:szCs w:val="24"/>
        </w:rPr>
        <w:t xml:space="preserve">context C = </w:t>
      </w:r>
      <w:r w:rsidR="003F455B">
        <w:rPr>
          <w:sz w:val="24"/>
          <w:szCs w:val="24"/>
        </w:rPr>
        <w:t xml:space="preserve">[drywall, is, fragile, </w:t>
      </w:r>
      <w:r w:rsidR="005962E5">
        <w:rPr>
          <w:sz w:val="24"/>
          <w:szCs w:val="24"/>
        </w:rPr>
        <w:t>w</w:t>
      </w:r>
      <w:r w:rsidR="005962E5" w:rsidRPr="005962E5">
        <w:rPr>
          <w:sz w:val="24"/>
          <w:szCs w:val="24"/>
          <w:vertAlign w:val="subscript"/>
        </w:rPr>
        <w:t>0</w:t>
      </w:r>
      <w:r w:rsidR="003F455B">
        <w:rPr>
          <w:sz w:val="24"/>
          <w:szCs w:val="24"/>
        </w:rPr>
        <w:t>, may crack</w:t>
      </w:r>
      <w:r w:rsidR="00B13060">
        <w:rPr>
          <w:sz w:val="24"/>
          <w:szCs w:val="24"/>
        </w:rPr>
        <w:t>,</w:t>
      </w:r>
      <w:r w:rsidR="003F455B">
        <w:rPr>
          <w:sz w:val="24"/>
          <w:szCs w:val="24"/>
        </w:rPr>
        <w:t xml:space="preserve"> if]</w:t>
      </w:r>
      <w:r w:rsidR="005962E5">
        <w:rPr>
          <w:sz w:val="24"/>
          <w:szCs w:val="24"/>
        </w:rPr>
        <w:t>.</w:t>
      </w:r>
      <w:r w:rsidR="002B4926">
        <w:rPr>
          <w:sz w:val="24"/>
          <w:szCs w:val="24"/>
        </w:rPr>
        <w:t xml:space="preserve">  Where </w:t>
      </w:r>
      <w:proofErr w:type="spellStart"/>
      <w:r w:rsidR="002B4926">
        <w:rPr>
          <w:sz w:val="24"/>
          <w:szCs w:val="24"/>
        </w:rPr>
        <w:t>w</w:t>
      </w:r>
      <w:r w:rsidR="004E4411" w:rsidRPr="004E4411">
        <w:rPr>
          <w:sz w:val="24"/>
          <w:szCs w:val="24"/>
          <w:vertAlign w:val="subscript"/>
        </w:rPr>
        <w:t>l</w:t>
      </w:r>
      <w:proofErr w:type="spellEnd"/>
      <w:r w:rsidR="004E4411" w:rsidRPr="004E4411">
        <w:rPr>
          <w:sz w:val="24"/>
          <w:szCs w:val="24"/>
          <w:vertAlign w:val="subscript"/>
        </w:rPr>
        <w:t>=-N</w:t>
      </w:r>
      <w:r w:rsidR="004E4411">
        <w:rPr>
          <w:sz w:val="24"/>
          <w:szCs w:val="24"/>
        </w:rPr>
        <w:t xml:space="preserve"> = ‘drywall’ and </w:t>
      </w:r>
      <w:proofErr w:type="spellStart"/>
      <w:r w:rsidR="004E4411">
        <w:rPr>
          <w:sz w:val="24"/>
          <w:szCs w:val="24"/>
        </w:rPr>
        <w:t>w</w:t>
      </w:r>
      <w:r w:rsidR="004E4411" w:rsidRPr="004E4411">
        <w:rPr>
          <w:sz w:val="24"/>
          <w:szCs w:val="24"/>
          <w:vertAlign w:val="subscript"/>
        </w:rPr>
        <w:t>l</w:t>
      </w:r>
      <w:proofErr w:type="spellEnd"/>
      <w:r w:rsidR="004E4411" w:rsidRPr="004E4411">
        <w:rPr>
          <w:sz w:val="24"/>
          <w:szCs w:val="24"/>
          <w:vertAlign w:val="subscript"/>
        </w:rPr>
        <w:t>=N</w:t>
      </w:r>
      <w:r w:rsidR="004E4411">
        <w:rPr>
          <w:sz w:val="24"/>
          <w:szCs w:val="24"/>
        </w:rPr>
        <w:t xml:space="preserve"> = ‘is’. </w:t>
      </w:r>
    </w:p>
    <w:p w14:paraId="1698D40C" w14:textId="665BC9AD" w:rsidR="00434D84" w:rsidRDefault="00C42DBF" w:rsidP="00D07826">
      <w:pPr>
        <w:pStyle w:val="Els-NoIndent"/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 w:rsidR="005962E5">
        <w:rPr>
          <w:sz w:val="24"/>
          <w:szCs w:val="24"/>
        </w:rPr>
        <w:t xml:space="preserve">WordNet tells us that ‘board’ has 13 possible senses.  </w:t>
      </w:r>
      <w:r w:rsidR="006E2F1E">
        <w:rPr>
          <w:sz w:val="24"/>
          <w:szCs w:val="24"/>
        </w:rPr>
        <w:t xml:space="preserve">These senses </w:t>
      </w:r>
      <w:r w:rsidR="00111F61">
        <w:rPr>
          <w:sz w:val="24"/>
          <w:szCs w:val="24"/>
        </w:rPr>
        <w:t xml:space="preserve">then comprise a fuzzy set of </w:t>
      </w:r>
      <w:r w:rsidR="00946084">
        <w:rPr>
          <w:sz w:val="24"/>
          <w:szCs w:val="24"/>
        </w:rPr>
        <w:t xml:space="preserve">senses associated with </w:t>
      </w:r>
      <w:r w:rsidR="00675A39">
        <w:rPr>
          <w:sz w:val="24"/>
          <w:szCs w:val="24"/>
        </w:rPr>
        <w:t xml:space="preserve">target </w:t>
      </w:r>
      <w:r w:rsidR="00946084">
        <w:rPr>
          <w:sz w:val="24"/>
          <w:szCs w:val="24"/>
        </w:rPr>
        <w:t>word w</w:t>
      </w:r>
      <w:r w:rsidR="00946084" w:rsidRPr="00946084">
        <w:rPr>
          <w:sz w:val="24"/>
          <w:szCs w:val="24"/>
          <w:vertAlign w:val="subscript"/>
        </w:rPr>
        <w:t>0</w:t>
      </w:r>
      <w:r w:rsidR="00946084">
        <w:rPr>
          <w:sz w:val="24"/>
          <w:szCs w:val="24"/>
        </w:rPr>
        <w:t>.  Each sense i</w:t>
      </w:r>
      <w:r w:rsidR="00675A39">
        <w:rPr>
          <w:sz w:val="24"/>
          <w:szCs w:val="24"/>
        </w:rPr>
        <w:t>s further</w:t>
      </w:r>
      <w:r w:rsidR="00946084">
        <w:rPr>
          <w:sz w:val="24"/>
          <w:szCs w:val="24"/>
        </w:rPr>
        <w:t xml:space="preserve"> associated with a </w:t>
      </w:r>
      <w:r w:rsidR="00520096">
        <w:rPr>
          <w:sz w:val="24"/>
          <w:szCs w:val="24"/>
        </w:rPr>
        <w:t xml:space="preserve">fuzzy set of words (as </w:t>
      </w:r>
      <w:r w:rsidR="00946084">
        <w:rPr>
          <w:sz w:val="24"/>
          <w:szCs w:val="24"/>
        </w:rPr>
        <w:t xml:space="preserve">previously </w:t>
      </w:r>
      <w:r w:rsidR="00520096">
        <w:rPr>
          <w:sz w:val="24"/>
          <w:szCs w:val="24"/>
        </w:rPr>
        <w:t xml:space="preserve">described) </w:t>
      </w:r>
      <w:r w:rsidR="00C72F04">
        <w:rPr>
          <w:sz w:val="24"/>
          <w:szCs w:val="24"/>
        </w:rPr>
        <w:t xml:space="preserve">such that </w:t>
      </w:r>
      <w:r w:rsidR="00B52CB0">
        <w:rPr>
          <w:sz w:val="24"/>
          <w:szCs w:val="24"/>
        </w:rPr>
        <w:t xml:space="preserve">we </w:t>
      </w:r>
      <w:r w:rsidR="00C72F04">
        <w:rPr>
          <w:sz w:val="24"/>
          <w:szCs w:val="24"/>
        </w:rPr>
        <w:t xml:space="preserve">have </w:t>
      </w:r>
      <w:r w:rsidR="00B52CB0">
        <w:rPr>
          <w:sz w:val="24"/>
          <w:szCs w:val="24"/>
        </w:rPr>
        <w:t xml:space="preserve">fuzzy </w:t>
      </w:r>
      <w:r w:rsidR="00C72F04">
        <w:rPr>
          <w:sz w:val="24"/>
          <w:szCs w:val="24"/>
        </w:rPr>
        <w:t>sets</w:t>
      </w:r>
      <w:r w:rsidR="00B52CB0">
        <w:rPr>
          <w:sz w:val="24"/>
          <w:szCs w:val="24"/>
        </w:rPr>
        <w:t xml:space="preserve"> of words</w:t>
      </w:r>
      <w:r w:rsidR="00C72F04">
        <w:rPr>
          <w:sz w:val="24"/>
          <w:szCs w:val="24"/>
        </w:rPr>
        <w:t xml:space="preserve"> W</w:t>
      </w:r>
      <w:r w:rsidR="00C72F04" w:rsidRPr="00C72F04">
        <w:rPr>
          <w:sz w:val="24"/>
          <w:szCs w:val="24"/>
          <w:vertAlign w:val="subscript"/>
        </w:rPr>
        <w:t>S1</w:t>
      </w:r>
      <w:r w:rsidR="00C72F04">
        <w:rPr>
          <w:sz w:val="24"/>
          <w:szCs w:val="24"/>
        </w:rPr>
        <w:t>, W</w:t>
      </w:r>
      <w:r w:rsidR="00C72F04" w:rsidRPr="00C72F04">
        <w:rPr>
          <w:sz w:val="24"/>
          <w:szCs w:val="24"/>
          <w:vertAlign w:val="subscript"/>
        </w:rPr>
        <w:t>S2</w:t>
      </w:r>
      <w:r w:rsidR="00C72F04">
        <w:rPr>
          <w:sz w:val="24"/>
          <w:szCs w:val="24"/>
        </w:rPr>
        <w:t xml:space="preserve">, … </w:t>
      </w:r>
      <w:proofErr w:type="spellStart"/>
      <w:r w:rsidR="00C72F04">
        <w:rPr>
          <w:sz w:val="24"/>
          <w:szCs w:val="24"/>
        </w:rPr>
        <w:t>W</w:t>
      </w:r>
      <w:r w:rsidR="00C72F04" w:rsidRPr="00C72F04">
        <w:rPr>
          <w:sz w:val="24"/>
          <w:szCs w:val="24"/>
          <w:vertAlign w:val="subscript"/>
        </w:rPr>
        <w:t>Si</w:t>
      </w:r>
      <w:proofErr w:type="spellEnd"/>
      <w:r w:rsidR="00C72F04">
        <w:rPr>
          <w:sz w:val="24"/>
          <w:szCs w:val="24"/>
        </w:rPr>
        <w:t>… W</w:t>
      </w:r>
      <w:r w:rsidR="00C72F04" w:rsidRPr="00C72F04">
        <w:rPr>
          <w:sz w:val="24"/>
          <w:szCs w:val="24"/>
          <w:vertAlign w:val="subscript"/>
        </w:rPr>
        <w:t>S13</w:t>
      </w:r>
      <w:r w:rsidR="00C72F04">
        <w:rPr>
          <w:sz w:val="24"/>
          <w:szCs w:val="24"/>
        </w:rPr>
        <w:t>.</w:t>
      </w:r>
      <w:r w:rsidR="00F4515A">
        <w:rPr>
          <w:sz w:val="24"/>
          <w:szCs w:val="24"/>
        </w:rPr>
        <w:t xml:space="preserve"> </w:t>
      </w:r>
    </w:p>
    <w:p w14:paraId="35CAECD2" w14:textId="6AD58036" w:rsidR="008835E5" w:rsidRDefault="00434D84" w:rsidP="00D07826">
      <w:pPr>
        <w:pStyle w:val="Els-NoIndent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The authors </w:t>
      </w:r>
      <w:r w:rsidR="009931C9">
        <w:rPr>
          <w:sz w:val="24"/>
          <w:szCs w:val="24"/>
        </w:rPr>
        <w:t xml:space="preserve">claim, based on assumption 1 </w:t>
      </w:r>
      <w:r>
        <w:rPr>
          <w:sz w:val="24"/>
          <w:szCs w:val="24"/>
        </w:rPr>
        <w:t xml:space="preserve">that </w:t>
      </w:r>
      <w:r w:rsidR="00171E0A">
        <w:rPr>
          <w:sz w:val="24"/>
          <w:szCs w:val="24"/>
        </w:rPr>
        <w:t xml:space="preserve">words in context C </w:t>
      </w:r>
      <w:r w:rsidR="0033323E">
        <w:rPr>
          <w:sz w:val="24"/>
          <w:szCs w:val="24"/>
        </w:rPr>
        <w:t>determine the correct sense of w</w:t>
      </w:r>
      <w:r w:rsidR="0033323E" w:rsidRPr="0033323E">
        <w:rPr>
          <w:sz w:val="24"/>
          <w:szCs w:val="24"/>
          <w:vertAlign w:val="subscript"/>
        </w:rPr>
        <w:t>0</w:t>
      </w:r>
      <w:r w:rsidR="0033323E">
        <w:rPr>
          <w:sz w:val="24"/>
          <w:szCs w:val="24"/>
        </w:rPr>
        <w:t xml:space="preserve">.  </w:t>
      </w:r>
      <w:r w:rsidR="00350599">
        <w:rPr>
          <w:sz w:val="24"/>
          <w:szCs w:val="24"/>
        </w:rPr>
        <w:t>The</w:t>
      </w:r>
      <w:r w:rsidR="0047335B">
        <w:rPr>
          <w:sz w:val="24"/>
          <w:szCs w:val="24"/>
        </w:rPr>
        <w:t>y</w:t>
      </w:r>
      <w:r w:rsidR="00350599">
        <w:rPr>
          <w:sz w:val="24"/>
          <w:szCs w:val="24"/>
        </w:rPr>
        <w:t xml:space="preserve"> quantify this with their second assumption</w:t>
      </w:r>
    </w:p>
    <w:p w14:paraId="20E28FF4" w14:textId="0B82AAE6" w:rsidR="00350599" w:rsidRDefault="00D908B3" w:rsidP="00350599">
      <w:pPr>
        <w:pStyle w:val="Els-NoIndent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 xml:space="preserve">The association between a word </w:t>
      </w:r>
      <w:r w:rsidR="00A14A26">
        <w:rPr>
          <w:sz w:val="24"/>
          <w:szCs w:val="24"/>
        </w:rPr>
        <w:t xml:space="preserve">w </w:t>
      </w:r>
      <w:r>
        <w:rPr>
          <w:sz w:val="24"/>
          <w:szCs w:val="24"/>
        </w:rPr>
        <w:t xml:space="preserve">in C </w:t>
      </w:r>
      <w:r w:rsidR="004B77A7">
        <w:rPr>
          <w:sz w:val="24"/>
          <w:szCs w:val="24"/>
        </w:rPr>
        <w:t xml:space="preserve">and a sense </w:t>
      </w:r>
      <w:r w:rsidR="008D602A">
        <w:rPr>
          <w:sz w:val="24"/>
          <w:szCs w:val="24"/>
        </w:rPr>
        <w:t xml:space="preserve">S </w:t>
      </w:r>
      <w:r w:rsidR="004B77A7">
        <w:rPr>
          <w:sz w:val="24"/>
          <w:szCs w:val="24"/>
        </w:rPr>
        <w:t>of the target word w</w:t>
      </w:r>
      <w:r w:rsidR="004B77A7" w:rsidRPr="004B77A7">
        <w:rPr>
          <w:sz w:val="24"/>
          <w:szCs w:val="24"/>
          <w:vertAlign w:val="subscript"/>
        </w:rPr>
        <w:t>0</w:t>
      </w:r>
      <w:r w:rsidR="004B77A7">
        <w:rPr>
          <w:sz w:val="24"/>
          <w:szCs w:val="24"/>
        </w:rPr>
        <w:t xml:space="preserve"> can be </w:t>
      </w:r>
      <w:r w:rsidR="00A14A26">
        <w:rPr>
          <w:sz w:val="24"/>
          <w:szCs w:val="24"/>
        </w:rPr>
        <w:t xml:space="preserve">quantified by the degree of membership of </w:t>
      </w:r>
      <w:r w:rsidR="008D602A">
        <w:rPr>
          <w:sz w:val="24"/>
          <w:szCs w:val="24"/>
        </w:rPr>
        <w:t>w in the fuzzy set of words associated with S.</w:t>
      </w:r>
    </w:p>
    <w:p w14:paraId="2EE2EB29" w14:textId="77777777" w:rsidR="00E461C9" w:rsidRDefault="00E461C9" w:rsidP="00E461C9">
      <w:pPr>
        <w:pStyle w:val="Els-NoIndent"/>
        <w:ind w:left="720"/>
        <w:rPr>
          <w:sz w:val="24"/>
          <w:szCs w:val="24"/>
        </w:rPr>
      </w:pPr>
    </w:p>
    <w:p w14:paraId="2339F8CA" w14:textId="337D2F8A" w:rsidR="0082123F" w:rsidRDefault="00E461C9" w:rsidP="008D602A">
      <w:pPr>
        <w:pStyle w:val="Els-NoIndent"/>
        <w:rPr>
          <w:sz w:val="24"/>
          <w:szCs w:val="24"/>
        </w:rPr>
      </w:pPr>
      <w:r>
        <w:rPr>
          <w:sz w:val="24"/>
          <w:szCs w:val="24"/>
        </w:rPr>
        <w:t xml:space="preserve">So, </w:t>
      </w:r>
      <w:r w:rsidR="008B72D2">
        <w:rPr>
          <w:sz w:val="24"/>
          <w:szCs w:val="24"/>
        </w:rPr>
        <w:t xml:space="preserve">if any word in the context C overlaps with </w:t>
      </w:r>
      <w:r w:rsidR="005F79CF">
        <w:rPr>
          <w:sz w:val="24"/>
          <w:szCs w:val="24"/>
        </w:rPr>
        <w:t xml:space="preserve">a </w:t>
      </w:r>
      <w:r w:rsidR="008B72D2">
        <w:rPr>
          <w:sz w:val="24"/>
          <w:szCs w:val="24"/>
        </w:rPr>
        <w:t xml:space="preserve">word in </w:t>
      </w:r>
      <w:r w:rsidR="005F79CF">
        <w:rPr>
          <w:sz w:val="24"/>
          <w:szCs w:val="24"/>
        </w:rPr>
        <w:t>a</w:t>
      </w:r>
      <w:r w:rsidR="008B72D2">
        <w:rPr>
          <w:sz w:val="24"/>
          <w:szCs w:val="24"/>
        </w:rPr>
        <w:t xml:space="preserve"> fuzzy set </w:t>
      </w:r>
      <w:proofErr w:type="spellStart"/>
      <w:r w:rsidR="0047335B">
        <w:rPr>
          <w:sz w:val="24"/>
          <w:szCs w:val="24"/>
        </w:rPr>
        <w:t>W</w:t>
      </w:r>
      <w:r w:rsidR="0047335B" w:rsidRPr="0047335B">
        <w:rPr>
          <w:sz w:val="24"/>
          <w:szCs w:val="24"/>
          <w:vertAlign w:val="subscript"/>
        </w:rPr>
        <w:t>Si</w:t>
      </w:r>
      <w:proofErr w:type="spellEnd"/>
      <w:r w:rsidR="005F79CF">
        <w:rPr>
          <w:sz w:val="24"/>
          <w:szCs w:val="24"/>
        </w:rPr>
        <w:t xml:space="preserve">, </w:t>
      </w:r>
      <w:r w:rsidR="00F22749">
        <w:rPr>
          <w:sz w:val="24"/>
          <w:szCs w:val="24"/>
        </w:rPr>
        <w:t xml:space="preserve">that asserts that </w:t>
      </w:r>
      <w:r w:rsidR="008B72D2">
        <w:rPr>
          <w:sz w:val="24"/>
          <w:szCs w:val="24"/>
        </w:rPr>
        <w:t>S</w:t>
      </w:r>
      <w:r w:rsidR="006B57E3" w:rsidRPr="006B57E3">
        <w:rPr>
          <w:sz w:val="24"/>
          <w:szCs w:val="24"/>
          <w:vertAlign w:val="subscript"/>
        </w:rPr>
        <w:t>i</w:t>
      </w:r>
      <w:r w:rsidR="006B57E3">
        <w:rPr>
          <w:sz w:val="24"/>
          <w:szCs w:val="24"/>
        </w:rPr>
        <w:t xml:space="preserve"> is </w:t>
      </w:r>
      <w:r w:rsidR="00AD3DF0">
        <w:rPr>
          <w:sz w:val="24"/>
          <w:szCs w:val="24"/>
        </w:rPr>
        <w:t>a</w:t>
      </w:r>
      <w:r w:rsidR="006B57E3">
        <w:rPr>
          <w:sz w:val="24"/>
          <w:szCs w:val="24"/>
        </w:rPr>
        <w:t xml:space="preserve"> correct sense of w</w:t>
      </w:r>
      <w:r w:rsidR="006B57E3" w:rsidRPr="006B57E3">
        <w:rPr>
          <w:sz w:val="24"/>
          <w:szCs w:val="24"/>
          <w:vertAlign w:val="subscript"/>
        </w:rPr>
        <w:t>0</w:t>
      </w:r>
      <w:r w:rsidR="006B57E3">
        <w:rPr>
          <w:sz w:val="24"/>
          <w:szCs w:val="24"/>
        </w:rPr>
        <w:t>.</w:t>
      </w:r>
      <w:r w:rsidR="004F0B32">
        <w:rPr>
          <w:sz w:val="24"/>
          <w:szCs w:val="24"/>
        </w:rPr>
        <w:t xml:space="preserve">  The authors define the extent of this assertion as equal to the membership of that</w:t>
      </w:r>
      <w:r w:rsidR="0082123F">
        <w:rPr>
          <w:sz w:val="24"/>
          <w:szCs w:val="24"/>
        </w:rPr>
        <w:t xml:space="preserve"> word w in the fuzzy set </w:t>
      </w:r>
      <w:proofErr w:type="spellStart"/>
      <w:r w:rsidR="0082123F">
        <w:rPr>
          <w:sz w:val="24"/>
          <w:szCs w:val="24"/>
        </w:rPr>
        <w:t>W</w:t>
      </w:r>
      <w:r w:rsidR="0082123F" w:rsidRPr="0082123F">
        <w:rPr>
          <w:sz w:val="24"/>
          <w:szCs w:val="24"/>
          <w:vertAlign w:val="subscript"/>
        </w:rPr>
        <w:t>Si</w:t>
      </w:r>
      <w:proofErr w:type="spellEnd"/>
      <w:r w:rsidR="0082123F">
        <w:rPr>
          <w:sz w:val="24"/>
          <w:szCs w:val="24"/>
        </w:rPr>
        <w:t xml:space="preserve">.  </w:t>
      </w:r>
      <w:r w:rsidR="00DA06F7">
        <w:rPr>
          <w:sz w:val="24"/>
          <w:szCs w:val="24"/>
        </w:rPr>
        <w:t xml:space="preserve">That means </w:t>
      </w:r>
      <w:r w:rsidR="0058091A">
        <w:rPr>
          <w:sz w:val="24"/>
          <w:szCs w:val="24"/>
        </w:rPr>
        <w:t xml:space="preserve">that the membership value </w:t>
      </w:r>
      <w:r w:rsidR="00A812FB">
        <w:rPr>
          <w:sz w:val="24"/>
          <w:szCs w:val="24"/>
        </w:rPr>
        <w:t>d</w:t>
      </w:r>
      <w:r w:rsidR="00A812FB" w:rsidRPr="00A812FB">
        <w:rPr>
          <w:sz w:val="24"/>
          <w:szCs w:val="24"/>
          <w:vertAlign w:val="subscript"/>
        </w:rPr>
        <w:t>i</w:t>
      </w:r>
      <w:r w:rsidR="00A812FB">
        <w:rPr>
          <w:sz w:val="24"/>
          <w:szCs w:val="24"/>
        </w:rPr>
        <w:t xml:space="preserve"> </w:t>
      </w:r>
      <w:r w:rsidR="0058091A">
        <w:rPr>
          <w:sz w:val="24"/>
          <w:szCs w:val="24"/>
        </w:rPr>
        <w:t>of a sense S</w:t>
      </w:r>
      <w:r w:rsidR="0058091A" w:rsidRPr="00A812FB">
        <w:rPr>
          <w:sz w:val="24"/>
          <w:szCs w:val="24"/>
          <w:vertAlign w:val="subscript"/>
        </w:rPr>
        <w:t>i</w:t>
      </w:r>
      <w:r w:rsidR="0058091A">
        <w:rPr>
          <w:sz w:val="24"/>
          <w:szCs w:val="24"/>
        </w:rPr>
        <w:t xml:space="preserve"> in the fuzzy set of senses associated with a target word w</w:t>
      </w:r>
      <w:r w:rsidR="0058091A" w:rsidRPr="00A812FB">
        <w:rPr>
          <w:sz w:val="24"/>
          <w:szCs w:val="24"/>
          <w:vertAlign w:val="subscript"/>
        </w:rPr>
        <w:t>0</w:t>
      </w:r>
      <w:r w:rsidR="0058091A">
        <w:rPr>
          <w:sz w:val="24"/>
          <w:szCs w:val="24"/>
        </w:rPr>
        <w:t xml:space="preserve"> = the membership </w:t>
      </w:r>
      <w:r w:rsidR="00A812FB">
        <w:rPr>
          <w:sz w:val="24"/>
          <w:szCs w:val="24"/>
        </w:rPr>
        <w:t xml:space="preserve">value </w:t>
      </w:r>
      <w:proofErr w:type="spellStart"/>
      <w:r w:rsidR="00A812FB">
        <w:rPr>
          <w:sz w:val="24"/>
          <w:szCs w:val="24"/>
        </w:rPr>
        <w:t>d</w:t>
      </w:r>
      <w:r w:rsidR="00A812FB" w:rsidRPr="00A812FB">
        <w:rPr>
          <w:sz w:val="24"/>
          <w:szCs w:val="24"/>
          <w:vertAlign w:val="subscript"/>
        </w:rPr>
        <w:t>ij</w:t>
      </w:r>
      <w:proofErr w:type="spellEnd"/>
      <w:r w:rsidR="00A812FB">
        <w:rPr>
          <w:sz w:val="24"/>
          <w:szCs w:val="24"/>
        </w:rPr>
        <w:t xml:space="preserve"> </w:t>
      </w:r>
      <w:r w:rsidR="0058091A">
        <w:rPr>
          <w:sz w:val="24"/>
          <w:szCs w:val="24"/>
        </w:rPr>
        <w:t xml:space="preserve">of </w:t>
      </w:r>
      <w:r w:rsidR="00A812FB">
        <w:rPr>
          <w:sz w:val="24"/>
          <w:szCs w:val="24"/>
        </w:rPr>
        <w:t>a word in the fuzzy set of words associated with S</w:t>
      </w:r>
      <w:r w:rsidR="00A812FB" w:rsidRPr="00A812FB">
        <w:rPr>
          <w:sz w:val="24"/>
          <w:szCs w:val="24"/>
          <w:vertAlign w:val="subscript"/>
        </w:rPr>
        <w:t>i</w:t>
      </w:r>
      <w:r w:rsidR="00A812FB">
        <w:rPr>
          <w:sz w:val="24"/>
          <w:szCs w:val="24"/>
        </w:rPr>
        <w:t xml:space="preserve"> that is also found in context C.</w:t>
      </w:r>
    </w:p>
    <w:p w14:paraId="4406FCE2" w14:textId="4BCD0B02" w:rsidR="007B72E1" w:rsidRDefault="00B560A0" w:rsidP="008D602A">
      <w:pPr>
        <w:pStyle w:val="Els-NoIndent"/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 w:rsidR="007B72E1">
        <w:rPr>
          <w:sz w:val="24"/>
          <w:szCs w:val="24"/>
        </w:rPr>
        <w:t xml:space="preserve">‘board’ has </w:t>
      </w:r>
      <w:r w:rsidR="00E461C9">
        <w:rPr>
          <w:sz w:val="24"/>
          <w:szCs w:val="24"/>
        </w:rPr>
        <w:t>13 senses</w:t>
      </w:r>
      <w:r w:rsidR="007A7436">
        <w:rPr>
          <w:sz w:val="24"/>
          <w:szCs w:val="24"/>
        </w:rPr>
        <w:t xml:space="preserve"> S</w:t>
      </w:r>
      <w:r w:rsidR="007A7436" w:rsidRPr="007A7436">
        <w:rPr>
          <w:sz w:val="24"/>
          <w:szCs w:val="24"/>
          <w:vertAlign w:val="subscript"/>
        </w:rPr>
        <w:t>i</w:t>
      </w:r>
      <w:r w:rsidR="007B72E1">
        <w:rPr>
          <w:sz w:val="24"/>
          <w:szCs w:val="24"/>
        </w:rPr>
        <w:t xml:space="preserve"> and</w:t>
      </w:r>
      <w:r w:rsidR="0037598B">
        <w:rPr>
          <w:sz w:val="24"/>
          <w:szCs w:val="24"/>
        </w:rPr>
        <w:t xml:space="preserve"> 13 fuzzy sets </w:t>
      </w:r>
      <w:proofErr w:type="spellStart"/>
      <w:r w:rsidR="007A7436">
        <w:rPr>
          <w:sz w:val="24"/>
          <w:szCs w:val="24"/>
        </w:rPr>
        <w:t>W</w:t>
      </w:r>
      <w:r w:rsidR="007A7436" w:rsidRPr="007A7436">
        <w:rPr>
          <w:sz w:val="24"/>
          <w:szCs w:val="24"/>
          <w:vertAlign w:val="subscript"/>
        </w:rPr>
        <w:t>Si</w:t>
      </w:r>
      <w:proofErr w:type="spellEnd"/>
      <w:r w:rsidR="007A7436">
        <w:rPr>
          <w:sz w:val="24"/>
          <w:szCs w:val="24"/>
        </w:rPr>
        <w:t xml:space="preserve"> </w:t>
      </w:r>
      <w:r w:rsidR="0037598B">
        <w:rPr>
          <w:sz w:val="24"/>
          <w:szCs w:val="24"/>
        </w:rPr>
        <w:t xml:space="preserve">of words associated </w:t>
      </w:r>
      <w:r w:rsidR="007A7436">
        <w:rPr>
          <w:sz w:val="24"/>
          <w:szCs w:val="24"/>
        </w:rPr>
        <w:t xml:space="preserve">with </w:t>
      </w:r>
      <w:r w:rsidR="0037598B">
        <w:rPr>
          <w:sz w:val="24"/>
          <w:szCs w:val="24"/>
        </w:rPr>
        <w:t>each sense</w:t>
      </w:r>
      <w:r w:rsidR="007B72E1">
        <w:rPr>
          <w:sz w:val="24"/>
          <w:szCs w:val="24"/>
        </w:rPr>
        <w:t>.  The first sense S</w:t>
      </w:r>
      <w:r w:rsidR="007B72E1" w:rsidRPr="00005E5E">
        <w:rPr>
          <w:sz w:val="24"/>
          <w:szCs w:val="24"/>
          <w:vertAlign w:val="subscript"/>
        </w:rPr>
        <w:t>1</w:t>
      </w:r>
      <w:r w:rsidR="007B72E1">
        <w:rPr>
          <w:sz w:val="24"/>
          <w:szCs w:val="24"/>
        </w:rPr>
        <w:t xml:space="preserve"> = board.n.01 – ‘committee’</w:t>
      </w:r>
      <w:r w:rsidR="00005E5E">
        <w:rPr>
          <w:sz w:val="24"/>
          <w:szCs w:val="24"/>
        </w:rPr>
        <w:t xml:space="preserve"> </w:t>
      </w:r>
      <w:r w:rsidR="0049044C">
        <w:rPr>
          <w:sz w:val="24"/>
          <w:szCs w:val="24"/>
        </w:rPr>
        <w:t>h</w:t>
      </w:r>
      <w:r w:rsidR="00005E5E">
        <w:rPr>
          <w:sz w:val="24"/>
          <w:szCs w:val="24"/>
        </w:rPr>
        <w:t xml:space="preserve">as a </w:t>
      </w:r>
      <w:r w:rsidR="0049044C">
        <w:rPr>
          <w:sz w:val="24"/>
          <w:szCs w:val="24"/>
        </w:rPr>
        <w:t xml:space="preserve">fuzzy </w:t>
      </w:r>
      <w:r w:rsidR="00005E5E">
        <w:rPr>
          <w:sz w:val="24"/>
          <w:szCs w:val="24"/>
        </w:rPr>
        <w:t>set of words W</w:t>
      </w:r>
      <w:r w:rsidR="00005E5E" w:rsidRPr="00005E5E">
        <w:rPr>
          <w:sz w:val="24"/>
          <w:szCs w:val="24"/>
          <w:vertAlign w:val="subscript"/>
        </w:rPr>
        <w:t>S1</w:t>
      </w:r>
      <w:r w:rsidR="00005E5E">
        <w:rPr>
          <w:sz w:val="24"/>
          <w:szCs w:val="24"/>
        </w:rPr>
        <w:t xml:space="preserve"> associated with it, but none overlap with the words in C.  </w:t>
      </w:r>
      <w:r w:rsidR="008E51B9">
        <w:rPr>
          <w:sz w:val="24"/>
          <w:szCs w:val="24"/>
        </w:rPr>
        <w:t>The third sense S</w:t>
      </w:r>
      <w:r w:rsidR="008E51B9" w:rsidRPr="0057344B">
        <w:rPr>
          <w:sz w:val="24"/>
          <w:szCs w:val="24"/>
          <w:vertAlign w:val="subscript"/>
        </w:rPr>
        <w:t>3</w:t>
      </w:r>
      <w:r w:rsidR="008E51B9">
        <w:rPr>
          <w:sz w:val="24"/>
          <w:szCs w:val="24"/>
        </w:rPr>
        <w:t xml:space="preserve"> = board.n.03</w:t>
      </w:r>
      <w:r w:rsidR="0057344B">
        <w:rPr>
          <w:sz w:val="24"/>
          <w:szCs w:val="24"/>
        </w:rPr>
        <w:t xml:space="preserve"> – ‘flat piece of material’ </w:t>
      </w:r>
      <w:r w:rsidR="0049044C">
        <w:rPr>
          <w:sz w:val="24"/>
          <w:szCs w:val="24"/>
        </w:rPr>
        <w:t>has a fuzzy set of words W</w:t>
      </w:r>
      <w:r w:rsidR="0049044C" w:rsidRPr="009B28B2">
        <w:rPr>
          <w:sz w:val="24"/>
          <w:szCs w:val="24"/>
          <w:vertAlign w:val="subscript"/>
        </w:rPr>
        <w:t>S3</w:t>
      </w:r>
      <w:r w:rsidR="009B28B2">
        <w:rPr>
          <w:sz w:val="24"/>
          <w:szCs w:val="24"/>
        </w:rPr>
        <w:t xml:space="preserve"> that includes ‘drywall’</w:t>
      </w:r>
      <w:r w:rsidR="00A15FAE">
        <w:rPr>
          <w:sz w:val="24"/>
          <w:szCs w:val="24"/>
        </w:rPr>
        <w:t>.  The degree of membership of ‘drywall’ in WS3 becomes the degree of membership of S</w:t>
      </w:r>
      <w:r w:rsidR="00A15FAE" w:rsidRPr="00A15FAE">
        <w:rPr>
          <w:sz w:val="24"/>
          <w:szCs w:val="24"/>
          <w:vertAlign w:val="subscript"/>
        </w:rPr>
        <w:t>3</w:t>
      </w:r>
      <w:r w:rsidR="00A15FAE">
        <w:rPr>
          <w:sz w:val="24"/>
          <w:szCs w:val="24"/>
        </w:rPr>
        <w:t xml:space="preserve"> = board.n.03 in </w:t>
      </w:r>
      <w:proofErr w:type="spellStart"/>
      <w:r w:rsidR="00A15FAE">
        <w:rPr>
          <w:sz w:val="24"/>
          <w:szCs w:val="24"/>
        </w:rPr>
        <w:t>S</w:t>
      </w:r>
      <w:r w:rsidR="00A15FAE" w:rsidRPr="00A15FAE">
        <w:rPr>
          <w:sz w:val="24"/>
          <w:szCs w:val="24"/>
          <w:vertAlign w:val="subscript"/>
        </w:rPr>
        <w:t>wo</w:t>
      </w:r>
      <w:proofErr w:type="spellEnd"/>
      <w:r w:rsidR="00A15FAE">
        <w:rPr>
          <w:sz w:val="24"/>
          <w:szCs w:val="24"/>
        </w:rPr>
        <w:t>.</w:t>
      </w:r>
    </w:p>
    <w:p w14:paraId="71E3ABDF" w14:textId="3EF25EEB" w:rsidR="00896FBE" w:rsidRDefault="00AB77C3" w:rsidP="008012AF">
      <w:pPr>
        <w:pStyle w:val="Els-NoIndent"/>
        <w:rPr>
          <w:sz w:val="24"/>
          <w:szCs w:val="24"/>
        </w:rPr>
      </w:pPr>
      <w:r>
        <w:rPr>
          <w:sz w:val="24"/>
          <w:szCs w:val="24"/>
        </w:rPr>
        <w:t xml:space="preserve">     The authors use an iterative algorithm to calculate the membership of each sense S</w:t>
      </w:r>
      <w:r w:rsidRPr="00AB77C3">
        <w:rPr>
          <w:sz w:val="24"/>
          <w:szCs w:val="24"/>
          <w:vertAlign w:val="subscript"/>
        </w:rPr>
        <w:t>i</w:t>
      </w:r>
      <w:r>
        <w:rPr>
          <w:sz w:val="24"/>
          <w:szCs w:val="24"/>
        </w:rPr>
        <w:t xml:space="preserve"> in </w:t>
      </w:r>
      <w:proofErr w:type="spellStart"/>
      <w:r>
        <w:rPr>
          <w:sz w:val="24"/>
          <w:szCs w:val="24"/>
        </w:rPr>
        <w:t>S</w:t>
      </w:r>
      <w:r w:rsidRPr="00AB77C3">
        <w:rPr>
          <w:sz w:val="24"/>
          <w:szCs w:val="24"/>
          <w:vertAlign w:val="subscript"/>
        </w:rPr>
        <w:t>wo</w:t>
      </w:r>
      <w:proofErr w:type="spellEnd"/>
      <w:r>
        <w:rPr>
          <w:sz w:val="24"/>
          <w:szCs w:val="24"/>
        </w:rPr>
        <w:t>.  The sense with the greatest membership is selected as the correct sense.</w:t>
      </w:r>
    </w:p>
    <w:p w14:paraId="0FF74DB3" w14:textId="17518B57" w:rsidR="00AB77C3" w:rsidRPr="00D70F00" w:rsidRDefault="00AB77C3" w:rsidP="00AB77C3">
      <w:pPr>
        <w:pStyle w:val="Els-2ndorder-head"/>
        <w:rPr>
          <w:sz w:val="24"/>
          <w:szCs w:val="24"/>
        </w:rPr>
      </w:pPr>
      <w:r>
        <w:rPr>
          <w:sz w:val="24"/>
          <w:szCs w:val="24"/>
        </w:rPr>
        <w:t xml:space="preserve">     Discussion</w:t>
      </w:r>
    </w:p>
    <w:p w14:paraId="3EE75652" w14:textId="6A5C8762" w:rsidR="00336241" w:rsidRDefault="002B4CD4" w:rsidP="00AB77C3">
      <w:pPr>
        <w:pStyle w:val="Els-NoIndent"/>
        <w:rPr>
          <w:sz w:val="24"/>
          <w:szCs w:val="24"/>
        </w:rPr>
      </w:pPr>
      <w:r>
        <w:rPr>
          <w:sz w:val="24"/>
          <w:szCs w:val="24"/>
        </w:rPr>
        <w:t xml:space="preserve">The authors ran their algorithm on a hand tagged </w:t>
      </w:r>
      <w:r w:rsidR="003E3879">
        <w:rPr>
          <w:sz w:val="24"/>
          <w:szCs w:val="24"/>
        </w:rPr>
        <w:t xml:space="preserve">corpus, </w:t>
      </w:r>
      <w:proofErr w:type="spellStart"/>
      <w:r w:rsidR="003E3879">
        <w:rPr>
          <w:sz w:val="24"/>
          <w:szCs w:val="24"/>
        </w:rPr>
        <w:t>SemCor</w:t>
      </w:r>
      <w:proofErr w:type="spellEnd"/>
      <w:r w:rsidR="003E3879">
        <w:rPr>
          <w:sz w:val="24"/>
          <w:szCs w:val="24"/>
        </w:rPr>
        <w:t xml:space="preserve"> 2.0.  </w:t>
      </w:r>
      <w:proofErr w:type="spellStart"/>
      <w:r w:rsidR="003E3879">
        <w:rPr>
          <w:sz w:val="24"/>
          <w:szCs w:val="24"/>
        </w:rPr>
        <w:t>SemCor</w:t>
      </w:r>
      <w:proofErr w:type="spellEnd"/>
      <w:r w:rsidR="003E3879">
        <w:rPr>
          <w:sz w:val="24"/>
          <w:szCs w:val="24"/>
        </w:rPr>
        <w:t xml:space="preserve"> is a subset of the brown corpus and has been manually disambiguated against WordNet 3.0.  </w:t>
      </w:r>
      <w:r w:rsidR="00C63A20">
        <w:rPr>
          <w:sz w:val="24"/>
          <w:szCs w:val="24"/>
        </w:rPr>
        <w:t xml:space="preserve">The authors ran experiments </w:t>
      </w:r>
      <w:r w:rsidR="009C287B">
        <w:rPr>
          <w:sz w:val="24"/>
          <w:szCs w:val="24"/>
        </w:rPr>
        <w:t xml:space="preserve">varying fuzzy operators (t-norm/t-conorm), width of context C, depth of search from </w:t>
      </w:r>
      <w:r w:rsidR="00C354AB">
        <w:rPr>
          <w:sz w:val="24"/>
          <w:szCs w:val="24"/>
        </w:rPr>
        <w:t xml:space="preserve">target word w0 and utilization of WordNet frequency data.  Their </w:t>
      </w:r>
      <w:r w:rsidR="00E83141">
        <w:rPr>
          <w:sz w:val="24"/>
          <w:szCs w:val="24"/>
        </w:rPr>
        <w:t xml:space="preserve">best mean precision for polysemous words was 62.7% and 70.5% overall (including non-polysemous words).  </w:t>
      </w:r>
      <w:r w:rsidR="005316AC">
        <w:rPr>
          <w:sz w:val="24"/>
          <w:szCs w:val="24"/>
        </w:rPr>
        <w:t xml:space="preserve">In some </w:t>
      </w:r>
      <w:proofErr w:type="gramStart"/>
      <w:r w:rsidR="005316AC">
        <w:rPr>
          <w:sz w:val="24"/>
          <w:szCs w:val="24"/>
        </w:rPr>
        <w:t>cases</w:t>
      </w:r>
      <w:proofErr w:type="gramEnd"/>
      <w:r w:rsidR="005316AC">
        <w:rPr>
          <w:sz w:val="24"/>
          <w:szCs w:val="24"/>
        </w:rPr>
        <w:t xml:space="preserve"> the authors’ work improves on N-gram models and comes close to meeting</w:t>
      </w:r>
      <w:r w:rsidR="009F700A">
        <w:rPr>
          <w:sz w:val="24"/>
          <w:szCs w:val="24"/>
        </w:rPr>
        <w:t xml:space="preserve"> human Inter Annotator Agreement.  </w:t>
      </w:r>
      <w:proofErr w:type="gramStart"/>
      <w:r w:rsidR="009F700A">
        <w:rPr>
          <w:sz w:val="24"/>
          <w:szCs w:val="24"/>
        </w:rPr>
        <w:t>However</w:t>
      </w:r>
      <w:proofErr w:type="gramEnd"/>
      <w:r w:rsidR="009F700A">
        <w:rPr>
          <w:sz w:val="24"/>
          <w:szCs w:val="24"/>
        </w:rPr>
        <w:t xml:space="preserve"> membership weights in there system are</w:t>
      </w:r>
      <w:r w:rsidR="002B6C3E">
        <w:rPr>
          <w:sz w:val="24"/>
          <w:szCs w:val="24"/>
        </w:rPr>
        <w:t xml:space="preserve"> manually calculated and in part rely on subjective assessment.  As well the disambiguation of senses relies only on the surface representation of a word within a context and </w:t>
      </w:r>
      <w:r w:rsidR="00277B95">
        <w:rPr>
          <w:sz w:val="24"/>
          <w:szCs w:val="24"/>
        </w:rPr>
        <w:t xml:space="preserve">does not consider the </w:t>
      </w:r>
      <w:r w:rsidR="00336241">
        <w:rPr>
          <w:sz w:val="24"/>
          <w:szCs w:val="24"/>
        </w:rPr>
        <w:t>underlying senses of the surrounding context.  Nonetheless the work is an inspired application of fuzzy inference in WSD.</w:t>
      </w:r>
    </w:p>
    <w:p w14:paraId="6003D948" w14:textId="77777777" w:rsidR="00336241" w:rsidRDefault="00336241" w:rsidP="00AB77C3">
      <w:pPr>
        <w:pStyle w:val="Els-NoIndent"/>
        <w:rPr>
          <w:sz w:val="24"/>
          <w:szCs w:val="24"/>
        </w:rPr>
      </w:pPr>
    </w:p>
    <w:p w14:paraId="060C4332" w14:textId="3535C10B" w:rsidR="00336241" w:rsidRPr="00392166" w:rsidRDefault="005316AC" w:rsidP="00336241">
      <w:pPr>
        <w:pStyle w:val="Els-1storder-head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336241">
        <w:rPr>
          <w:sz w:val="28"/>
          <w:szCs w:val="28"/>
        </w:rPr>
        <w:t>Fuzzy C-Means Clustering</w:t>
      </w:r>
    </w:p>
    <w:p w14:paraId="52278CC2" w14:textId="77777777" w:rsidR="005754E8" w:rsidRDefault="00336241" w:rsidP="00336241">
      <w:pPr>
        <w:pStyle w:val="Els-NoIndent"/>
        <w:rPr>
          <w:sz w:val="24"/>
          <w:szCs w:val="24"/>
        </w:rPr>
      </w:pPr>
      <w:r>
        <w:rPr>
          <w:sz w:val="24"/>
          <w:szCs w:val="24"/>
        </w:rPr>
        <w:t>In “</w:t>
      </w:r>
      <w:r w:rsidR="00475999">
        <w:rPr>
          <w:sz w:val="24"/>
          <w:szCs w:val="24"/>
        </w:rPr>
        <w:t xml:space="preserve">Word Sense Disambiguation in Hindi Language Using Hyperspace Analogue to Language and Fuzzy C-Means Clustering” Devendra, K Tayal, Leena Ahuja, and Shreya Chhabra apply unsupervised machine learning to </w:t>
      </w:r>
      <w:r w:rsidR="00965E77">
        <w:rPr>
          <w:sz w:val="24"/>
          <w:szCs w:val="24"/>
        </w:rPr>
        <w:t>WSD.</w:t>
      </w:r>
      <w:r w:rsidR="005754E8">
        <w:rPr>
          <w:sz w:val="24"/>
          <w:szCs w:val="24"/>
        </w:rPr>
        <w:t xml:space="preserve">  </w:t>
      </w:r>
      <w:r w:rsidR="00965E77">
        <w:rPr>
          <w:sz w:val="24"/>
          <w:szCs w:val="24"/>
        </w:rPr>
        <w:t xml:space="preserve">Their technique relies on fuzzy clustering.  </w:t>
      </w:r>
    </w:p>
    <w:p w14:paraId="2CA1BA19" w14:textId="25166587" w:rsidR="005754E8" w:rsidRPr="00D70F00" w:rsidRDefault="005754E8" w:rsidP="005754E8">
      <w:pPr>
        <w:pStyle w:val="Els-2ndorder-head"/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 w:rsidR="00826C9F">
        <w:rPr>
          <w:sz w:val="24"/>
          <w:szCs w:val="24"/>
        </w:rPr>
        <w:t>Crisp Clustering</w:t>
      </w:r>
    </w:p>
    <w:p w14:paraId="0A0BE8F8" w14:textId="33B04831" w:rsidR="002C2757" w:rsidRDefault="00965E77" w:rsidP="00336241">
      <w:pPr>
        <w:pStyle w:val="Els-NoIndent"/>
        <w:rPr>
          <w:sz w:val="24"/>
          <w:szCs w:val="24"/>
        </w:rPr>
      </w:pPr>
      <w:r>
        <w:rPr>
          <w:sz w:val="24"/>
          <w:szCs w:val="24"/>
        </w:rPr>
        <w:t>Crisp clustering, generally conducted with K-means clustering</w:t>
      </w:r>
      <w:r w:rsidR="001E3396">
        <w:rPr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 w:rsidR="007A01BC">
        <w:rPr>
          <w:sz w:val="24"/>
          <w:szCs w:val="24"/>
        </w:rPr>
        <w:t>segregates data into cells or clusters</w:t>
      </w:r>
      <w:r w:rsidR="00A325E1">
        <w:rPr>
          <w:sz w:val="24"/>
          <w:szCs w:val="24"/>
        </w:rPr>
        <w:t xml:space="preserve"> based on similarity to </w:t>
      </w:r>
      <w:proofErr w:type="gramStart"/>
      <w:r w:rsidR="00A325E1">
        <w:rPr>
          <w:sz w:val="24"/>
          <w:szCs w:val="24"/>
        </w:rPr>
        <w:t>a</w:t>
      </w:r>
      <w:proofErr w:type="gramEnd"/>
      <w:r w:rsidR="00A325E1">
        <w:rPr>
          <w:sz w:val="24"/>
          <w:szCs w:val="24"/>
        </w:rPr>
        <w:t xml:space="preserve"> </w:t>
      </w:r>
      <w:r w:rsidR="00B821DF">
        <w:rPr>
          <w:sz w:val="24"/>
          <w:szCs w:val="24"/>
        </w:rPr>
        <w:t xml:space="preserve">idealized model.  This is done by mapping data points into a vector space </w:t>
      </w:r>
      <w:r w:rsidR="00642A7F">
        <w:rPr>
          <w:sz w:val="24"/>
          <w:szCs w:val="24"/>
        </w:rPr>
        <w:t xml:space="preserve">and using a Euclidian analysis </w:t>
      </w:r>
      <w:r w:rsidR="00366BE8">
        <w:rPr>
          <w:sz w:val="24"/>
          <w:szCs w:val="24"/>
        </w:rPr>
        <w:t xml:space="preserve">of the vector space to </w:t>
      </w:r>
      <w:r w:rsidR="00631935">
        <w:rPr>
          <w:sz w:val="24"/>
          <w:szCs w:val="24"/>
        </w:rPr>
        <w:t>associate</w:t>
      </w:r>
      <w:r w:rsidR="0029502A">
        <w:rPr>
          <w:sz w:val="24"/>
          <w:szCs w:val="24"/>
        </w:rPr>
        <w:t xml:space="preserve"> each data point with the </w:t>
      </w:r>
      <w:r w:rsidR="0066756E">
        <w:rPr>
          <w:sz w:val="24"/>
          <w:szCs w:val="24"/>
        </w:rPr>
        <w:t xml:space="preserve">cluster it is closest to.  </w:t>
      </w:r>
      <w:r w:rsidR="00B21EB3">
        <w:rPr>
          <w:sz w:val="24"/>
          <w:szCs w:val="24"/>
        </w:rPr>
        <w:t xml:space="preserve">This is done by </w:t>
      </w:r>
      <w:r w:rsidR="005B0878">
        <w:rPr>
          <w:sz w:val="24"/>
          <w:szCs w:val="24"/>
        </w:rPr>
        <w:t>calculating the Euclidian distance of a data point to a cluster center.</w:t>
      </w:r>
      <w:r w:rsidR="00421B98">
        <w:rPr>
          <w:sz w:val="24"/>
          <w:szCs w:val="24"/>
        </w:rPr>
        <w:t xml:space="preserve">  K</w:t>
      </w:r>
      <w:r w:rsidR="00B86618">
        <w:rPr>
          <w:sz w:val="24"/>
          <w:szCs w:val="24"/>
        </w:rPr>
        <w:t>-means clustering conducts this iteratively</w:t>
      </w:r>
      <w:r w:rsidR="008B3511">
        <w:rPr>
          <w:sz w:val="24"/>
          <w:szCs w:val="24"/>
        </w:rPr>
        <w:t xml:space="preserve">, adjusting </w:t>
      </w:r>
      <w:r w:rsidR="00855BDB">
        <w:rPr>
          <w:sz w:val="24"/>
          <w:szCs w:val="24"/>
        </w:rPr>
        <w:t xml:space="preserve">cluster membership and cluster centers until </w:t>
      </w:r>
      <w:r w:rsidR="00317DE1">
        <w:rPr>
          <w:sz w:val="24"/>
          <w:szCs w:val="24"/>
        </w:rPr>
        <w:t>a desired threshold is met</w:t>
      </w:r>
      <w:r w:rsidR="00244EBC">
        <w:rPr>
          <w:sz w:val="24"/>
          <w:szCs w:val="24"/>
        </w:rPr>
        <w:t>.</w:t>
      </w:r>
      <w:r w:rsidR="00421B98">
        <w:rPr>
          <w:sz w:val="24"/>
          <w:szCs w:val="24"/>
        </w:rPr>
        <w:t xml:space="preserve">  </w:t>
      </w:r>
    </w:p>
    <w:p w14:paraId="3E1BCB10" w14:textId="22DABDDF" w:rsidR="00421B98" w:rsidRDefault="00421B98" w:rsidP="00336241">
      <w:pPr>
        <w:pStyle w:val="Els-NoIndent"/>
        <w:rPr>
          <w:sz w:val="24"/>
          <w:szCs w:val="24"/>
        </w:rPr>
      </w:pPr>
      <w:r>
        <w:rPr>
          <w:sz w:val="24"/>
          <w:szCs w:val="24"/>
        </w:rPr>
        <w:t xml:space="preserve">     Importantly in cr</w:t>
      </w:r>
      <w:r w:rsidR="00AE2E34">
        <w:rPr>
          <w:sz w:val="24"/>
          <w:szCs w:val="24"/>
        </w:rPr>
        <w:t>isp clustering every data point has a membership value of either 0 or 1 in a cluster and can belong to one and only one cluster.</w:t>
      </w:r>
    </w:p>
    <w:p w14:paraId="44B3E7E2" w14:textId="7AC29809" w:rsidR="00856754" w:rsidRDefault="00EF33A5" w:rsidP="00336241">
      <w:pPr>
        <w:pStyle w:val="Els-NoIndent"/>
        <w:rPr>
          <w:sz w:val="24"/>
          <w:szCs w:val="24"/>
        </w:rPr>
      </w:pPr>
      <w:r w:rsidRPr="00856754">
        <w:rPr>
          <w:noProof/>
          <w:sz w:val="24"/>
          <w:szCs w:val="24"/>
          <w:lang w:val="en-GB"/>
        </w:rPr>
        <w:drawing>
          <wp:anchor distT="0" distB="0" distL="114300" distR="114300" simplePos="0" relativeHeight="251634688" behindDoc="0" locked="0" layoutInCell="1" allowOverlap="1" wp14:anchorId="2B1004A5" wp14:editId="2DEB3676">
            <wp:simplePos x="0" y="0"/>
            <wp:positionH relativeFrom="column">
              <wp:posOffset>38735</wp:posOffset>
            </wp:positionH>
            <wp:positionV relativeFrom="paragraph">
              <wp:posOffset>156210</wp:posOffset>
            </wp:positionV>
            <wp:extent cx="2751455" cy="1341120"/>
            <wp:effectExtent l="0" t="0" r="0" b="0"/>
            <wp:wrapTopAndBottom/>
            <wp:docPr id="3" name="Content Placeholder 6" descr="A close up of a map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2FC789C-38BE-4753-BBB3-3B5FF4A49C4E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ntent Placeholder 6" descr="A close up of a map&#10;&#10;Description automatically generated">
                      <a:extLst>
                        <a:ext uri="{FF2B5EF4-FFF2-40B4-BE49-F238E27FC236}">
                          <a16:creationId xmlns:a16="http://schemas.microsoft.com/office/drawing/2014/main" id="{A2FC789C-38BE-4753-BBB3-3B5FF4A49C4E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4" t="35844" r="908" b="780"/>
                    <a:stretch/>
                  </pic:blipFill>
                  <pic:spPr>
                    <a:xfrm>
                      <a:off x="0" y="0"/>
                      <a:ext cx="2751455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48E98F" w14:textId="3A4A40B3" w:rsidR="00244EBC" w:rsidRPr="00D70F00" w:rsidRDefault="00244EBC" w:rsidP="00244EBC">
      <w:pPr>
        <w:pStyle w:val="Els-2ndorder-head"/>
        <w:rPr>
          <w:sz w:val="24"/>
          <w:szCs w:val="24"/>
        </w:rPr>
      </w:pPr>
      <w:r>
        <w:rPr>
          <w:sz w:val="24"/>
          <w:szCs w:val="24"/>
        </w:rPr>
        <w:t xml:space="preserve">     Fuzzy Clustering</w:t>
      </w:r>
    </w:p>
    <w:p w14:paraId="2505B63A" w14:textId="0F395802" w:rsidR="00AB77C3" w:rsidRDefault="00AE2E34" w:rsidP="00336241">
      <w:pPr>
        <w:pStyle w:val="Els-NoIndent"/>
        <w:rPr>
          <w:sz w:val="24"/>
          <w:szCs w:val="24"/>
        </w:rPr>
      </w:pPr>
      <w:proofErr w:type="gramStart"/>
      <w:r>
        <w:rPr>
          <w:sz w:val="24"/>
          <w:szCs w:val="24"/>
        </w:rPr>
        <w:lastRenderedPageBreak/>
        <w:t xml:space="preserve">Fuzzy </w:t>
      </w:r>
      <w:r w:rsidR="008A4A21">
        <w:rPr>
          <w:sz w:val="24"/>
          <w:szCs w:val="24"/>
        </w:rPr>
        <w:t>clustering,</w:t>
      </w:r>
      <w:proofErr w:type="gramEnd"/>
      <w:r w:rsidR="008A4A21">
        <w:rPr>
          <w:sz w:val="24"/>
          <w:szCs w:val="24"/>
        </w:rPr>
        <w:t xml:space="preserve"> often carried out with Fuzzy C-Means clustering extends K-Means cluste</w:t>
      </w:r>
      <w:r w:rsidR="009E6275">
        <w:rPr>
          <w:sz w:val="24"/>
          <w:szCs w:val="24"/>
        </w:rPr>
        <w:t xml:space="preserve">ring by allowing data points to have fuzzy membership in </w:t>
      </w:r>
      <w:r w:rsidR="00E036CF">
        <w:rPr>
          <w:sz w:val="24"/>
          <w:szCs w:val="24"/>
        </w:rPr>
        <w:t xml:space="preserve">more than one cluster.  </w:t>
      </w:r>
      <w:r w:rsidR="002342B2" w:rsidRPr="00511D73">
        <w:rPr>
          <w:noProof/>
          <w:sz w:val="24"/>
          <w:szCs w:val="24"/>
        </w:rPr>
        <w:drawing>
          <wp:anchor distT="0" distB="0" distL="114300" distR="114300" simplePos="0" relativeHeight="251646976" behindDoc="0" locked="0" layoutInCell="1" allowOverlap="1" wp14:anchorId="726BD2CE" wp14:editId="0369776F">
            <wp:simplePos x="0" y="0"/>
            <wp:positionH relativeFrom="column">
              <wp:posOffset>2909888</wp:posOffset>
            </wp:positionH>
            <wp:positionV relativeFrom="paragraph">
              <wp:posOffset>88900</wp:posOffset>
            </wp:positionV>
            <wp:extent cx="2751455" cy="1789430"/>
            <wp:effectExtent l="0" t="0" r="0" b="127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455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036CF">
        <w:rPr>
          <w:sz w:val="24"/>
          <w:szCs w:val="24"/>
        </w:rPr>
        <w:t xml:space="preserve">Datapoints can have a membership values of 0 to 1 in </w:t>
      </w:r>
      <w:r w:rsidR="00BB3D70">
        <w:rPr>
          <w:sz w:val="24"/>
          <w:szCs w:val="24"/>
        </w:rPr>
        <w:t xml:space="preserve">each cluster.  </w:t>
      </w:r>
      <w:r w:rsidR="003806B2">
        <w:rPr>
          <w:sz w:val="24"/>
          <w:szCs w:val="24"/>
        </w:rPr>
        <w:t xml:space="preserve">In Fuzzy C-Means clustering, </w:t>
      </w:r>
      <w:r w:rsidR="007300EF">
        <w:rPr>
          <w:sz w:val="24"/>
          <w:szCs w:val="24"/>
        </w:rPr>
        <w:t xml:space="preserve">cluster centers are again based on the Euclidian </w:t>
      </w:r>
      <w:r w:rsidR="007D6578">
        <w:rPr>
          <w:sz w:val="24"/>
          <w:szCs w:val="24"/>
        </w:rPr>
        <w:t>center of a group of datapoints but now each datapoints influence on the center is weighted by its membership in the cluster.</w:t>
      </w:r>
    </w:p>
    <w:p w14:paraId="0D4E0354" w14:textId="73E40FA6" w:rsidR="00726238" w:rsidRDefault="002342B2" w:rsidP="00336241">
      <w:pPr>
        <w:pStyle w:val="Els-NoIndent"/>
        <w:rPr>
          <w:sz w:val="24"/>
          <w:szCs w:val="24"/>
        </w:rPr>
      </w:pPr>
      <w:r>
        <w:rPr>
          <w:sz w:val="24"/>
          <w:szCs w:val="24"/>
        </w:rPr>
        <w:t>d</w:t>
      </w:r>
    </w:p>
    <w:p w14:paraId="15E51419" w14:textId="5404EB49" w:rsidR="00085ED8" w:rsidRPr="009E736C" w:rsidRDefault="00126905" w:rsidP="00726238">
      <w:pPr>
        <w:pStyle w:val="Els-NoIndent"/>
        <w:spacing w:line="480" w:lineRule="auto"/>
        <w:rPr>
          <w:sz w:val="24"/>
          <w:szCs w:val="24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  <w:szCs w:val="24"/>
                  <w:lang w:val="en-GB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  <w:lang w:val="en-GB"/>
                </w:rPr>
                <m:t>v</m:t>
              </m:r>
            </m:e>
            <m:sub>
              <m:r>
                <w:rPr>
                  <w:rFonts w:ascii="Cambria Math" w:hAnsi="Cambria Math"/>
                  <w:sz w:val="24"/>
                  <w:szCs w:val="24"/>
                  <w:lang w:val="en-GB"/>
                </w:rPr>
                <m:t>i</m:t>
              </m:r>
            </m:sub>
          </m:sSub>
          <m:r>
            <w:rPr>
              <w:rFonts w:ascii="Cambria Math" w:hAnsi="Cambria Math"/>
              <w:sz w:val="24"/>
              <w:szCs w:val="24"/>
              <w:lang w:val="en-GB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4"/>
                  <w:szCs w:val="24"/>
                  <w:lang w:val="en-GB"/>
                </w:rPr>
              </m:ctrlPr>
            </m:fPr>
            <m:num>
              <m:nary>
                <m:naryPr>
                  <m:chr m:val="∑"/>
                  <m:ctrlPr>
                    <w:rPr>
                      <w:rFonts w:ascii="Cambria Math" w:hAnsi="Cambria Math"/>
                      <w:i/>
                      <w:iCs/>
                      <w:sz w:val="24"/>
                      <w:szCs w:val="24"/>
                      <w:lang w:val="en-GB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4"/>
                      <w:szCs w:val="24"/>
                      <w:lang w:val="en-GB"/>
                    </w:rPr>
                    <m:t>h=1</m:t>
                  </m:r>
                </m:sub>
                <m:sup>
                  <m:r>
                    <w:rPr>
                      <w:rFonts w:ascii="Cambria Math" w:hAnsi="Cambria Math"/>
                      <w:sz w:val="24"/>
                      <w:szCs w:val="24"/>
                      <w:lang w:val="en-GB"/>
                    </w:rPr>
                    <m:t>n</m:t>
                  </m:r>
                </m:sup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GB"/>
                    </w:rPr>
                    <m:t> </m:t>
                  </m:r>
                </m:e>
              </m:nary>
              <m:sSup>
                <m:sSup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4"/>
                      <w:lang w:val="en-GB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GB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  <w:szCs w:val="24"/>
                          <w:lang w:val="en-GB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GB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GB"/>
                        </w:rPr>
                        <m:t>ih</m:t>
                      </m:r>
                    </m:sub>
                  </m:sSub>
                  <m:r>
                    <w:rPr>
                      <w:rFonts w:ascii="Cambria Math" w:hAnsi="Cambria Math"/>
                      <w:sz w:val="24"/>
                      <w:szCs w:val="24"/>
                      <w:lang w:val="en-GB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  <w:lang w:val="en-GB"/>
                    </w:rPr>
                    <m:t>m</m:t>
                  </m:r>
                </m:sup>
              </m:sSup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4"/>
                      <w:lang w:val="en-GB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GB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  <w:lang w:val="en-GB"/>
                    </w:rPr>
                    <m:t>h</m:t>
                  </m:r>
                </m:sub>
              </m:sSub>
            </m:num>
            <m:den>
              <m:nary>
                <m:naryPr>
                  <m:chr m:val="∑"/>
                  <m:ctrlPr>
                    <w:rPr>
                      <w:rFonts w:ascii="Cambria Math" w:hAnsi="Cambria Math"/>
                      <w:i/>
                      <w:iCs/>
                      <w:sz w:val="24"/>
                      <w:szCs w:val="24"/>
                      <w:lang w:val="en-GB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4"/>
                      <w:szCs w:val="24"/>
                      <w:lang w:val="en-GB"/>
                    </w:rPr>
                    <m:t>h=1</m:t>
                  </m:r>
                </m:sub>
                <m:sup>
                  <m:r>
                    <w:rPr>
                      <w:rFonts w:ascii="Cambria Math" w:hAnsi="Cambria Math"/>
                      <w:sz w:val="24"/>
                      <w:szCs w:val="24"/>
                      <w:lang w:val="en-GB"/>
                    </w:rPr>
                    <m:t>n</m:t>
                  </m:r>
                </m:sup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GB"/>
                    </w:rPr>
                    <m:t> </m:t>
                  </m:r>
                </m:e>
              </m:nary>
              <m:sSup>
                <m:sSup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4"/>
                      <w:lang w:val="en-GB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GB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  <w:szCs w:val="24"/>
                          <w:lang w:val="en-GB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GB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GB"/>
                        </w:rPr>
                        <m:t>ih</m:t>
                      </m:r>
                    </m:sub>
                  </m:sSub>
                  <m:r>
                    <w:rPr>
                      <w:rFonts w:ascii="Cambria Math" w:hAnsi="Cambria Math"/>
                      <w:sz w:val="24"/>
                      <w:szCs w:val="24"/>
                      <w:lang w:val="en-GB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  <w:lang w:val="en-GB"/>
                    </w:rPr>
                    <m:t>m</m:t>
                  </m:r>
                </m:sup>
              </m:sSup>
            </m:den>
          </m:f>
          <m:r>
            <w:rPr>
              <w:rFonts w:ascii="Cambria Math" w:hAnsi="Cambria Math"/>
              <w:sz w:val="24"/>
              <w:szCs w:val="24"/>
              <w:lang w:val="en-GB"/>
            </w:rPr>
            <m:t xml:space="preserve">                  (1)</m:t>
          </m:r>
        </m:oMath>
      </m:oMathPara>
    </w:p>
    <w:p w14:paraId="307D97CD" w14:textId="67D3B524" w:rsidR="00186B56" w:rsidRDefault="002342B2" w:rsidP="008012AF">
      <w:pPr>
        <w:pStyle w:val="Els-NoIndent"/>
        <w:rPr>
          <w:sz w:val="24"/>
          <w:szCs w:val="24"/>
        </w:rPr>
      </w:pPr>
      <w:r w:rsidRPr="002342B2">
        <w:rPr>
          <w:noProof/>
          <w:sz w:val="24"/>
          <w:szCs w:val="24"/>
        </w:rPr>
        <w:drawing>
          <wp:anchor distT="0" distB="0" distL="114300" distR="114300" simplePos="0" relativeHeight="251653120" behindDoc="0" locked="0" layoutInCell="1" allowOverlap="1" wp14:anchorId="7FDE90C1" wp14:editId="430AF210">
            <wp:simplePos x="0" y="0"/>
            <wp:positionH relativeFrom="column">
              <wp:posOffset>-33655</wp:posOffset>
            </wp:positionH>
            <wp:positionV relativeFrom="paragraph">
              <wp:posOffset>971550</wp:posOffset>
            </wp:positionV>
            <wp:extent cx="2751455" cy="2647315"/>
            <wp:effectExtent l="0" t="0" r="0" b="635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455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6B56">
        <w:rPr>
          <w:sz w:val="24"/>
          <w:szCs w:val="24"/>
        </w:rPr>
        <w:t>Equation 1 provides the calculation for the centroid or center of a data cluster</w:t>
      </w:r>
      <w:r w:rsidR="003223DC">
        <w:rPr>
          <w:sz w:val="24"/>
          <w:szCs w:val="24"/>
        </w:rPr>
        <w:t>.  This equation is derived from the Euclidian mean of all datapoints</w:t>
      </w:r>
      <w:r w:rsidR="007370A3">
        <w:rPr>
          <w:sz w:val="24"/>
          <w:szCs w:val="24"/>
        </w:rPr>
        <w:t>, and all every datapoints influence on the center is weighted by its membership in the cluster.</w:t>
      </w:r>
      <w:r w:rsidRPr="002342B2">
        <w:rPr>
          <w:noProof/>
        </w:rPr>
        <w:t xml:space="preserve"> </w:t>
      </w:r>
    </w:p>
    <w:p w14:paraId="62E37222" w14:textId="2779BDEF" w:rsidR="002342B2" w:rsidRDefault="002342B2" w:rsidP="008012AF">
      <w:pPr>
        <w:pStyle w:val="Els-NoIndent"/>
        <w:rPr>
          <w:sz w:val="24"/>
          <w:szCs w:val="24"/>
        </w:rPr>
      </w:pPr>
    </w:p>
    <w:p w14:paraId="38BC500B" w14:textId="723D6203" w:rsidR="002342B2" w:rsidRDefault="002342B2" w:rsidP="008012AF">
      <w:pPr>
        <w:pStyle w:val="Els-NoIndent"/>
        <w:rPr>
          <w:sz w:val="24"/>
          <w:szCs w:val="24"/>
        </w:rPr>
      </w:pPr>
    </w:p>
    <w:p w14:paraId="6FAB4CD4" w14:textId="0115B7B2" w:rsidR="00EB157D" w:rsidRDefault="006B2508" w:rsidP="008012AF">
      <w:pPr>
        <w:pStyle w:val="Els-NoIndent"/>
        <w:rPr>
          <w:sz w:val="24"/>
          <w:szCs w:val="24"/>
        </w:rPr>
      </w:pPr>
      <w:r>
        <w:rPr>
          <w:sz w:val="24"/>
          <w:szCs w:val="24"/>
        </w:rPr>
        <w:t xml:space="preserve">     Every datapoint </w:t>
      </w:r>
      <w:r w:rsidRPr="006B2508">
        <w:rPr>
          <w:i/>
          <w:iCs/>
          <w:sz w:val="24"/>
          <w:szCs w:val="24"/>
        </w:rPr>
        <w:t>x</w:t>
      </w:r>
      <w:r>
        <w:rPr>
          <w:sz w:val="24"/>
          <w:szCs w:val="24"/>
        </w:rPr>
        <w:t xml:space="preserve"> from </w:t>
      </w:r>
      <w:r w:rsidRPr="006B2508">
        <w:rPr>
          <w:i/>
          <w:iCs/>
          <w:sz w:val="24"/>
          <w:szCs w:val="24"/>
        </w:rPr>
        <w:t xml:space="preserve">h </w:t>
      </w:r>
      <w:r>
        <w:rPr>
          <w:sz w:val="24"/>
          <w:szCs w:val="24"/>
        </w:rPr>
        <w:t xml:space="preserve">= </w:t>
      </w:r>
      <w:r w:rsidRPr="006B2508">
        <w:rPr>
          <w:i/>
          <w:iCs/>
          <w:sz w:val="24"/>
          <w:szCs w:val="24"/>
        </w:rPr>
        <w:t>1</w:t>
      </w:r>
      <w:r>
        <w:rPr>
          <w:sz w:val="24"/>
          <w:szCs w:val="24"/>
        </w:rPr>
        <w:t xml:space="preserve"> to </w:t>
      </w:r>
      <w:r w:rsidRPr="006B2508">
        <w:rPr>
          <w:i/>
          <w:iCs/>
          <w:sz w:val="24"/>
          <w:szCs w:val="24"/>
        </w:rPr>
        <w:t>n</w:t>
      </w:r>
      <w:r>
        <w:rPr>
          <w:sz w:val="24"/>
          <w:szCs w:val="24"/>
        </w:rPr>
        <w:t xml:space="preserve"> </w:t>
      </w:r>
      <w:r w:rsidR="00DC4D30">
        <w:rPr>
          <w:sz w:val="24"/>
          <w:szCs w:val="24"/>
        </w:rPr>
        <w:t xml:space="preserve">is summed and weighted by its membership </w:t>
      </w:r>
      <w:r w:rsidR="00DC4D30" w:rsidRPr="00EF33A5">
        <w:rPr>
          <w:i/>
          <w:iCs/>
          <w:sz w:val="24"/>
          <w:szCs w:val="24"/>
        </w:rPr>
        <w:t>u</w:t>
      </w:r>
      <w:r w:rsidR="003245FE" w:rsidRPr="003245FE">
        <w:rPr>
          <w:i/>
          <w:iCs/>
          <w:sz w:val="24"/>
          <w:szCs w:val="24"/>
          <w:vertAlign w:val="subscript"/>
        </w:rPr>
        <w:t>h</w:t>
      </w:r>
      <w:r w:rsidR="00DC4D30">
        <w:rPr>
          <w:sz w:val="24"/>
          <w:szCs w:val="24"/>
        </w:rPr>
        <w:t xml:space="preserve"> in cluster </w:t>
      </w:r>
      <w:r w:rsidR="00DC4D30" w:rsidRPr="00EF33A5">
        <w:rPr>
          <w:i/>
          <w:iCs/>
          <w:sz w:val="24"/>
          <w:szCs w:val="24"/>
        </w:rPr>
        <w:t>v</w:t>
      </w:r>
      <w:r w:rsidR="00EF33A5" w:rsidRPr="00EF33A5">
        <w:rPr>
          <w:i/>
          <w:iCs/>
          <w:sz w:val="24"/>
          <w:szCs w:val="24"/>
          <w:vertAlign w:val="subscript"/>
        </w:rPr>
        <w:t>i</w:t>
      </w:r>
      <w:r w:rsidR="00EF33A5">
        <w:rPr>
          <w:sz w:val="24"/>
          <w:szCs w:val="24"/>
        </w:rPr>
        <w:t xml:space="preserve">.  </w:t>
      </w:r>
      <w:r w:rsidR="009725EF">
        <w:rPr>
          <w:sz w:val="24"/>
          <w:szCs w:val="24"/>
        </w:rPr>
        <w:t xml:space="preserve">Importantly, </w:t>
      </w:r>
      <w:r w:rsidR="009725EF" w:rsidRPr="00D10618">
        <w:rPr>
          <w:i/>
          <w:iCs/>
          <w:sz w:val="24"/>
          <w:szCs w:val="24"/>
        </w:rPr>
        <w:t>x</w:t>
      </w:r>
      <w:r w:rsidR="009725EF">
        <w:rPr>
          <w:sz w:val="24"/>
          <w:szCs w:val="24"/>
        </w:rPr>
        <w:t xml:space="preserve"> is a vector not an x axis value.  </w:t>
      </w:r>
      <w:proofErr w:type="spellStart"/>
      <w:r w:rsidR="003245FE" w:rsidRPr="002978F8">
        <w:rPr>
          <w:i/>
          <w:iCs/>
          <w:sz w:val="24"/>
          <w:szCs w:val="24"/>
        </w:rPr>
        <w:t>u</w:t>
      </w:r>
      <w:r w:rsidR="003245FE" w:rsidRPr="002978F8">
        <w:rPr>
          <w:i/>
          <w:iCs/>
          <w:sz w:val="24"/>
          <w:szCs w:val="24"/>
          <w:vertAlign w:val="subscript"/>
        </w:rPr>
        <w:t>ih</w:t>
      </w:r>
      <w:proofErr w:type="spellEnd"/>
      <w:r w:rsidR="003245FE">
        <w:rPr>
          <w:sz w:val="24"/>
          <w:szCs w:val="24"/>
        </w:rPr>
        <w:t xml:space="preserve"> is raised to the power of </w:t>
      </w:r>
      <w:r w:rsidR="003245FE" w:rsidRPr="002978F8">
        <w:rPr>
          <w:i/>
          <w:iCs/>
          <w:sz w:val="24"/>
          <w:szCs w:val="24"/>
        </w:rPr>
        <w:t>m</w:t>
      </w:r>
      <w:r w:rsidR="003245FE">
        <w:rPr>
          <w:sz w:val="24"/>
          <w:szCs w:val="24"/>
        </w:rPr>
        <w:t xml:space="preserve">.  </w:t>
      </w:r>
      <w:r w:rsidR="003245FE" w:rsidRPr="002978F8">
        <w:rPr>
          <w:i/>
          <w:iCs/>
          <w:sz w:val="24"/>
          <w:szCs w:val="24"/>
        </w:rPr>
        <w:t>m</w:t>
      </w:r>
      <w:r w:rsidR="003245FE">
        <w:rPr>
          <w:sz w:val="24"/>
          <w:szCs w:val="24"/>
        </w:rPr>
        <w:t xml:space="preserve"> </w:t>
      </w:r>
      <w:r w:rsidR="002978F8">
        <w:rPr>
          <w:sz w:val="24"/>
          <w:szCs w:val="24"/>
        </w:rPr>
        <w:t>determines the ‘fuzziness’ of a set.</w:t>
      </w:r>
      <w:r w:rsidR="00B158B2">
        <w:rPr>
          <w:sz w:val="24"/>
          <w:szCs w:val="24"/>
        </w:rPr>
        <w:t xml:space="preserve">  If m = 1, clusters perform more like crisp clusters.  As </w:t>
      </w:r>
      <w:r w:rsidR="00C33F8A" w:rsidRPr="008C09EE">
        <w:rPr>
          <w:i/>
          <w:iCs/>
          <w:sz w:val="24"/>
          <w:szCs w:val="24"/>
        </w:rPr>
        <w:t>m</w:t>
      </w:r>
      <w:r w:rsidR="00C33F8A">
        <w:rPr>
          <w:sz w:val="24"/>
          <w:szCs w:val="24"/>
        </w:rPr>
        <w:t xml:space="preserve"> increase</w:t>
      </w:r>
      <w:r w:rsidR="008C09EE">
        <w:rPr>
          <w:sz w:val="24"/>
          <w:szCs w:val="24"/>
        </w:rPr>
        <w:t xml:space="preserve">s, clusters become less crisp.  </w:t>
      </w:r>
      <w:r w:rsidR="008C09EE" w:rsidRPr="008C09EE">
        <w:rPr>
          <w:i/>
          <w:iCs/>
          <w:sz w:val="24"/>
          <w:szCs w:val="24"/>
        </w:rPr>
        <w:t>m</w:t>
      </w:r>
      <w:r w:rsidR="008C09EE">
        <w:rPr>
          <w:sz w:val="24"/>
          <w:szCs w:val="24"/>
        </w:rPr>
        <w:t xml:space="preserve"> is often set to a value around 2.</w:t>
      </w:r>
    </w:p>
    <w:p w14:paraId="0AA7FCE2" w14:textId="1763C6CE" w:rsidR="00944E11" w:rsidRDefault="008C09EE" w:rsidP="008012AF">
      <w:pPr>
        <w:pStyle w:val="Els-NoIndent"/>
        <w:rPr>
          <w:sz w:val="24"/>
          <w:szCs w:val="24"/>
        </w:rPr>
      </w:pPr>
      <w:r>
        <w:rPr>
          <w:sz w:val="24"/>
          <w:szCs w:val="24"/>
        </w:rPr>
        <w:t xml:space="preserve">  </w:t>
      </w:r>
    </w:p>
    <w:p w14:paraId="459E9FD0" w14:textId="2C07DBA8" w:rsidR="009E736C" w:rsidRPr="009E736C" w:rsidRDefault="009E736C" w:rsidP="009E736C">
      <w:pPr>
        <w:pStyle w:val="Els-NoIndent"/>
        <w:spacing w:line="480" w:lineRule="auto"/>
        <w:rPr>
          <w:sz w:val="24"/>
          <w:szCs w:val="24"/>
        </w:rPr>
      </w:pPr>
      <m:oMathPara>
        <m:oMathParaPr>
          <m:jc m:val="right"/>
        </m:oMathParaPr>
        <m:oMath>
          <m:r>
            <w:rPr>
              <w:rFonts w:ascii="Cambria Math" w:hAnsi="Cambria Math"/>
              <w:sz w:val="24"/>
              <w:szCs w:val="24"/>
            </w:rPr>
            <m:t>J= </m:t>
          </m:r>
          <m:nary>
            <m:naryPr>
              <m:chr m:val="∑"/>
              <m:ctrlPr>
                <w:rPr>
                  <w:rFonts w:ascii="Cambria Math" w:hAnsi="Cambria Math"/>
                  <w:i/>
                  <w:iCs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/>
                  <w:sz w:val="24"/>
                  <w:szCs w:val="24"/>
                </w:rPr>
                <m:t>i=1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c</m:t>
              </m:r>
            </m:sup>
            <m:e>
              <m:r>
                <w:rPr>
                  <w:rFonts w:ascii="Cambria Math" w:hAnsi="Cambria Math"/>
                  <w:sz w:val="24"/>
                  <w:szCs w:val="24"/>
                </w:rPr>
                <m:t> </m:t>
              </m:r>
            </m:e>
          </m:nary>
          <m:nary>
            <m:naryPr>
              <m:chr m:val="∑"/>
              <m:ctrlPr>
                <w:rPr>
                  <w:rFonts w:ascii="Cambria Math" w:hAnsi="Cambria Math"/>
                  <w:i/>
                  <w:iCs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/>
                  <w:sz w:val="24"/>
                  <w:szCs w:val="24"/>
                </w:rPr>
                <m:t>h=1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</m:sup>
            <m:e>
              <m:r>
                <w:rPr>
                  <w:rFonts w:ascii="Cambria Math" w:hAnsi="Cambria Math"/>
                  <w:sz w:val="24"/>
                  <w:szCs w:val="24"/>
                </w:rPr>
                <m:t>  </m:t>
              </m:r>
            </m:e>
          </m:nary>
          <m:sSup>
            <m:sSupPr>
              <m:ctrlPr>
                <w:rPr>
                  <w:rFonts w:ascii="Cambria Math" w:hAnsi="Cambria Math"/>
                  <w:i/>
                  <w:iCs/>
                  <w:sz w:val="24"/>
                  <w:szCs w:val="24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ih</m:t>
                  </m:r>
                </m:sub>
              </m:sSub>
            </m:e>
            <m:sup>
              <m:r>
                <w:rPr>
                  <w:rFonts w:ascii="Cambria Math" w:hAnsi="Cambria Math"/>
                  <w:sz w:val="24"/>
                  <w:szCs w:val="24"/>
                </w:rPr>
                <m:t>m</m:t>
              </m:r>
            </m:sup>
          </m:sSup>
          <m:r>
            <w:rPr>
              <w:rFonts w:ascii="Cambria Math" w:hAnsi="Cambria Math"/>
              <w:sz w:val="24"/>
              <w:szCs w:val="24"/>
            </w:rPr>
            <m:t>|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h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b>
              </m:sSub>
            </m:e>
          </m:d>
          <m:sSup>
            <m:sSupPr>
              <m:ctrlPr>
                <w:rPr>
                  <w:rFonts w:ascii="Cambria Math" w:hAnsi="Cambria Math"/>
                  <w:i/>
                  <w:iCs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</w:rPr>
                <m:t>|</m:t>
              </m:r>
            </m:e>
            <m:sup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hAnsi="Cambria Math"/>
              <w:sz w:val="24"/>
              <w:szCs w:val="24"/>
            </w:rPr>
            <m:t xml:space="preserve">           (2)</m:t>
          </m:r>
        </m:oMath>
      </m:oMathPara>
    </w:p>
    <w:p w14:paraId="1050466B" w14:textId="04C153BA" w:rsidR="00511D73" w:rsidRDefault="00103F2C" w:rsidP="008012AF">
      <w:pPr>
        <w:pStyle w:val="Els-NoIndent"/>
        <w:rPr>
          <w:sz w:val="24"/>
          <w:szCs w:val="24"/>
        </w:rPr>
      </w:pPr>
      <w:r>
        <w:rPr>
          <w:sz w:val="24"/>
          <w:szCs w:val="24"/>
        </w:rPr>
        <w:t xml:space="preserve">Equation 2 </w:t>
      </w:r>
      <w:r w:rsidR="00E81041">
        <w:rPr>
          <w:sz w:val="24"/>
          <w:szCs w:val="24"/>
        </w:rPr>
        <w:t xml:space="preserve">is the objective function for </w:t>
      </w:r>
      <w:r w:rsidR="008349C5">
        <w:rPr>
          <w:sz w:val="24"/>
          <w:szCs w:val="24"/>
        </w:rPr>
        <w:t xml:space="preserve">Fuzzy C-Means clustering.  </w:t>
      </w:r>
      <w:r w:rsidR="00DD43E2">
        <w:rPr>
          <w:sz w:val="24"/>
          <w:szCs w:val="24"/>
        </w:rPr>
        <w:t xml:space="preserve">This equation </w:t>
      </w:r>
      <w:r w:rsidR="00D10618">
        <w:rPr>
          <w:sz w:val="24"/>
          <w:szCs w:val="24"/>
        </w:rPr>
        <w:t>calculates the weighted mean of</w:t>
      </w:r>
      <w:r w:rsidR="002646B9">
        <w:rPr>
          <w:sz w:val="24"/>
          <w:szCs w:val="24"/>
        </w:rPr>
        <w:t xml:space="preserve"> the</w:t>
      </w:r>
      <w:r w:rsidR="00D10618">
        <w:rPr>
          <w:sz w:val="24"/>
          <w:szCs w:val="24"/>
        </w:rPr>
        <w:t xml:space="preserve"> distance of </w:t>
      </w:r>
      <w:r w:rsidR="00037E7F">
        <w:rPr>
          <w:sz w:val="24"/>
          <w:szCs w:val="24"/>
        </w:rPr>
        <w:t xml:space="preserve">each datapoint </w:t>
      </w:r>
      <w:proofErr w:type="spellStart"/>
      <w:r w:rsidR="00037E7F" w:rsidRPr="00037E7F">
        <w:rPr>
          <w:i/>
          <w:iCs/>
          <w:sz w:val="24"/>
          <w:szCs w:val="24"/>
        </w:rPr>
        <w:t>x</w:t>
      </w:r>
      <w:r w:rsidR="00037E7F" w:rsidRPr="00E6119F">
        <w:rPr>
          <w:i/>
          <w:iCs/>
          <w:sz w:val="24"/>
          <w:szCs w:val="24"/>
          <w:vertAlign w:val="subscript"/>
        </w:rPr>
        <w:t>h</w:t>
      </w:r>
      <w:proofErr w:type="spellEnd"/>
      <w:r w:rsidR="00037E7F" w:rsidRPr="00E6119F">
        <w:rPr>
          <w:i/>
          <w:iCs/>
          <w:sz w:val="24"/>
          <w:szCs w:val="24"/>
          <w:vertAlign w:val="subscript"/>
        </w:rPr>
        <w:t xml:space="preserve">=1 </w:t>
      </w:r>
      <w:proofErr w:type="spellStart"/>
      <w:r w:rsidR="00037E7F" w:rsidRPr="00E6119F">
        <w:rPr>
          <w:i/>
          <w:iCs/>
          <w:sz w:val="24"/>
          <w:szCs w:val="24"/>
          <w:vertAlign w:val="subscript"/>
        </w:rPr>
        <w:t>to n</w:t>
      </w:r>
      <w:proofErr w:type="spellEnd"/>
      <w:r w:rsidR="00037E7F">
        <w:rPr>
          <w:sz w:val="24"/>
          <w:szCs w:val="24"/>
        </w:rPr>
        <w:t xml:space="preserve"> </w:t>
      </w:r>
      <w:r w:rsidR="00397606">
        <w:rPr>
          <w:sz w:val="24"/>
          <w:szCs w:val="24"/>
        </w:rPr>
        <w:t xml:space="preserve">to each </w:t>
      </w:r>
      <w:r w:rsidR="00037E7F">
        <w:rPr>
          <w:sz w:val="24"/>
          <w:szCs w:val="24"/>
        </w:rPr>
        <w:t>centroid</w:t>
      </w:r>
      <w:r w:rsidR="00397606">
        <w:rPr>
          <w:sz w:val="24"/>
          <w:szCs w:val="24"/>
        </w:rPr>
        <w:t xml:space="preserve"> </w:t>
      </w:r>
      <w:r w:rsidR="00397606" w:rsidRPr="00397606">
        <w:rPr>
          <w:i/>
          <w:iCs/>
          <w:sz w:val="24"/>
          <w:szCs w:val="24"/>
        </w:rPr>
        <w:t>v</w:t>
      </w:r>
      <w:r w:rsidR="00397606" w:rsidRPr="00397606">
        <w:rPr>
          <w:i/>
          <w:iCs/>
          <w:sz w:val="24"/>
          <w:szCs w:val="24"/>
          <w:vertAlign w:val="subscript"/>
        </w:rPr>
        <w:t>i =1 to c</w:t>
      </w:r>
      <w:r w:rsidR="00397606">
        <w:rPr>
          <w:sz w:val="24"/>
          <w:szCs w:val="24"/>
        </w:rPr>
        <w:t xml:space="preserve">.  </w:t>
      </w:r>
      <w:r w:rsidR="002646B9">
        <w:rPr>
          <w:sz w:val="24"/>
          <w:szCs w:val="24"/>
        </w:rPr>
        <w:t xml:space="preserve">This provides a measure J of the </w:t>
      </w:r>
      <w:r w:rsidR="00061DDE">
        <w:rPr>
          <w:sz w:val="24"/>
          <w:szCs w:val="24"/>
        </w:rPr>
        <w:t>current analysis based on weights and centroids.  Fuzzy C-Means clustering i</w:t>
      </w:r>
      <w:r w:rsidR="00511D73">
        <w:rPr>
          <w:sz w:val="24"/>
          <w:szCs w:val="24"/>
        </w:rPr>
        <w:t>t</w:t>
      </w:r>
      <w:r w:rsidR="00061DDE">
        <w:rPr>
          <w:sz w:val="24"/>
          <w:szCs w:val="24"/>
        </w:rPr>
        <w:t xml:space="preserve">eratively adjusts both datapoint weights and </w:t>
      </w:r>
      <w:r w:rsidR="00511D73">
        <w:rPr>
          <w:sz w:val="24"/>
          <w:szCs w:val="24"/>
        </w:rPr>
        <w:t>centroids to minimize J</w:t>
      </w:r>
      <w:r w:rsidR="00886899">
        <w:rPr>
          <w:sz w:val="24"/>
          <w:szCs w:val="24"/>
        </w:rPr>
        <w:t xml:space="preserve"> until a net change in </w:t>
      </w:r>
      <w:r w:rsidR="002D58E1">
        <w:rPr>
          <w:sz w:val="24"/>
          <w:szCs w:val="24"/>
        </w:rPr>
        <w:t xml:space="preserve">the objective function reaches a desired threshold </w:t>
      </w:r>
      <w:r w:rsidR="002D58E1">
        <w:rPr>
          <w:rFonts w:ascii="Cambria Math" w:hAnsi="Cambria Math"/>
          <w:sz w:val="24"/>
          <w:szCs w:val="24"/>
        </w:rPr>
        <w:t>ε</w:t>
      </w:r>
      <w:r w:rsidR="002D58E1">
        <w:rPr>
          <w:sz w:val="24"/>
          <w:szCs w:val="24"/>
        </w:rPr>
        <w:t xml:space="preserve">.  </w:t>
      </w:r>
    </w:p>
    <w:p w14:paraId="15147B53" w14:textId="2405D5CA" w:rsidR="00871062" w:rsidRPr="00D70F00" w:rsidRDefault="00871062" w:rsidP="00871062">
      <w:pPr>
        <w:pStyle w:val="Els-2ndorder-head"/>
        <w:rPr>
          <w:sz w:val="24"/>
          <w:szCs w:val="24"/>
        </w:rPr>
      </w:pPr>
      <w:r>
        <w:rPr>
          <w:sz w:val="24"/>
          <w:szCs w:val="24"/>
        </w:rPr>
        <w:t xml:space="preserve">     Hyperspace Analogue to Language</w:t>
      </w:r>
    </w:p>
    <w:p w14:paraId="07B5A9CA" w14:textId="7763C400" w:rsidR="002D58E1" w:rsidRDefault="00871062" w:rsidP="00871062">
      <w:pPr>
        <w:pStyle w:val="Els-NoIndent"/>
        <w:rPr>
          <w:sz w:val="24"/>
          <w:szCs w:val="24"/>
        </w:rPr>
      </w:pPr>
      <w:r>
        <w:rPr>
          <w:sz w:val="24"/>
          <w:szCs w:val="24"/>
        </w:rPr>
        <w:t xml:space="preserve">Fuzzy C-Means clustering relies on a vector encoding of every word.  To achieve this the </w:t>
      </w:r>
      <w:proofErr w:type="gramStart"/>
      <w:r>
        <w:rPr>
          <w:sz w:val="24"/>
          <w:szCs w:val="24"/>
        </w:rPr>
        <w:t>authors</w:t>
      </w:r>
      <w:proofErr w:type="gramEnd"/>
      <w:r>
        <w:rPr>
          <w:sz w:val="24"/>
          <w:szCs w:val="24"/>
        </w:rPr>
        <w:t xml:space="preserve"> employ a Hyperspace Analogue to Language encoding.</w:t>
      </w:r>
      <w:r w:rsidR="00C67107">
        <w:rPr>
          <w:sz w:val="24"/>
          <w:szCs w:val="24"/>
        </w:rPr>
        <w:t xml:space="preserve">  Like the WordNet solution, Hyperspace Analog to Language encoding </w:t>
      </w:r>
      <w:r w:rsidR="00CA2882">
        <w:rPr>
          <w:sz w:val="24"/>
          <w:szCs w:val="24"/>
        </w:rPr>
        <w:t xml:space="preserve">relies fundamentally on an assumption that word senses are influenced by the </w:t>
      </w:r>
      <w:proofErr w:type="spellStart"/>
      <w:r w:rsidR="00E42EBC">
        <w:rPr>
          <w:sz w:val="24"/>
          <w:szCs w:val="24"/>
        </w:rPr>
        <w:t>the</w:t>
      </w:r>
      <w:proofErr w:type="spellEnd"/>
      <w:r w:rsidR="00E42EBC">
        <w:rPr>
          <w:sz w:val="24"/>
          <w:szCs w:val="24"/>
        </w:rPr>
        <w:t xml:space="preserve"> words in which they appear in context with.  </w:t>
      </w:r>
    </w:p>
    <w:p w14:paraId="5E3E8F9D" w14:textId="77777777" w:rsidR="008B034D" w:rsidRDefault="008F7007" w:rsidP="00871062">
      <w:pPr>
        <w:pStyle w:val="Els-NoIndent"/>
        <w:rPr>
          <w:sz w:val="24"/>
          <w:szCs w:val="24"/>
        </w:rPr>
      </w:pPr>
      <w:r>
        <w:rPr>
          <w:sz w:val="24"/>
          <w:szCs w:val="24"/>
        </w:rPr>
        <w:t xml:space="preserve">     In a vocabulary with </w:t>
      </w:r>
      <w:r w:rsidRPr="000B29F5">
        <w:rPr>
          <w:i/>
          <w:iCs/>
          <w:sz w:val="24"/>
          <w:szCs w:val="24"/>
        </w:rPr>
        <w:t>N</w:t>
      </w:r>
      <w:r>
        <w:rPr>
          <w:sz w:val="24"/>
          <w:szCs w:val="24"/>
        </w:rPr>
        <w:t xml:space="preserve"> </w:t>
      </w:r>
      <w:r w:rsidR="00795125">
        <w:rPr>
          <w:sz w:val="24"/>
          <w:szCs w:val="24"/>
        </w:rPr>
        <w:t xml:space="preserve">unique </w:t>
      </w:r>
      <w:r>
        <w:rPr>
          <w:sz w:val="24"/>
          <w:szCs w:val="24"/>
        </w:rPr>
        <w:t xml:space="preserve">words, HAL begins with an </w:t>
      </w:r>
      <w:r w:rsidRPr="000B29F5">
        <w:rPr>
          <w:i/>
          <w:iCs/>
          <w:sz w:val="24"/>
          <w:szCs w:val="24"/>
        </w:rPr>
        <w:t>N</w:t>
      </w:r>
      <w:r>
        <w:rPr>
          <w:sz w:val="24"/>
          <w:szCs w:val="24"/>
        </w:rPr>
        <w:t xml:space="preserve"> x </w:t>
      </w:r>
      <w:r w:rsidRPr="000B29F5">
        <w:rPr>
          <w:i/>
          <w:iCs/>
          <w:sz w:val="24"/>
          <w:szCs w:val="24"/>
        </w:rPr>
        <w:t>N</w:t>
      </w:r>
      <w:r>
        <w:rPr>
          <w:sz w:val="24"/>
          <w:szCs w:val="24"/>
        </w:rPr>
        <w:t xml:space="preserve"> matrix.  Stop words are removed </w:t>
      </w:r>
      <w:r w:rsidR="00C43769">
        <w:rPr>
          <w:sz w:val="24"/>
          <w:szCs w:val="24"/>
        </w:rPr>
        <w:t xml:space="preserve">to provide a </w:t>
      </w:r>
      <w:r w:rsidR="00C43769" w:rsidRPr="000B29F5">
        <w:rPr>
          <w:i/>
          <w:iCs/>
          <w:sz w:val="24"/>
          <w:szCs w:val="24"/>
        </w:rPr>
        <w:t>Q</w:t>
      </w:r>
      <w:r w:rsidR="00C43769">
        <w:rPr>
          <w:sz w:val="24"/>
          <w:szCs w:val="24"/>
        </w:rPr>
        <w:t xml:space="preserve"> x </w:t>
      </w:r>
      <w:r w:rsidR="00C43769" w:rsidRPr="000B29F5">
        <w:rPr>
          <w:i/>
          <w:iCs/>
          <w:sz w:val="24"/>
          <w:szCs w:val="24"/>
        </w:rPr>
        <w:t>Q</w:t>
      </w:r>
      <w:r w:rsidR="00C43769">
        <w:rPr>
          <w:sz w:val="24"/>
          <w:szCs w:val="24"/>
        </w:rPr>
        <w:t xml:space="preserve"> matrix.  A window width </w:t>
      </w:r>
      <w:r w:rsidR="00C43769" w:rsidRPr="000B29F5">
        <w:rPr>
          <w:i/>
          <w:iCs/>
          <w:sz w:val="24"/>
          <w:szCs w:val="24"/>
        </w:rPr>
        <w:t>l</w:t>
      </w:r>
      <w:r w:rsidR="00C43769">
        <w:rPr>
          <w:sz w:val="24"/>
          <w:szCs w:val="24"/>
        </w:rPr>
        <w:t xml:space="preserve"> is chosen to examine 2</w:t>
      </w:r>
      <w:r w:rsidR="00C43769" w:rsidRPr="000B29F5">
        <w:rPr>
          <w:i/>
          <w:iCs/>
          <w:sz w:val="24"/>
          <w:szCs w:val="24"/>
        </w:rPr>
        <w:t>l</w:t>
      </w:r>
      <w:r w:rsidR="00C43769">
        <w:rPr>
          <w:sz w:val="24"/>
          <w:szCs w:val="24"/>
        </w:rPr>
        <w:t xml:space="preserve"> words</w:t>
      </w:r>
      <w:r w:rsidR="007569A5">
        <w:rPr>
          <w:sz w:val="24"/>
          <w:szCs w:val="24"/>
        </w:rPr>
        <w:t xml:space="preserve"> </w:t>
      </w:r>
      <w:r w:rsidR="00455D8A">
        <w:rPr>
          <w:sz w:val="24"/>
          <w:szCs w:val="24"/>
        </w:rPr>
        <w:t>on both sides of a</w:t>
      </w:r>
      <w:r w:rsidR="007569A5">
        <w:rPr>
          <w:sz w:val="24"/>
          <w:szCs w:val="24"/>
        </w:rPr>
        <w:t xml:space="preserve"> target word.  A weight W is developed for every word within the window</w:t>
      </w:r>
      <w:r w:rsidR="008B034D">
        <w:rPr>
          <w:sz w:val="24"/>
          <w:szCs w:val="24"/>
        </w:rPr>
        <w:t xml:space="preserve"> of the target word</w:t>
      </w:r>
    </w:p>
    <w:p w14:paraId="290C2B14" w14:textId="77777777" w:rsidR="006761E8" w:rsidRDefault="006761E8" w:rsidP="00871062">
      <w:pPr>
        <w:pStyle w:val="Els-NoIndent"/>
        <w:rPr>
          <w:sz w:val="24"/>
          <w:szCs w:val="24"/>
        </w:rPr>
      </w:pPr>
    </w:p>
    <w:p w14:paraId="49632644" w14:textId="28336224" w:rsidR="00E42EBC" w:rsidRDefault="00D62274" w:rsidP="00D62274">
      <w:pPr>
        <w:pStyle w:val="Els-NoIndent"/>
        <w:jc w:val="right"/>
        <w:rPr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W=l-d+1                     (3)</m:t>
        </m:r>
      </m:oMath>
      <w:r w:rsidR="007569A5">
        <w:rPr>
          <w:sz w:val="24"/>
          <w:szCs w:val="24"/>
        </w:rPr>
        <w:t xml:space="preserve"> </w:t>
      </w:r>
    </w:p>
    <w:p w14:paraId="59A5147E" w14:textId="77777777" w:rsidR="00DB3D04" w:rsidRDefault="00DB3D04" w:rsidP="00DB3D04">
      <w:pPr>
        <w:pStyle w:val="Els-NoIndent"/>
        <w:spacing w:line="240" w:lineRule="auto"/>
        <w:rPr>
          <w:sz w:val="24"/>
          <w:szCs w:val="24"/>
        </w:rPr>
      </w:pPr>
    </w:p>
    <w:p w14:paraId="7923B668" w14:textId="77777777" w:rsidR="00401390" w:rsidRDefault="00DB3D04" w:rsidP="00DB3D04">
      <w:pPr>
        <w:pStyle w:val="Els-NoIndent"/>
        <w:spacing w:line="240" w:lineRule="auto"/>
        <w:rPr>
          <w:sz w:val="24"/>
          <w:szCs w:val="24"/>
        </w:rPr>
      </w:pPr>
      <w:proofErr w:type="gramStart"/>
      <w:r>
        <w:rPr>
          <w:sz w:val="24"/>
          <w:szCs w:val="24"/>
        </w:rPr>
        <w:t>Thus</w:t>
      </w:r>
      <w:proofErr w:type="gramEnd"/>
      <w:r>
        <w:rPr>
          <w:sz w:val="24"/>
          <w:szCs w:val="24"/>
        </w:rPr>
        <w:t xml:space="preserve"> every word is encoded as a vector of length Q that encodes all other words that </w:t>
      </w:r>
      <w:r w:rsidR="00404B97">
        <w:rPr>
          <w:sz w:val="24"/>
          <w:szCs w:val="24"/>
        </w:rPr>
        <w:t>it appears in context with.  Every word vector can be considered a concept C in the source text</w:t>
      </w:r>
      <w:r w:rsidR="00D46AC3">
        <w:rPr>
          <w:sz w:val="24"/>
          <w:szCs w:val="24"/>
        </w:rPr>
        <w:t xml:space="preserve"> that weights every word associated with it: </w:t>
      </w:r>
    </w:p>
    <w:p w14:paraId="77095D11" w14:textId="77777777" w:rsidR="00401390" w:rsidRDefault="00401390" w:rsidP="00DB3D04">
      <w:pPr>
        <w:pStyle w:val="Els-NoIndent"/>
        <w:spacing w:line="240" w:lineRule="auto"/>
        <w:rPr>
          <w:sz w:val="24"/>
          <w:szCs w:val="24"/>
        </w:rPr>
      </w:pPr>
    </w:p>
    <w:p w14:paraId="062C1D72" w14:textId="2A2A7813" w:rsidR="00D62274" w:rsidRDefault="00D46AC3" w:rsidP="00401390">
      <w:pPr>
        <w:pStyle w:val="Els-NoIndent"/>
        <w:spacing w:line="240" w:lineRule="auto"/>
        <w:jc w:val="right"/>
        <w:rPr>
          <w:sz w:val="24"/>
          <w:szCs w:val="24"/>
        </w:rPr>
      </w:pPr>
      <w:r>
        <w:rPr>
          <w:sz w:val="24"/>
          <w:szCs w:val="24"/>
        </w:rPr>
        <w:t>C =&lt;</w:t>
      </w:r>
      <w:r w:rsidR="00A170A1">
        <w:rPr>
          <w:sz w:val="24"/>
          <w:szCs w:val="24"/>
        </w:rPr>
        <w:t>W</w:t>
      </w:r>
      <w:r w:rsidR="00A170A1" w:rsidRPr="00A170A1">
        <w:rPr>
          <w:sz w:val="24"/>
          <w:szCs w:val="24"/>
          <w:vertAlign w:val="subscript"/>
        </w:rPr>
        <w:t>cp1</w:t>
      </w:r>
      <w:r w:rsidR="00A170A1">
        <w:rPr>
          <w:sz w:val="24"/>
          <w:szCs w:val="24"/>
        </w:rPr>
        <w:t>, W</w:t>
      </w:r>
      <w:r w:rsidR="00A170A1" w:rsidRPr="00A170A1">
        <w:rPr>
          <w:sz w:val="24"/>
          <w:szCs w:val="24"/>
          <w:vertAlign w:val="subscript"/>
        </w:rPr>
        <w:t>cp2</w:t>
      </w:r>
      <w:r w:rsidR="00A170A1">
        <w:rPr>
          <w:sz w:val="24"/>
          <w:szCs w:val="24"/>
        </w:rPr>
        <w:t>…</w:t>
      </w:r>
      <w:proofErr w:type="spellStart"/>
      <w:r w:rsidR="00A170A1">
        <w:rPr>
          <w:sz w:val="24"/>
          <w:szCs w:val="24"/>
        </w:rPr>
        <w:t>W</w:t>
      </w:r>
      <w:r w:rsidR="00A170A1" w:rsidRPr="00A170A1">
        <w:rPr>
          <w:sz w:val="24"/>
          <w:szCs w:val="24"/>
          <w:vertAlign w:val="subscript"/>
        </w:rPr>
        <w:t>cpq</w:t>
      </w:r>
      <w:proofErr w:type="spellEnd"/>
      <w:r w:rsidR="00A170A1">
        <w:rPr>
          <w:sz w:val="24"/>
          <w:szCs w:val="24"/>
        </w:rPr>
        <w:t>&gt;</w:t>
      </w:r>
      <w:r w:rsidR="00401390">
        <w:rPr>
          <w:sz w:val="24"/>
          <w:szCs w:val="24"/>
        </w:rPr>
        <w:t xml:space="preserve">            </w:t>
      </w:r>
      <w:proofErr w:type="gramStart"/>
      <w:r w:rsidR="00401390">
        <w:rPr>
          <w:sz w:val="24"/>
          <w:szCs w:val="24"/>
        </w:rPr>
        <w:t xml:space="preserve">   (</w:t>
      </w:r>
      <w:proofErr w:type="gramEnd"/>
      <w:r w:rsidR="00401390">
        <w:rPr>
          <w:sz w:val="24"/>
          <w:szCs w:val="24"/>
        </w:rPr>
        <w:t>4)</w:t>
      </w:r>
    </w:p>
    <w:p w14:paraId="3A4D475F" w14:textId="02ACF1C3" w:rsidR="00401390" w:rsidRDefault="00146D40" w:rsidP="00401390">
      <w:pPr>
        <w:pStyle w:val="Els-NoIndent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The authors normalize the weights in each vector to obtain the final HAL encoding of each word.</w:t>
      </w:r>
    </w:p>
    <w:p w14:paraId="25752C17" w14:textId="29EA05DF" w:rsidR="00146D40" w:rsidRDefault="00146D40" w:rsidP="00401390">
      <w:pPr>
        <w:pStyle w:val="Els-NoIndent"/>
        <w:spacing w:line="240" w:lineRule="auto"/>
        <w:rPr>
          <w:sz w:val="24"/>
          <w:szCs w:val="24"/>
        </w:rPr>
      </w:pPr>
    </w:p>
    <w:p w14:paraId="1842492B" w14:textId="0AF3483B" w:rsidR="00146D40" w:rsidRPr="00325235" w:rsidRDefault="00126905" w:rsidP="00401390">
      <w:pPr>
        <w:pStyle w:val="Els-NoIndent"/>
        <w:spacing w:line="240" w:lineRule="auto"/>
        <w:rPr>
          <w:iCs/>
          <w:sz w:val="24"/>
          <w:szCs w:val="24"/>
          <w:lang w:val="en-GB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  <w:szCs w:val="24"/>
                  <w:lang w:val="en-GB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  <w:lang w:val="en-GB"/>
                </w:rPr>
                <m:t>W</m:t>
              </m:r>
            </m:e>
            <m:sub>
              <m:r>
                <w:rPr>
                  <w:rFonts w:ascii="Cambria Math" w:hAnsi="Cambria Math"/>
                  <w:sz w:val="24"/>
                  <w:szCs w:val="24"/>
                  <w:lang w:val="en-GB"/>
                </w:rPr>
                <m:t>cipj=</m:t>
              </m:r>
            </m:sub>
          </m:sSub>
          <m:f>
            <m:fPr>
              <m:ctrlPr>
                <w:rPr>
                  <w:rFonts w:ascii="Cambria Math" w:hAnsi="Cambria Math"/>
                  <w:i/>
                  <w:iCs/>
                  <w:sz w:val="24"/>
                  <w:szCs w:val="24"/>
                  <w:lang w:val="en-GB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4"/>
                      <w:lang w:val="en-GB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GB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  <w:lang w:val="en-GB"/>
                    </w:rPr>
                    <m:t>cipj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  <w:lang w:val="en-GB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4"/>
                      <w:lang w:val="en-GB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GB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  <w:lang w:val="en-GB"/>
                    </w:rPr>
                    <m:t>cjpi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iCs/>
                      <w:sz w:val="24"/>
                      <w:szCs w:val="24"/>
                      <w:lang w:val="en-GB"/>
                    </w:rPr>
                  </m:ctrlPr>
                </m:radPr>
                <m:deg/>
                <m:e>
                  <m:nary>
                    <m:naryPr>
                      <m:chr m:val="∑"/>
                      <m:limLoc m:val="subSup"/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  <w:szCs w:val="24"/>
                          <w:lang w:val="en-GB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GB"/>
                        </w:rPr>
                        <m:t>k=1</m:t>
                      </m:r>
                    </m:sub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GB"/>
                        </w:rPr>
                        <m:t>Q</m:t>
                      </m:r>
                    </m:sup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24"/>
                              <w:szCs w:val="24"/>
                              <w:lang w:val="en-GB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 w:val="24"/>
                                  <w:szCs w:val="24"/>
                                  <w:lang w:val="en-GB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GB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GB"/>
                                </w:rPr>
                                <m:t>cipk</m:t>
                              </m:r>
                            </m:sub>
                          </m:sSub>
                        </m:e>
                        <m:sup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GB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GB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24"/>
                              <w:szCs w:val="24"/>
                              <w:lang w:val="en-GB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 w:val="24"/>
                                  <w:szCs w:val="24"/>
                                  <w:lang w:val="en-GB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GB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GB"/>
                                </w:rPr>
                                <m:t>ckpi</m:t>
                              </m:r>
                            </m:sub>
                          </m:sSub>
                        </m:e>
                        <m:sup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GB"/>
                            </w:rPr>
                            <m:t>2</m:t>
                          </m:r>
                        </m:sup>
                      </m:sSup>
                    </m:e>
                  </m:nary>
                </m:e>
              </m:rad>
            </m:den>
          </m:f>
          <m:r>
            <w:rPr>
              <w:rFonts w:ascii="Cambria Math" w:hAnsi="Cambria Math"/>
              <w:sz w:val="24"/>
              <w:szCs w:val="24"/>
              <w:lang w:val="en-GB"/>
            </w:rPr>
            <m:t xml:space="preserve">           (5)</m:t>
          </m:r>
        </m:oMath>
      </m:oMathPara>
    </w:p>
    <w:p w14:paraId="3226ADD1" w14:textId="10E6EF1D" w:rsidR="00325235" w:rsidRDefault="00325235" w:rsidP="00401390">
      <w:pPr>
        <w:pStyle w:val="Els-NoIndent"/>
        <w:spacing w:line="240" w:lineRule="auto"/>
        <w:rPr>
          <w:iCs/>
          <w:sz w:val="24"/>
          <w:szCs w:val="24"/>
          <w:lang w:val="en-GB"/>
        </w:rPr>
      </w:pPr>
    </w:p>
    <w:p w14:paraId="066FEA41" w14:textId="0102A484" w:rsidR="00325235" w:rsidRDefault="00325235" w:rsidP="00401390">
      <w:pPr>
        <w:pStyle w:val="Els-NoIndent"/>
        <w:spacing w:line="240" w:lineRule="auto"/>
        <w:rPr>
          <w:iCs/>
          <w:sz w:val="24"/>
          <w:szCs w:val="24"/>
          <w:lang w:val="en-GB"/>
        </w:rPr>
      </w:pPr>
      <w:r>
        <w:rPr>
          <w:iCs/>
          <w:sz w:val="24"/>
          <w:szCs w:val="24"/>
          <w:lang w:val="en-GB"/>
        </w:rPr>
        <w:t xml:space="preserve">This encoding alone </w:t>
      </w:r>
      <w:r w:rsidR="0088597D">
        <w:rPr>
          <w:iCs/>
          <w:sz w:val="24"/>
          <w:szCs w:val="24"/>
          <w:lang w:val="en-GB"/>
        </w:rPr>
        <w:t xml:space="preserve">plots each word in a hyperspace </w:t>
      </w:r>
      <w:r w:rsidR="00A264E8">
        <w:rPr>
          <w:iCs/>
          <w:sz w:val="24"/>
          <w:szCs w:val="24"/>
          <w:lang w:val="en-GB"/>
        </w:rPr>
        <w:t xml:space="preserve">where it will </w:t>
      </w:r>
      <w:r w:rsidR="004E7F48">
        <w:rPr>
          <w:iCs/>
          <w:sz w:val="24"/>
          <w:szCs w:val="24"/>
          <w:lang w:val="en-GB"/>
        </w:rPr>
        <w:t xml:space="preserve">be spatially proximate to words it co-occurs with.  </w:t>
      </w:r>
      <w:r w:rsidR="000340FC">
        <w:rPr>
          <w:iCs/>
          <w:sz w:val="24"/>
          <w:szCs w:val="24"/>
          <w:lang w:val="en-GB"/>
        </w:rPr>
        <w:t>Hyperspace Analogues to Language are important encoding tools in computational linguistics</w:t>
      </w:r>
      <w:r w:rsidR="00BB5ECC">
        <w:rPr>
          <w:iCs/>
          <w:sz w:val="24"/>
          <w:szCs w:val="24"/>
          <w:lang w:val="en-GB"/>
        </w:rPr>
        <w:t>.</w:t>
      </w:r>
    </w:p>
    <w:p w14:paraId="5E769CD9" w14:textId="07F9282E" w:rsidR="0071339A" w:rsidRPr="00D70F00" w:rsidRDefault="0071339A" w:rsidP="0071339A">
      <w:pPr>
        <w:pStyle w:val="Els-2ndorder-head"/>
        <w:rPr>
          <w:sz w:val="24"/>
          <w:szCs w:val="24"/>
        </w:rPr>
      </w:pPr>
      <w:r>
        <w:rPr>
          <w:sz w:val="24"/>
          <w:szCs w:val="24"/>
        </w:rPr>
        <w:t>WSD with Fuzzy C-Means</w:t>
      </w:r>
    </w:p>
    <w:p w14:paraId="6841CA17" w14:textId="6A08A54A" w:rsidR="00262022" w:rsidRDefault="0071339A" w:rsidP="0071339A">
      <w:pPr>
        <w:pStyle w:val="Els-NoIndent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The authors attempted to disambiguate the Hindi word </w:t>
      </w:r>
      <w:r w:rsidR="00BE5710">
        <w:rPr>
          <w:i/>
          <w:iCs/>
          <w:sz w:val="18"/>
          <w:szCs w:val="18"/>
        </w:rPr>
        <w:t>‘</w:t>
      </w:r>
      <w:proofErr w:type="spellStart"/>
      <w:r w:rsidR="00BE5710">
        <w:rPr>
          <w:rFonts w:ascii="Nirmala UI" w:hAnsi="Nirmala UI" w:cs="Nirmala UI"/>
          <w:b/>
          <w:bCs/>
          <w:sz w:val="18"/>
          <w:szCs w:val="18"/>
        </w:rPr>
        <w:t>तीर</w:t>
      </w:r>
      <w:proofErr w:type="spellEnd"/>
      <w:r w:rsidR="00BE5710" w:rsidRPr="00BE5710">
        <w:rPr>
          <w:sz w:val="24"/>
          <w:szCs w:val="24"/>
        </w:rPr>
        <w:t xml:space="preserve"> </w:t>
      </w:r>
      <w:r w:rsidR="00BE5710">
        <w:rPr>
          <w:sz w:val="24"/>
          <w:szCs w:val="24"/>
        </w:rPr>
        <w:t xml:space="preserve">which can mean either </w:t>
      </w:r>
      <w:r w:rsidR="007B6D28">
        <w:rPr>
          <w:sz w:val="24"/>
          <w:szCs w:val="24"/>
        </w:rPr>
        <w:t>‘arrow’ or ‘bank of a river’.  The authors</w:t>
      </w:r>
      <w:r w:rsidR="007B6E4D">
        <w:rPr>
          <w:sz w:val="24"/>
          <w:szCs w:val="24"/>
        </w:rPr>
        <w:t xml:space="preserve"> used both a training phase and a test phase</w:t>
      </w:r>
      <w:r w:rsidR="00D0328F">
        <w:rPr>
          <w:sz w:val="24"/>
          <w:szCs w:val="24"/>
        </w:rPr>
        <w:t xml:space="preserve"> to develop </w:t>
      </w:r>
      <w:r w:rsidR="00262022">
        <w:rPr>
          <w:sz w:val="24"/>
          <w:szCs w:val="24"/>
        </w:rPr>
        <w:t>clusters and test their applicability in WSD.</w:t>
      </w:r>
    </w:p>
    <w:p w14:paraId="2AF772AC" w14:textId="2B99F8DE" w:rsidR="00262022" w:rsidRPr="00262022" w:rsidRDefault="00262022" w:rsidP="00262022">
      <w:pPr>
        <w:pStyle w:val="Els-3rdorder-head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Training Phase</w:t>
      </w:r>
    </w:p>
    <w:p w14:paraId="5A6BA3A5" w14:textId="25B6D2BF" w:rsidR="001A082E" w:rsidRDefault="00984977" w:rsidP="0071339A">
      <w:pPr>
        <w:pStyle w:val="Els-NoIndent"/>
        <w:spacing w:line="240" w:lineRule="auto"/>
        <w:rPr>
          <w:sz w:val="24"/>
          <w:szCs w:val="24"/>
        </w:rPr>
      </w:pPr>
      <w:r w:rsidRPr="007B6E4D">
        <w:rPr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63153A85" wp14:editId="1FF39260">
            <wp:simplePos x="0" y="0"/>
            <wp:positionH relativeFrom="column">
              <wp:posOffset>-635</wp:posOffset>
            </wp:positionH>
            <wp:positionV relativeFrom="paragraph">
              <wp:posOffset>773430</wp:posOffset>
            </wp:positionV>
            <wp:extent cx="2751455" cy="2992120"/>
            <wp:effectExtent l="0" t="0" r="0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455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2022">
        <w:rPr>
          <w:sz w:val="24"/>
          <w:szCs w:val="24"/>
        </w:rPr>
        <w:t xml:space="preserve">The authors </w:t>
      </w:r>
      <w:r w:rsidR="007B6D28">
        <w:rPr>
          <w:sz w:val="24"/>
          <w:szCs w:val="24"/>
        </w:rPr>
        <w:t xml:space="preserve">used training data </w:t>
      </w:r>
      <w:r w:rsidR="001A082E">
        <w:rPr>
          <w:sz w:val="24"/>
          <w:szCs w:val="24"/>
        </w:rPr>
        <w:t xml:space="preserve">consisting of </w:t>
      </w:r>
      <w:r w:rsidR="004002AA">
        <w:rPr>
          <w:sz w:val="24"/>
          <w:szCs w:val="24"/>
        </w:rPr>
        <w:t xml:space="preserve">a text 3753 </w:t>
      </w:r>
      <w:r w:rsidR="00502398">
        <w:rPr>
          <w:sz w:val="24"/>
          <w:szCs w:val="24"/>
        </w:rPr>
        <w:t xml:space="preserve">words long consisting of </w:t>
      </w:r>
      <w:r w:rsidR="001A082E">
        <w:rPr>
          <w:sz w:val="24"/>
          <w:szCs w:val="24"/>
        </w:rPr>
        <w:t xml:space="preserve">91 </w:t>
      </w:r>
      <w:r w:rsidR="00502398">
        <w:rPr>
          <w:sz w:val="24"/>
          <w:szCs w:val="24"/>
        </w:rPr>
        <w:t xml:space="preserve">unique </w:t>
      </w:r>
      <w:r w:rsidR="001A082E">
        <w:rPr>
          <w:sz w:val="24"/>
          <w:szCs w:val="24"/>
        </w:rPr>
        <w:t xml:space="preserve">words, 63 after stop words were removed.  </w:t>
      </w:r>
      <w:r w:rsidR="00864AFE">
        <w:rPr>
          <w:sz w:val="24"/>
          <w:szCs w:val="24"/>
        </w:rPr>
        <w:t xml:space="preserve">The data was encoded in a HAL </w:t>
      </w:r>
      <w:r w:rsidR="00864AFE">
        <w:rPr>
          <w:sz w:val="24"/>
          <w:szCs w:val="24"/>
        </w:rPr>
        <w:t>matrix with Q = 63.</w:t>
      </w:r>
      <w:r w:rsidR="00901CF0">
        <w:rPr>
          <w:sz w:val="24"/>
          <w:szCs w:val="24"/>
        </w:rPr>
        <w:t xml:space="preserve">  </w:t>
      </w:r>
      <w:r w:rsidR="004663CD">
        <w:rPr>
          <w:sz w:val="24"/>
          <w:szCs w:val="24"/>
        </w:rPr>
        <w:t>The Hal vectors were provided</w:t>
      </w:r>
      <w:r w:rsidR="00F97508">
        <w:rPr>
          <w:sz w:val="24"/>
          <w:szCs w:val="24"/>
        </w:rPr>
        <w:t xml:space="preserve"> to the Fuzzy C-Means algorithm </w:t>
      </w:r>
      <w:r>
        <w:rPr>
          <w:sz w:val="24"/>
          <w:szCs w:val="24"/>
        </w:rPr>
        <w:t>for clustering into 2 sets</w:t>
      </w:r>
      <w:r w:rsidR="00C12067">
        <w:rPr>
          <w:sz w:val="24"/>
          <w:szCs w:val="24"/>
        </w:rPr>
        <w:t xml:space="preserve"> with the assumption that the training data provides enough contexts of both senses of </w:t>
      </w:r>
      <w:proofErr w:type="spellStart"/>
      <w:r w:rsidR="00C12067">
        <w:rPr>
          <w:rFonts w:ascii="Nirmala UI" w:hAnsi="Nirmala UI" w:cs="Nirmala UI"/>
          <w:b/>
          <w:bCs/>
          <w:sz w:val="18"/>
          <w:szCs w:val="18"/>
        </w:rPr>
        <w:t>तीर</w:t>
      </w:r>
      <w:proofErr w:type="spellEnd"/>
      <w:r w:rsidR="008A458C">
        <w:rPr>
          <w:sz w:val="24"/>
          <w:szCs w:val="24"/>
        </w:rPr>
        <w:t xml:space="preserve"> to facilitate </w:t>
      </w:r>
      <w:r w:rsidR="003F3A1B">
        <w:rPr>
          <w:sz w:val="24"/>
          <w:szCs w:val="24"/>
        </w:rPr>
        <w:t xml:space="preserve">clustering around these two senses.  Fuzzy C-Means </w:t>
      </w:r>
      <w:r w:rsidR="00267CEB">
        <w:rPr>
          <w:sz w:val="24"/>
          <w:szCs w:val="24"/>
        </w:rPr>
        <w:t xml:space="preserve">clustering </w:t>
      </w:r>
      <w:r w:rsidR="003F3A1B">
        <w:rPr>
          <w:sz w:val="24"/>
          <w:szCs w:val="24"/>
        </w:rPr>
        <w:t xml:space="preserve">works </w:t>
      </w:r>
      <w:r w:rsidR="002169C8">
        <w:rPr>
          <w:sz w:val="24"/>
          <w:szCs w:val="24"/>
        </w:rPr>
        <w:t xml:space="preserve">for WSD </w:t>
      </w:r>
      <w:r w:rsidR="00267CEB">
        <w:rPr>
          <w:sz w:val="24"/>
          <w:szCs w:val="24"/>
        </w:rPr>
        <w:t xml:space="preserve">specifically because a word vector can have membership in multiple clusters.  </w:t>
      </w:r>
      <w:r w:rsidR="00AA2FFF">
        <w:rPr>
          <w:sz w:val="24"/>
          <w:szCs w:val="24"/>
        </w:rPr>
        <w:t>The Fuzzy C-Means algorithm is used to generate two clusters</w:t>
      </w:r>
      <w:r w:rsidR="004C5679">
        <w:rPr>
          <w:sz w:val="24"/>
          <w:szCs w:val="24"/>
        </w:rPr>
        <w:t>.</w:t>
      </w:r>
    </w:p>
    <w:p w14:paraId="6B5B6E1D" w14:textId="743B1DD8" w:rsidR="00645048" w:rsidRPr="00262022" w:rsidRDefault="00645048" w:rsidP="00645048">
      <w:pPr>
        <w:pStyle w:val="Els-3rdorder-head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Test Phase</w:t>
      </w:r>
    </w:p>
    <w:p w14:paraId="0264746E" w14:textId="13780103" w:rsidR="00F9783C" w:rsidRDefault="00341D7C" w:rsidP="00645048">
      <w:pPr>
        <w:pStyle w:val="Els-NoIndent"/>
        <w:spacing w:line="240" w:lineRule="auto"/>
        <w:rPr>
          <w:sz w:val="24"/>
          <w:szCs w:val="24"/>
        </w:rPr>
      </w:pPr>
      <w:r w:rsidRPr="00DA3BF2">
        <w:rPr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374ABEA6" wp14:editId="1A0A74C5">
            <wp:simplePos x="0" y="0"/>
            <wp:positionH relativeFrom="column">
              <wp:posOffset>-3493</wp:posOffset>
            </wp:positionH>
            <wp:positionV relativeFrom="paragraph">
              <wp:posOffset>379095</wp:posOffset>
            </wp:positionV>
            <wp:extent cx="2751455" cy="1692275"/>
            <wp:effectExtent l="0" t="0" r="0" b="3175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455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425EE">
        <w:rPr>
          <w:sz w:val="24"/>
          <w:szCs w:val="24"/>
        </w:rPr>
        <w:t>After clusters are generated in the training phase</w:t>
      </w:r>
      <w:r w:rsidR="0074758D">
        <w:rPr>
          <w:sz w:val="24"/>
          <w:szCs w:val="24"/>
        </w:rPr>
        <w:t xml:space="preserve"> the authors </w:t>
      </w:r>
      <w:r>
        <w:rPr>
          <w:sz w:val="24"/>
          <w:szCs w:val="24"/>
        </w:rPr>
        <w:t xml:space="preserve">took test data and manually created a </w:t>
      </w:r>
      <w:r w:rsidR="008115CE">
        <w:rPr>
          <w:sz w:val="24"/>
          <w:szCs w:val="24"/>
        </w:rPr>
        <w:t xml:space="preserve">Q dimensional </w:t>
      </w:r>
      <w:r>
        <w:rPr>
          <w:sz w:val="24"/>
          <w:szCs w:val="24"/>
        </w:rPr>
        <w:t xml:space="preserve">HAL encoding </w:t>
      </w:r>
      <w:r w:rsidR="00296EFF">
        <w:rPr>
          <w:sz w:val="24"/>
          <w:szCs w:val="24"/>
        </w:rPr>
        <w:t xml:space="preserve">for the target word </w:t>
      </w:r>
      <w:r w:rsidR="002C10D8">
        <w:rPr>
          <w:sz w:val="24"/>
          <w:szCs w:val="24"/>
        </w:rPr>
        <w:t xml:space="preserve">based on its text context.  They then </w:t>
      </w:r>
      <w:r w:rsidR="00C92D55">
        <w:rPr>
          <w:sz w:val="24"/>
          <w:szCs w:val="24"/>
        </w:rPr>
        <w:t>me</w:t>
      </w:r>
      <w:r w:rsidR="008115CE">
        <w:rPr>
          <w:sz w:val="24"/>
          <w:szCs w:val="24"/>
        </w:rPr>
        <w:t xml:space="preserve">asured the distance in hyperspace of this </w:t>
      </w:r>
      <w:r w:rsidR="00DA3A04">
        <w:rPr>
          <w:sz w:val="24"/>
          <w:szCs w:val="24"/>
        </w:rPr>
        <w:t xml:space="preserve">word vector to the two vectors developed in training.  The closer centroid was selected as the representing the correct sense.  </w:t>
      </w:r>
      <w:r w:rsidR="00F9783C">
        <w:rPr>
          <w:sz w:val="24"/>
          <w:szCs w:val="24"/>
        </w:rPr>
        <w:t xml:space="preserve">The authors did not state </w:t>
      </w:r>
      <w:r w:rsidR="002537EA">
        <w:rPr>
          <w:sz w:val="24"/>
          <w:szCs w:val="24"/>
        </w:rPr>
        <w:t xml:space="preserve">exactly </w:t>
      </w:r>
      <w:r w:rsidR="00BF1CEC">
        <w:rPr>
          <w:sz w:val="24"/>
          <w:szCs w:val="24"/>
        </w:rPr>
        <w:t xml:space="preserve">how they associated which sense with which </w:t>
      </w:r>
      <w:proofErr w:type="gramStart"/>
      <w:r w:rsidR="00BF1CEC">
        <w:rPr>
          <w:sz w:val="24"/>
          <w:szCs w:val="24"/>
        </w:rPr>
        <w:t>cluster</w:t>
      </w:r>
      <w:proofErr w:type="gramEnd"/>
      <w:r w:rsidR="00BF1CEC">
        <w:rPr>
          <w:sz w:val="24"/>
          <w:szCs w:val="24"/>
        </w:rPr>
        <w:t xml:space="preserve"> but it is assumed that they </w:t>
      </w:r>
      <w:r w:rsidR="008E6639">
        <w:rPr>
          <w:sz w:val="24"/>
          <w:szCs w:val="24"/>
        </w:rPr>
        <w:t xml:space="preserve">rely on the HAL encoding to inform </w:t>
      </w:r>
      <w:r w:rsidR="008D14C8">
        <w:rPr>
          <w:sz w:val="24"/>
          <w:szCs w:val="24"/>
        </w:rPr>
        <w:t>the association.</w:t>
      </w:r>
    </w:p>
    <w:p w14:paraId="11091BB5" w14:textId="431A0427" w:rsidR="00F9783C" w:rsidRPr="00D70F00" w:rsidRDefault="008D14C8" w:rsidP="00F9783C">
      <w:pPr>
        <w:pStyle w:val="Els-2ndorder-head"/>
        <w:rPr>
          <w:sz w:val="24"/>
          <w:szCs w:val="24"/>
        </w:rPr>
      </w:pPr>
      <w:r>
        <w:rPr>
          <w:sz w:val="24"/>
          <w:szCs w:val="24"/>
        </w:rPr>
        <w:t>Discussion</w:t>
      </w:r>
    </w:p>
    <w:p w14:paraId="41459C44" w14:textId="77777777" w:rsidR="00CE3C72" w:rsidRDefault="00F9783C" w:rsidP="00FD273A">
      <w:pPr>
        <w:pStyle w:val="Els-NoIndent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The authors </w:t>
      </w:r>
      <w:r w:rsidR="008D14C8">
        <w:rPr>
          <w:sz w:val="24"/>
          <w:szCs w:val="24"/>
        </w:rPr>
        <w:t>report</w:t>
      </w:r>
      <w:r w:rsidR="00253C67">
        <w:rPr>
          <w:sz w:val="24"/>
          <w:szCs w:val="24"/>
        </w:rPr>
        <w:t xml:space="preserve"> that they achieved a 79.16% success rate in disambiguating </w:t>
      </w:r>
      <w:r w:rsidR="00441BCA">
        <w:rPr>
          <w:sz w:val="24"/>
          <w:szCs w:val="24"/>
        </w:rPr>
        <w:t xml:space="preserve">a corpus of </w:t>
      </w:r>
      <w:r w:rsidR="00FD273A">
        <w:rPr>
          <w:sz w:val="24"/>
          <w:szCs w:val="24"/>
        </w:rPr>
        <w:t xml:space="preserve">Hindi Wikipedia articles and newspapers.  It is not clear if they disambiguated all words or just </w:t>
      </w:r>
      <w:proofErr w:type="spellStart"/>
      <w:r>
        <w:rPr>
          <w:rFonts w:ascii="Nirmala UI" w:hAnsi="Nirmala UI" w:cs="Nirmala UI"/>
          <w:b/>
          <w:bCs/>
          <w:sz w:val="18"/>
          <w:szCs w:val="18"/>
        </w:rPr>
        <w:t>तीर</w:t>
      </w:r>
      <w:proofErr w:type="spellEnd"/>
      <w:r w:rsidR="00FD273A">
        <w:rPr>
          <w:rFonts w:ascii="Nirmala UI" w:hAnsi="Nirmala UI" w:cs="Nirmala UI"/>
          <w:b/>
          <w:bCs/>
          <w:sz w:val="18"/>
          <w:szCs w:val="18"/>
        </w:rPr>
        <w:t>.</w:t>
      </w:r>
      <w:r w:rsidRPr="00BE5710">
        <w:rPr>
          <w:sz w:val="24"/>
          <w:szCs w:val="24"/>
        </w:rPr>
        <w:t xml:space="preserve"> </w:t>
      </w:r>
      <w:r w:rsidR="00FD273A">
        <w:rPr>
          <w:sz w:val="24"/>
          <w:szCs w:val="24"/>
        </w:rPr>
        <w:t xml:space="preserve"> </w:t>
      </w:r>
    </w:p>
    <w:p w14:paraId="5FD305C2" w14:textId="21CAFA59" w:rsidR="00F9783C" w:rsidRDefault="00CE3C72" w:rsidP="00FD273A">
      <w:pPr>
        <w:pStyle w:val="Els-NoIndent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     Either way, their results are </w:t>
      </w:r>
      <w:proofErr w:type="spellStart"/>
      <w:r>
        <w:rPr>
          <w:sz w:val="24"/>
          <w:szCs w:val="24"/>
        </w:rPr>
        <w:t>significan</w:t>
      </w:r>
      <w:proofErr w:type="spellEnd"/>
      <w:r>
        <w:rPr>
          <w:sz w:val="24"/>
          <w:szCs w:val="24"/>
        </w:rPr>
        <w:t xml:space="preserve"> and demonstrate the </w:t>
      </w:r>
      <w:r w:rsidR="00592A14">
        <w:rPr>
          <w:sz w:val="24"/>
          <w:szCs w:val="24"/>
        </w:rPr>
        <w:t xml:space="preserve">successful application of Fuzzy C-Means clustering in WSD.  </w:t>
      </w:r>
    </w:p>
    <w:p w14:paraId="02F2DB5D" w14:textId="1B6CBDDA" w:rsidR="009300A2" w:rsidRDefault="001C5512" w:rsidP="00FD273A">
      <w:pPr>
        <w:pStyle w:val="Els-NoIndent"/>
        <w:spacing w:line="240" w:lineRule="auto"/>
        <w:rPr>
          <w:sz w:val="24"/>
          <w:szCs w:val="24"/>
        </w:rPr>
      </w:pPr>
      <w:r w:rsidRPr="001C5512">
        <w:rPr>
          <w:noProof/>
          <w:sz w:val="24"/>
          <w:szCs w:val="24"/>
          <w:lang w:val="en-GB"/>
        </w:rPr>
        <w:lastRenderedPageBreak/>
        <w:drawing>
          <wp:anchor distT="0" distB="0" distL="114300" distR="114300" simplePos="0" relativeHeight="251681792" behindDoc="0" locked="0" layoutInCell="1" allowOverlap="1" wp14:anchorId="79B990CE" wp14:editId="00103341">
            <wp:simplePos x="0" y="0"/>
            <wp:positionH relativeFrom="column">
              <wp:posOffset>2980690</wp:posOffset>
            </wp:positionH>
            <wp:positionV relativeFrom="paragraph">
              <wp:posOffset>3175</wp:posOffset>
            </wp:positionV>
            <wp:extent cx="2751455" cy="1836420"/>
            <wp:effectExtent l="0" t="0" r="0" b="0"/>
            <wp:wrapTopAndBottom/>
            <wp:docPr id="25" name="Picture 19" descr="A close up of text on a white background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472F805-BF6D-40D2-8B08-4CACB468FC7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9" descr="A close up of text on a white background&#10;&#10;Description automatically generated">
                      <a:extLst>
                        <a:ext uri="{FF2B5EF4-FFF2-40B4-BE49-F238E27FC236}">
                          <a16:creationId xmlns:a16="http://schemas.microsoft.com/office/drawing/2014/main" id="{3472F805-BF6D-40D2-8B08-4CACB468FC7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455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00A2">
        <w:rPr>
          <w:sz w:val="24"/>
          <w:szCs w:val="24"/>
        </w:rPr>
        <w:t xml:space="preserve">     A shortcoming of this approach is that the number of senses to be disambiguated must be known </w:t>
      </w:r>
      <w:r w:rsidR="00E11923">
        <w:rPr>
          <w:sz w:val="24"/>
          <w:szCs w:val="24"/>
        </w:rPr>
        <w:t xml:space="preserve">and provided as a parameter to the Fuzzy C-Means algorithm.  </w:t>
      </w:r>
      <w:r w:rsidR="0076748C">
        <w:rPr>
          <w:sz w:val="24"/>
          <w:szCs w:val="24"/>
        </w:rPr>
        <w:t xml:space="preserve">Potential difficulties with this were </w:t>
      </w:r>
      <w:r w:rsidR="00B712AA">
        <w:rPr>
          <w:sz w:val="24"/>
          <w:szCs w:val="24"/>
        </w:rPr>
        <w:t>discussed in the opening introduction to WSD.</w:t>
      </w:r>
    </w:p>
    <w:p w14:paraId="7D952462" w14:textId="0EA846C6" w:rsidR="00B712AA" w:rsidRDefault="00B712AA" w:rsidP="00FD273A">
      <w:pPr>
        <w:pStyle w:val="Els-NoIndent"/>
        <w:spacing w:line="240" w:lineRule="auto"/>
        <w:rPr>
          <w:sz w:val="24"/>
          <w:szCs w:val="24"/>
        </w:rPr>
      </w:pPr>
    </w:p>
    <w:p w14:paraId="120D076F" w14:textId="69381DA7" w:rsidR="00171D88" w:rsidRPr="00392166" w:rsidRDefault="00171D88" w:rsidP="00171D88">
      <w:pPr>
        <w:pStyle w:val="Els-1storder-head"/>
        <w:rPr>
          <w:sz w:val="24"/>
          <w:szCs w:val="24"/>
        </w:rPr>
      </w:pPr>
      <w:r>
        <w:rPr>
          <w:sz w:val="28"/>
          <w:szCs w:val="28"/>
        </w:rPr>
        <w:t>Kernel Fuzzy C-Means Clustering</w:t>
      </w:r>
    </w:p>
    <w:p w14:paraId="31DFDC99" w14:textId="3A63A2E3" w:rsidR="00F9783C" w:rsidRDefault="00D12896" w:rsidP="00645048">
      <w:pPr>
        <w:pStyle w:val="Els-NoIndent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In “Kernel Fuzzy C-Means </w:t>
      </w:r>
      <w:proofErr w:type="spellStart"/>
      <w:r>
        <w:rPr>
          <w:sz w:val="24"/>
          <w:szCs w:val="24"/>
        </w:rPr>
        <w:t>Clusterting</w:t>
      </w:r>
      <w:proofErr w:type="spellEnd"/>
      <w:r>
        <w:rPr>
          <w:sz w:val="24"/>
          <w:szCs w:val="24"/>
        </w:rPr>
        <w:t xml:space="preserve"> for Word Se</w:t>
      </w:r>
      <w:r w:rsidR="000735C7">
        <w:rPr>
          <w:sz w:val="24"/>
          <w:szCs w:val="24"/>
        </w:rPr>
        <w:t xml:space="preserve">nse Disambiguation in Bio Medical Texts”, K. Ren and </w:t>
      </w:r>
      <w:r w:rsidR="00FF7984">
        <w:rPr>
          <w:sz w:val="24"/>
          <w:szCs w:val="24"/>
        </w:rPr>
        <w:t xml:space="preserve">Y. F. Ren </w:t>
      </w:r>
      <w:r w:rsidR="006D18C0">
        <w:rPr>
          <w:sz w:val="24"/>
          <w:szCs w:val="24"/>
        </w:rPr>
        <w:t xml:space="preserve">extend Fuzzy C-Means clustering into Kernel Fuzzy C-Means </w:t>
      </w:r>
    </w:p>
    <w:p w14:paraId="23FFB107" w14:textId="456FA8D8" w:rsidR="00585D0A" w:rsidRPr="00D70F00" w:rsidRDefault="00585D0A" w:rsidP="00585D0A">
      <w:pPr>
        <w:pStyle w:val="Els-2ndorder-head"/>
        <w:rPr>
          <w:sz w:val="24"/>
          <w:szCs w:val="24"/>
        </w:rPr>
      </w:pPr>
      <w:r>
        <w:rPr>
          <w:sz w:val="24"/>
          <w:szCs w:val="24"/>
        </w:rPr>
        <w:t>Kernel Fuzzy Clustering</w:t>
      </w:r>
    </w:p>
    <w:p w14:paraId="276A5599" w14:textId="23528A7E" w:rsidR="007E658E" w:rsidRDefault="001C5512" w:rsidP="00585D0A">
      <w:pPr>
        <w:pStyle w:val="Els-NoIndent"/>
        <w:spacing w:line="240" w:lineRule="auto"/>
        <w:rPr>
          <w:sz w:val="24"/>
          <w:szCs w:val="24"/>
        </w:rPr>
      </w:pPr>
      <w:r w:rsidRPr="004736A4">
        <w:rPr>
          <w:noProof/>
          <w:sz w:val="24"/>
          <w:szCs w:val="24"/>
          <w:lang w:val="en-GB"/>
        </w:rPr>
        <w:drawing>
          <wp:anchor distT="0" distB="0" distL="114300" distR="114300" simplePos="0" relativeHeight="251671552" behindDoc="0" locked="0" layoutInCell="1" allowOverlap="1" wp14:anchorId="2F89A0B4" wp14:editId="00EC51ED">
            <wp:simplePos x="0" y="0"/>
            <wp:positionH relativeFrom="column">
              <wp:posOffset>-4445</wp:posOffset>
            </wp:positionH>
            <wp:positionV relativeFrom="paragraph">
              <wp:posOffset>1669415</wp:posOffset>
            </wp:positionV>
            <wp:extent cx="2751455" cy="1816100"/>
            <wp:effectExtent l="0" t="0" r="0" b="0"/>
            <wp:wrapTopAndBottom/>
            <wp:docPr id="6" name="Picture 5" descr="A picture containing food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411EBA5-D898-4AA9-A641-C0A9F73D72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A picture containing food&#10;&#10;Description automatically generated">
                      <a:extLst>
                        <a:ext uri="{FF2B5EF4-FFF2-40B4-BE49-F238E27FC236}">
                          <a16:creationId xmlns:a16="http://schemas.microsoft.com/office/drawing/2014/main" id="{2411EBA5-D898-4AA9-A641-C0A9F73D72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455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85D0A">
        <w:rPr>
          <w:sz w:val="24"/>
          <w:szCs w:val="24"/>
        </w:rPr>
        <w:t>Kernel</w:t>
      </w:r>
      <w:r w:rsidR="0084456B">
        <w:rPr>
          <w:sz w:val="24"/>
          <w:szCs w:val="24"/>
        </w:rPr>
        <w:t xml:space="preserve"> Fuzzy Clustering is a further extension of Fuzzy C-Means clustering.  Sometimes </w:t>
      </w:r>
      <w:r w:rsidR="00AC5492">
        <w:rPr>
          <w:sz w:val="24"/>
          <w:szCs w:val="24"/>
        </w:rPr>
        <w:t xml:space="preserve">the vector encoding of data points data points does not support the </w:t>
      </w:r>
      <w:r w:rsidR="002E3B97">
        <w:rPr>
          <w:sz w:val="24"/>
          <w:szCs w:val="24"/>
        </w:rPr>
        <w:t xml:space="preserve">desired analysis.  K and C-Means clustering can </w:t>
      </w:r>
      <w:r w:rsidR="00087DED">
        <w:rPr>
          <w:sz w:val="24"/>
          <w:szCs w:val="24"/>
        </w:rPr>
        <w:t xml:space="preserve">sometimes struggle with overlapping data because even in the fuzzy variant they rely on a Euclidian distance </w:t>
      </w:r>
      <w:r w:rsidR="005521D7">
        <w:rPr>
          <w:sz w:val="24"/>
          <w:szCs w:val="24"/>
        </w:rPr>
        <w:t xml:space="preserve">between a datapoint and the centroid of a cluster.  </w:t>
      </w:r>
      <w:r w:rsidR="00046781">
        <w:rPr>
          <w:sz w:val="24"/>
          <w:szCs w:val="24"/>
        </w:rPr>
        <w:t xml:space="preserve">When linear differentiability is not possible, K and C means clustering will struggle to develop </w:t>
      </w:r>
      <w:r w:rsidR="004B4A60">
        <w:rPr>
          <w:sz w:val="24"/>
          <w:szCs w:val="24"/>
        </w:rPr>
        <w:t>the proper analysis.</w:t>
      </w:r>
    </w:p>
    <w:p w14:paraId="3097B84D" w14:textId="1D7F805E" w:rsidR="004B4A60" w:rsidRDefault="004B4A60" w:rsidP="00585D0A">
      <w:pPr>
        <w:pStyle w:val="Els-NoIndent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     Kernel Fuzzy C-Means clustering uses a transform </w:t>
      </w:r>
      <w:r w:rsidR="00D96154">
        <w:rPr>
          <w:rFonts w:ascii="Cambria Math" w:hAnsi="Cambria Math"/>
          <w:sz w:val="24"/>
          <w:szCs w:val="24"/>
        </w:rPr>
        <w:t>Φ</w:t>
      </w:r>
      <w:r w:rsidR="00D96154">
        <w:rPr>
          <w:sz w:val="24"/>
          <w:szCs w:val="24"/>
        </w:rPr>
        <w:t xml:space="preserve"> to map data into a higher dimensional space </w:t>
      </w:r>
      <w:r w:rsidR="00FE2567">
        <w:rPr>
          <w:sz w:val="24"/>
          <w:szCs w:val="24"/>
        </w:rPr>
        <w:t xml:space="preserve">so that linear differentiability can be attained.  </w:t>
      </w:r>
    </w:p>
    <w:p w14:paraId="7DDDC658" w14:textId="78944010" w:rsidR="007B5CF1" w:rsidRDefault="00FE2567" w:rsidP="00585D0A">
      <w:pPr>
        <w:pStyle w:val="Els-NoIndent"/>
        <w:spacing w:line="240" w:lineRule="auto"/>
        <w:rPr>
          <w:rFonts w:ascii="Cambria Math" w:hAnsi="Cambria Math"/>
          <w:sz w:val="24"/>
          <w:szCs w:val="24"/>
        </w:rPr>
      </w:pPr>
      <w:r>
        <w:rPr>
          <w:sz w:val="24"/>
          <w:szCs w:val="24"/>
        </w:rPr>
        <w:t xml:space="preserve">     Many different transforms can be used for </w:t>
      </w:r>
      <w:r w:rsidR="00B23C03">
        <w:rPr>
          <w:rFonts w:ascii="Cambria Math" w:hAnsi="Cambria Math"/>
          <w:sz w:val="24"/>
          <w:szCs w:val="24"/>
        </w:rPr>
        <w:t xml:space="preserve">Φ but the most common are polynomial, gaussian (radial basis function) and hyperbolic tangent.  </w:t>
      </w:r>
      <w:r w:rsidR="00880D0A">
        <w:rPr>
          <w:rFonts w:ascii="Cambria Math" w:hAnsi="Cambria Math"/>
          <w:sz w:val="24"/>
          <w:szCs w:val="24"/>
        </w:rPr>
        <w:t xml:space="preserve">The authors use the radial basis function in their work.  </w:t>
      </w:r>
      <w:r w:rsidR="009C64EF">
        <w:rPr>
          <w:rFonts w:ascii="Cambria Math" w:hAnsi="Cambria Math"/>
          <w:sz w:val="24"/>
          <w:szCs w:val="24"/>
        </w:rPr>
        <w:t xml:space="preserve">If the transform Φ adheres to Mercer’s theorem then </w:t>
      </w:r>
      <w:r w:rsidR="0069645D">
        <w:rPr>
          <w:rFonts w:ascii="Cambria Math" w:hAnsi="Cambria Math"/>
          <w:sz w:val="24"/>
          <w:szCs w:val="24"/>
        </w:rPr>
        <w:t>Kernel Fuzzy C-Means closely resembles Fuzzy C-Means clustering</w:t>
      </w:r>
      <w:r w:rsidR="007B5CF1">
        <w:rPr>
          <w:rFonts w:ascii="Cambria Math" w:hAnsi="Cambria Math"/>
          <w:sz w:val="24"/>
          <w:szCs w:val="24"/>
        </w:rPr>
        <w:t>.  The centroid function becomes:</w:t>
      </w:r>
    </w:p>
    <w:p w14:paraId="6A6A9A19" w14:textId="16A6ADB1" w:rsidR="00382E9D" w:rsidRDefault="00382E9D" w:rsidP="00585D0A">
      <w:pPr>
        <w:pStyle w:val="Els-NoIndent"/>
        <w:spacing w:line="240" w:lineRule="auto"/>
        <w:rPr>
          <w:rFonts w:ascii="Cambria Math" w:hAnsi="Cambria Math"/>
          <w:sz w:val="24"/>
          <w:szCs w:val="24"/>
        </w:rPr>
      </w:pPr>
    </w:p>
    <w:p w14:paraId="13621567" w14:textId="6CDC464F" w:rsidR="00382E9D" w:rsidRPr="00382E9D" w:rsidRDefault="00126905" w:rsidP="00585D0A">
      <w:pPr>
        <w:pStyle w:val="Els-NoIndent"/>
        <w:spacing w:line="240" w:lineRule="auto"/>
        <w:rPr>
          <w:rFonts w:ascii="Cambria Math" w:hAnsi="Cambria Math"/>
          <w:sz w:val="24"/>
          <w:szCs w:val="24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  <w:szCs w:val="24"/>
                  <w:lang w:val="en-GB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  <w:lang w:val="el-GR"/>
                </w:rPr>
                <m:t>Φ</m:t>
              </m:r>
              <m:r>
                <w:rPr>
                  <w:rFonts w:ascii="Cambria Math" w:hAnsi="Cambria Math"/>
                  <w:sz w:val="24"/>
                  <w:szCs w:val="24"/>
                  <w:lang w:val="en-GB"/>
                </w:rPr>
                <m:t>(v</m:t>
              </m:r>
            </m:e>
            <m:sub>
              <m:r>
                <w:rPr>
                  <w:rFonts w:ascii="Cambria Math" w:hAnsi="Cambria Math"/>
                  <w:sz w:val="24"/>
                  <w:szCs w:val="24"/>
                  <w:lang w:val="en-GB"/>
                </w:rPr>
                <m:t>i</m:t>
              </m:r>
            </m:sub>
          </m:sSub>
          <m:r>
            <w:rPr>
              <w:rFonts w:ascii="Cambria Math" w:hAnsi="Cambria Math"/>
              <w:sz w:val="24"/>
              <w:szCs w:val="24"/>
              <w:lang w:val="en-GB"/>
            </w:rPr>
            <m:t>)=</m:t>
          </m:r>
          <m:f>
            <m:fPr>
              <m:ctrlPr>
                <w:rPr>
                  <w:rFonts w:ascii="Cambria Math" w:hAnsi="Cambria Math"/>
                  <w:i/>
                  <w:iCs/>
                  <w:sz w:val="24"/>
                  <w:szCs w:val="24"/>
                  <w:lang w:val="en-GB"/>
                </w:rPr>
              </m:ctrlPr>
            </m:fPr>
            <m:num>
              <m:nary>
                <m:naryPr>
                  <m:chr m:val="∑"/>
                  <m:ctrlPr>
                    <w:rPr>
                      <w:rFonts w:ascii="Cambria Math" w:hAnsi="Cambria Math"/>
                      <w:i/>
                      <w:iCs/>
                      <w:sz w:val="24"/>
                      <w:szCs w:val="24"/>
                      <w:lang w:val="en-GB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4"/>
                      <w:szCs w:val="24"/>
                      <w:lang w:val="en-GB"/>
                    </w:rPr>
                    <m:t>h=1</m:t>
                  </m:r>
                </m:sub>
                <m:sup>
                  <m:r>
                    <w:rPr>
                      <w:rFonts w:ascii="Cambria Math" w:hAnsi="Cambria Math"/>
                      <w:sz w:val="24"/>
                      <w:szCs w:val="24"/>
                      <w:lang w:val="en-GB"/>
                    </w:rPr>
                    <m:t>n</m:t>
                  </m:r>
                </m:sup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GB"/>
                    </w:rPr>
                    <m:t> </m:t>
                  </m:r>
                </m:e>
              </m:nary>
              <m:sSup>
                <m:sSup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4"/>
                      <w:lang w:val="en-GB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  <w:szCs w:val="24"/>
                          <w:lang w:val="en-GB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24"/>
                              <w:szCs w:val="24"/>
                              <w:lang w:val="en-GB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GB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GB"/>
                            </w:rPr>
                            <m:t>ih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  <w:lang w:val="en-GB"/>
                    </w:rPr>
                    <m:t>m</m:t>
                  </m:r>
                </m:sup>
              </m:sSup>
              <m:r>
                <w:rPr>
                  <w:rFonts w:ascii="Cambria Math" w:hAnsi="Cambria Math"/>
                  <w:sz w:val="24"/>
                  <w:szCs w:val="24"/>
                  <w:lang w:val="el-GR"/>
                </w:rPr>
                <m:t>Φ</m:t>
              </m:r>
              <m:r>
                <w:rPr>
                  <w:rFonts w:ascii="Cambria Math" w:hAnsi="Cambria Math"/>
                  <w:sz w:val="24"/>
                  <w:szCs w:val="24"/>
                  <w:lang w:val="en-GB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4"/>
                      <w:lang w:val="en-GB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GB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  <w:lang w:val="en-GB"/>
                    </w:rPr>
                    <m:t>h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  <w:lang w:val="en-GB"/>
                </w:rPr>
                <m:t>)</m:t>
              </m:r>
            </m:num>
            <m:den>
              <m:nary>
                <m:naryPr>
                  <m:chr m:val="∑"/>
                  <m:ctrlPr>
                    <w:rPr>
                      <w:rFonts w:ascii="Cambria Math" w:hAnsi="Cambria Math"/>
                      <w:i/>
                      <w:iCs/>
                      <w:sz w:val="24"/>
                      <w:szCs w:val="24"/>
                      <w:lang w:val="en-GB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4"/>
                      <w:szCs w:val="24"/>
                      <w:lang w:val="en-GB"/>
                    </w:rPr>
                    <m:t>h=1</m:t>
                  </m:r>
                </m:sub>
                <m:sup>
                  <m:r>
                    <w:rPr>
                      <w:rFonts w:ascii="Cambria Math" w:hAnsi="Cambria Math"/>
                      <w:sz w:val="24"/>
                      <w:szCs w:val="24"/>
                      <w:lang w:val="en-GB"/>
                    </w:rPr>
                    <m:t>n</m:t>
                  </m:r>
                </m:sup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GB"/>
                    </w:rPr>
                    <m:t> </m:t>
                  </m:r>
                </m:e>
              </m:nary>
              <m:sSup>
                <m:sSup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4"/>
                      <w:lang w:val="en-GB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GB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  <w:szCs w:val="24"/>
                          <w:lang w:val="en-GB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GB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GB"/>
                        </w:rPr>
                        <m:t>ih</m:t>
                      </m:r>
                    </m:sub>
                  </m:sSub>
                  <m:r>
                    <w:rPr>
                      <w:rFonts w:ascii="Cambria Math" w:hAnsi="Cambria Math"/>
                      <w:sz w:val="24"/>
                      <w:szCs w:val="24"/>
                      <w:lang w:val="en-GB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  <w:lang w:val="en-GB"/>
                    </w:rPr>
                    <m:t>m</m:t>
                  </m:r>
                </m:sup>
              </m:sSup>
            </m:den>
          </m:f>
          <m:r>
            <w:rPr>
              <w:rFonts w:ascii="Cambria Math" w:hAnsi="Cambria Math"/>
              <w:sz w:val="24"/>
              <w:szCs w:val="24"/>
              <w:lang w:val="en-GB"/>
            </w:rPr>
            <m:t xml:space="preserve">         (6)</m:t>
          </m:r>
        </m:oMath>
      </m:oMathPara>
    </w:p>
    <w:p w14:paraId="411444C1" w14:textId="7FF3FE1D" w:rsidR="00DA3BF2" w:rsidRDefault="00DA3BF2" w:rsidP="00645048">
      <w:pPr>
        <w:pStyle w:val="Els-NoIndent"/>
        <w:spacing w:line="240" w:lineRule="auto"/>
        <w:rPr>
          <w:sz w:val="24"/>
          <w:szCs w:val="24"/>
        </w:rPr>
      </w:pPr>
    </w:p>
    <w:p w14:paraId="4E68A029" w14:textId="5C00BC0C" w:rsidR="00382E9D" w:rsidRDefault="00382E9D" w:rsidP="00645048">
      <w:pPr>
        <w:pStyle w:val="Els-NoIndent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And the objective function becomes:</w:t>
      </w:r>
    </w:p>
    <w:p w14:paraId="233B04EF" w14:textId="2A3916DF" w:rsidR="00382E9D" w:rsidRDefault="00382E9D" w:rsidP="00645048">
      <w:pPr>
        <w:pStyle w:val="Els-NoIndent"/>
        <w:spacing w:line="240" w:lineRule="auto"/>
        <w:rPr>
          <w:sz w:val="24"/>
          <w:szCs w:val="24"/>
        </w:rPr>
      </w:pPr>
    </w:p>
    <w:p w14:paraId="6B2F3EE1" w14:textId="5B5FE7E1" w:rsidR="00382E9D" w:rsidRDefault="00126905" w:rsidP="00645048">
      <w:pPr>
        <w:pStyle w:val="Els-NoIndent"/>
        <w:spacing w:line="240" w:lineRule="auto"/>
        <w:rPr>
          <w:sz w:val="24"/>
          <w:szCs w:val="24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iCs/>
                  <w:sz w:val="24"/>
                  <w:szCs w:val="24"/>
                  <w:lang w:val="en-GB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  <w:lang w:val="en-GB"/>
                </w:rPr>
                <m:t>J</m:t>
              </m:r>
            </m:e>
            <m:sup>
              <m:r>
                <w:rPr>
                  <w:rFonts w:ascii="Cambria Math" w:hAnsi="Cambria Math"/>
                  <w:sz w:val="24"/>
                  <w:szCs w:val="24"/>
                  <w:lang w:val="el-GR"/>
                </w:rPr>
                <m:t>Φ</m:t>
              </m:r>
            </m:sup>
          </m:sSup>
          <m:r>
            <w:rPr>
              <w:rFonts w:ascii="Cambria Math" w:hAnsi="Cambria Math"/>
              <w:sz w:val="24"/>
              <w:szCs w:val="24"/>
              <w:lang w:val="en-GB"/>
            </w:rPr>
            <m:t>=</m:t>
          </m:r>
          <m:nary>
            <m:naryPr>
              <m:chr m:val="∑"/>
              <m:ctrlPr>
                <w:rPr>
                  <w:rFonts w:ascii="Cambria Math" w:hAnsi="Cambria Math"/>
                  <w:i/>
                  <w:iCs/>
                  <w:sz w:val="24"/>
                  <w:szCs w:val="24"/>
                  <w:lang w:val="en-GB"/>
                </w:rPr>
              </m:ctrlPr>
            </m:naryPr>
            <m:sub>
              <m:r>
                <w:rPr>
                  <w:rFonts w:ascii="Cambria Math" w:hAnsi="Cambria Math"/>
                  <w:sz w:val="24"/>
                  <w:szCs w:val="24"/>
                  <w:lang w:val="en-GB"/>
                </w:rPr>
                <m:t>i=1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  <w:lang w:val="en-GB"/>
                </w:rPr>
                <m:t>c</m:t>
              </m:r>
            </m:sup>
            <m:e>
              <m:r>
                <w:rPr>
                  <w:rFonts w:ascii="Cambria Math" w:hAnsi="Cambria Math"/>
                  <w:sz w:val="24"/>
                  <w:szCs w:val="24"/>
                  <w:lang w:val="en-GB"/>
                </w:rPr>
                <m:t> </m:t>
              </m:r>
            </m:e>
          </m:nary>
          <m:nary>
            <m:naryPr>
              <m:chr m:val="∑"/>
              <m:ctrlPr>
                <w:rPr>
                  <w:rFonts w:ascii="Cambria Math" w:hAnsi="Cambria Math"/>
                  <w:i/>
                  <w:iCs/>
                  <w:sz w:val="24"/>
                  <w:szCs w:val="24"/>
                  <w:lang w:val="en-GB"/>
                </w:rPr>
              </m:ctrlPr>
            </m:naryPr>
            <m:sub>
              <m:r>
                <w:rPr>
                  <w:rFonts w:ascii="Cambria Math" w:hAnsi="Cambria Math"/>
                  <w:sz w:val="24"/>
                  <w:szCs w:val="24"/>
                  <w:lang w:val="en-GB"/>
                </w:rPr>
                <m:t>h=1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  <w:lang w:val="en-GB"/>
                </w:rPr>
                <m:t>n</m:t>
              </m:r>
            </m:sup>
            <m:e>
              <m:r>
                <w:rPr>
                  <w:rFonts w:ascii="Cambria Math" w:hAnsi="Cambria Math"/>
                  <w:sz w:val="24"/>
                  <w:szCs w:val="24"/>
                  <w:lang w:val="en-GB"/>
                </w:rPr>
                <m:t> </m:t>
              </m:r>
            </m:e>
          </m:nary>
          <m:sSup>
            <m:sSupPr>
              <m:ctrlPr>
                <w:rPr>
                  <w:rFonts w:ascii="Cambria Math" w:hAnsi="Cambria Math"/>
                  <w:i/>
                  <w:iCs/>
                  <w:sz w:val="24"/>
                  <w:szCs w:val="24"/>
                  <w:lang w:val="en-GB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4"/>
                      <w:lang w:val="en-GB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GB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  <w:lang w:val="en-GB"/>
                    </w:rPr>
                    <m:t>ih</m:t>
                  </m:r>
                </m:sub>
              </m:sSub>
            </m:e>
            <m:sup>
              <m:r>
                <w:rPr>
                  <w:rFonts w:ascii="Cambria Math" w:hAnsi="Cambria Math"/>
                  <w:sz w:val="24"/>
                  <w:szCs w:val="24"/>
                  <w:lang w:val="en-GB"/>
                </w:rPr>
                <m:t>m</m:t>
              </m:r>
            </m:sup>
          </m:sSup>
          <m:r>
            <w:rPr>
              <w:rFonts w:ascii="Cambria Math" w:hAnsi="Cambria Math"/>
              <w:sz w:val="24"/>
              <w:szCs w:val="24"/>
              <w:lang w:val="en-GB"/>
            </w:rPr>
            <m:t>|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  <w:sz w:val="24"/>
                  <w:szCs w:val="24"/>
                  <w:lang w:val="en-GB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4"/>
                      <w:lang w:val="en-GB"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  <w:szCs w:val="24"/>
                          <w:lang w:val="en-GB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l-GR"/>
                        </w:rPr>
                        <m:t>Φ</m:t>
                      </m:r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GB"/>
                        </w:rPr>
                        <m:t>(x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GB"/>
                        </w:rPr>
                        <m:t>h</m:t>
                      </m:r>
                    </m:sub>
                  </m:sSub>
                  <m:r>
                    <w:rPr>
                      <w:rFonts w:ascii="Cambria Math" w:hAnsi="Cambria Math"/>
                      <w:sz w:val="24"/>
                      <w:szCs w:val="24"/>
                      <w:lang w:val="en-GB"/>
                    </w:rPr>
                    <m:t>)-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  <w:szCs w:val="24"/>
                          <w:lang w:val="en-GB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l-GR"/>
                        </w:rPr>
                        <m:t>Φ</m:t>
                      </m:r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GB"/>
                        </w:rPr>
                        <m:t>(v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GB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4"/>
                      <w:szCs w:val="24"/>
                      <w:lang w:val="en-GB"/>
                    </w:rPr>
                    <m:t>)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  <w:lang w:val="en-GB"/>
                    </w:rPr>
                    <m:t>h</m:t>
                  </m:r>
                </m:sub>
              </m:sSub>
            </m:e>
          </m:d>
          <m:sSup>
            <m:sSupPr>
              <m:ctrlPr>
                <w:rPr>
                  <w:rFonts w:ascii="Cambria Math" w:hAnsi="Cambria Math"/>
                  <w:i/>
                  <w:iCs/>
                  <w:sz w:val="24"/>
                  <w:szCs w:val="24"/>
                  <w:lang w:val="en-GB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  <w:lang w:val="en-GB"/>
                </w:rPr>
                <m:t>|</m:t>
              </m:r>
            </m:e>
            <m:sup>
              <m:r>
                <w:rPr>
                  <w:rFonts w:ascii="Cambria Math" w:hAnsi="Cambria Math"/>
                  <w:sz w:val="24"/>
                  <w:szCs w:val="24"/>
                  <w:lang w:val="en-GB"/>
                </w:rPr>
                <m:t>2</m:t>
              </m:r>
            </m:sup>
          </m:sSup>
          <m:r>
            <w:rPr>
              <w:rFonts w:ascii="Cambria Math" w:hAnsi="Cambria Math"/>
              <w:sz w:val="24"/>
              <w:szCs w:val="24"/>
              <w:lang w:val="en-GB"/>
            </w:rPr>
            <m:t xml:space="preserve"> </m:t>
          </m:r>
        </m:oMath>
      </m:oMathPara>
    </w:p>
    <w:p w14:paraId="2361CA97" w14:textId="17746C86" w:rsidR="00645048" w:rsidRDefault="003507D3" w:rsidP="003507D3">
      <w:pPr>
        <w:pStyle w:val="Els-NoIndent"/>
        <w:spacing w:line="240" w:lineRule="auto"/>
        <w:jc w:val="right"/>
        <w:rPr>
          <w:sz w:val="24"/>
          <w:szCs w:val="24"/>
        </w:rPr>
      </w:pPr>
      <w:r>
        <w:rPr>
          <w:sz w:val="24"/>
          <w:szCs w:val="24"/>
        </w:rPr>
        <w:t>(7)</w:t>
      </w:r>
    </w:p>
    <w:p w14:paraId="68B6E8C4" w14:textId="77777777" w:rsidR="003507D3" w:rsidRDefault="003507D3" w:rsidP="003507D3">
      <w:pPr>
        <w:pStyle w:val="Els-NoIndent"/>
        <w:spacing w:line="240" w:lineRule="auto"/>
        <w:jc w:val="right"/>
        <w:rPr>
          <w:sz w:val="24"/>
          <w:szCs w:val="24"/>
        </w:rPr>
      </w:pPr>
    </w:p>
    <w:p w14:paraId="40759E82" w14:textId="58C465AD" w:rsidR="00FA5726" w:rsidRDefault="00A26B91" w:rsidP="0071339A">
      <w:pPr>
        <w:pStyle w:val="Els-NoIndent"/>
        <w:spacing w:line="240" w:lineRule="auto"/>
        <w:rPr>
          <w:rFonts w:ascii="Cambria Math" w:hAnsi="Cambria Math"/>
          <w:sz w:val="24"/>
          <w:szCs w:val="24"/>
        </w:rPr>
      </w:pPr>
      <w:r>
        <w:rPr>
          <w:sz w:val="24"/>
          <w:szCs w:val="24"/>
        </w:rPr>
        <w:t xml:space="preserve">The algorithm to employ these equations is essentially unchanged.  </w:t>
      </w:r>
      <w:r w:rsidRPr="0061035F">
        <w:rPr>
          <w:i/>
          <w:iCs/>
          <w:sz w:val="24"/>
          <w:szCs w:val="24"/>
        </w:rPr>
        <w:t>J</w:t>
      </w:r>
      <w:r w:rsidRPr="0061035F">
        <w:rPr>
          <w:rFonts w:ascii="Cambria Math" w:hAnsi="Cambria Math"/>
          <w:i/>
          <w:iCs/>
          <w:sz w:val="24"/>
          <w:szCs w:val="24"/>
          <w:vertAlign w:val="superscript"/>
        </w:rPr>
        <w:t>Φ</w:t>
      </w:r>
      <w:r>
        <w:rPr>
          <w:rFonts w:ascii="Cambria Math" w:hAnsi="Cambria Math"/>
          <w:sz w:val="24"/>
          <w:szCs w:val="24"/>
        </w:rPr>
        <w:t xml:space="preserve"> remains a minimization target</w:t>
      </w:r>
      <w:r w:rsidR="008911B6">
        <w:rPr>
          <w:rFonts w:ascii="Cambria Math" w:hAnsi="Cambria Math"/>
          <w:sz w:val="24"/>
          <w:szCs w:val="24"/>
        </w:rPr>
        <w:t>.</w:t>
      </w:r>
    </w:p>
    <w:p w14:paraId="03A4D75B" w14:textId="4D4C4A90" w:rsidR="008911B6" w:rsidRDefault="008911B6" w:rsidP="0071339A">
      <w:pPr>
        <w:pStyle w:val="Els-NoIndent"/>
        <w:spacing w:line="240" w:lineRule="auto"/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 xml:space="preserve">     Because the Radial Basis Function satisfies Mercer’s </w:t>
      </w:r>
      <w:proofErr w:type="spellStart"/>
      <w:r>
        <w:rPr>
          <w:rFonts w:ascii="Cambria Math" w:hAnsi="Cambria Math"/>
          <w:sz w:val="24"/>
          <w:szCs w:val="24"/>
        </w:rPr>
        <w:t>Theorm</w:t>
      </w:r>
      <w:proofErr w:type="spellEnd"/>
      <w:r>
        <w:rPr>
          <w:rFonts w:ascii="Cambria Math" w:hAnsi="Cambria Math"/>
          <w:sz w:val="24"/>
          <w:szCs w:val="24"/>
        </w:rPr>
        <w:t xml:space="preserve"> (7) can be rewritten as:</w:t>
      </w:r>
    </w:p>
    <w:p w14:paraId="02D55181" w14:textId="4CA47783" w:rsidR="008911B6" w:rsidRDefault="008911B6" w:rsidP="0071339A">
      <w:pPr>
        <w:pStyle w:val="Els-NoIndent"/>
        <w:spacing w:line="240" w:lineRule="auto"/>
        <w:rPr>
          <w:rFonts w:ascii="Cambria Math" w:hAnsi="Cambria Math"/>
          <w:sz w:val="24"/>
          <w:szCs w:val="24"/>
        </w:rPr>
      </w:pPr>
    </w:p>
    <w:p w14:paraId="2CEBEEB1" w14:textId="10957B97" w:rsidR="00645048" w:rsidRPr="003507D3" w:rsidRDefault="00126905" w:rsidP="0071339A">
      <w:pPr>
        <w:pStyle w:val="Els-NoIndent"/>
        <w:spacing w:line="240" w:lineRule="auto"/>
        <w:rPr>
          <w:rFonts w:ascii="Cambria Math" w:hAnsi="Cambria Math"/>
          <w:sz w:val="18"/>
          <w:szCs w:val="18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iCs/>
                  <w:sz w:val="18"/>
                  <w:szCs w:val="18"/>
                  <w:lang w:val="en-GB"/>
                </w:rPr>
              </m:ctrlPr>
            </m:sSupPr>
            <m:e>
              <m:r>
                <w:rPr>
                  <w:rFonts w:ascii="Cambria Math" w:hAnsi="Cambria Math"/>
                  <w:sz w:val="18"/>
                  <w:szCs w:val="18"/>
                  <w:lang w:val="en-GB"/>
                </w:rPr>
                <m:t>J</m:t>
              </m:r>
            </m:e>
            <m:sup>
              <m:r>
                <w:rPr>
                  <w:rFonts w:ascii="Cambria Math" w:hAnsi="Cambria Math"/>
                  <w:sz w:val="18"/>
                  <w:szCs w:val="18"/>
                  <w:lang w:val="el-GR"/>
                </w:rPr>
                <m:t>Φ</m:t>
              </m:r>
            </m:sup>
          </m:sSup>
          <m:r>
            <w:rPr>
              <w:rFonts w:ascii="Cambria Math" w:hAnsi="Cambria Math"/>
              <w:sz w:val="18"/>
              <w:szCs w:val="18"/>
              <w:lang w:val="en-GB"/>
            </w:rPr>
            <m:t>=</m:t>
          </m:r>
          <m:nary>
            <m:naryPr>
              <m:chr m:val="∑"/>
              <m:ctrlPr>
                <w:rPr>
                  <w:rFonts w:ascii="Cambria Math" w:hAnsi="Cambria Math"/>
                  <w:i/>
                  <w:iCs/>
                  <w:sz w:val="18"/>
                  <w:szCs w:val="18"/>
                  <w:lang w:val="en-GB"/>
                </w:rPr>
              </m:ctrlPr>
            </m:naryPr>
            <m:sub>
              <m:r>
                <w:rPr>
                  <w:rFonts w:ascii="Cambria Math" w:hAnsi="Cambria Math"/>
                  <w:sz w:val="18"/>
                  <w:szCs w:val="18"/>
                  <w:lang w:val="en-GB"/>
                </w:rPr>
                <m:t>i=1</m:t>
              </m:r>
            </m:sub>
            <m:sup>
              <m:r>
                <w:rPr>
                  <w:rFonts w:ascii="Cambria Math" w:hAnsi="Cambria Math"/>
                  <w:sz w:val="18"/>
                  <w:szCs w:val="18"/>
                  <w:lang w:val="en-GB"/>
                </w:rPr>
                <m:t>c</m:t>
              </m:r>
            </m:sup>
            <m:e>
              <m:r>
                <w:rPr>
                  <w:rFonts w:ascii="Cambria Math" w:hAnsi="Cambria Math"/>
                  <w:sz w:val="18"/>
                  <w:szCs w:val="18"/>
                  <w:lang w:val="en-GB"/>
                </w:rPr>
                <m:t> </m:t>
              </m:r>
            </m:e>
          </m:nary>
          <m:nary>
            <m:naryPr>
              <m:chr m:val="∑"/>
              <m:ctrlPr>
                <w:rPr>
                  <w:rFonts w:ascii="Cambria Math" w:hAnsi="Cambria Math"/>
                  <w:i/>
                  <w:iCs/>
                  <w:sz w:val="18"/>
                  <w:szCs w:val="18"/>
                  <w:lang w:val="en-GB"/>
                </w:rPr>
              </m:ctrlPr>
            </m:naryPr>
            <m:sub>
              <m:r>
                <w:rPr>
                  <w:rFonts w:ascii="Cambria Math" w:hAnsi="Cambria Math"/>
                  <w:sz w:val="18"/>
                  <w:szCs w:val="18"/>
                  <w:lang w:val="en-GB"/>
                </w:rPr>
                <m:t>h=1</m:t>
              </m:r>
            </m:sub>
            <m:sup>
              <m:r>
                <w:rPr>
                  <w:rFonts w:ascii="Cambria Math" w:hAnsi="Cambria Math"/>
                  <w:sz w:val="18"/>
                  <w:szCs w:val="18"/>
                  <w:lang w:val="en-GB"/>
                </w:rPr>
                <m:t>n</m:t>
              </m:r>
            </m:sup>
            <m:e>
              <m:r>
                <w:rPr>
                  <w:rFonts w:ascii="Cambria Math" w:hAnsi="Cambria Math"/>
                  <w:sz w:val="18"/>
                  <w:szCs w:val="18"/>
                  <w:lang w:val="en-GB"/>
                </w:rPr>
                <m:t> </m:t>
              </m:r>
            </m:e>
          </m:nary>
          <m:sSup>
            <m:sSupPr>
              <m:ctrlPr>
                <w:rPr>
                  <w:rFonts w:ascii="Cambria Math" w:hAnsi="Cambria Math"/>
                  <w:i/>
                  <w:iCs/>
                  <w:sz w:val="18"/>
                  <w:szCs w:val="18"/>
                  <w:lang w:val="en-GB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18"/>
                      <w:szCs w:val="18"/>
                      <w:lang w:val="en-GB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  <w:lang w:val="en-GB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  <w:lang w:val="en-GB"/>
                    </w:rPr>
                    <m:t>ih</m:t>
                  </m:r>
                </m:sub>
              </m:sSub>
            </m:e>
            <m:sup>
              <m:r>
                <w:rPr>
                  <w:rFonts w:ascii="Cambria Math" w:hAnsi="Cambria Math"/>
                  <w:sz w:val="18"/>
                  <w:szCs w:val="18"/>
                  <w:lang w:val="en-GB"/>
                </w:rPr>
                <m:t>m</m:t>
              </m:r>
            </m:sup>
          </m:sSup>
          <m:r>
            <m:rPr>
              <m:sty m:val="p"/>
            </m:rPr>
            <w:rPr>
              <w:rFonts w:ascii="Cambria Math" w:hAnsi="Cambria Math"/>
              <w:sz w:val="18"/>
              <w:szCs w:val="18"/>
              <w:lang w:val="en-GB"/>
            </w:rPr>
            <m:t> [ K</m:t>
          </m:r>
          <m:d>
            <m:dPr>
              <m:ctrlPr>
                <w:rPr>
                  <w:rFonts w:ascii="Cambria Math" w:hAnsi="Cambria Math"/>
                  <w:i/>
                  <w:iCs/>
                  <w:sz w:val="18"/>
                  <w:szCs w:val="18"/>
                  <w:lang w:val="en-GB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18"/>
                      <w:szCs w:val="18"/>
                      <w:lang w:val="en-GB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  <w:lang w:val="en-GB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  <w:lang w:val="en-GB"/>
                    </w:rPr>
                    <m:t>h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18"/>
                      <w:szCs w:val="18"/>
                      <w:lang w:val="en-GB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  <w:lang w:val="en-GB"/>
                    </w:rPr>
                    <m:t>,x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  <w:lang w:val="en-GB"/>
                    </w:rPr>
                    <m:t>h</m:t>
                  </m:r>
                </m:sub>
              </m:sSub>
            </m:e>
          </m:d>
          <m:r>
            <w:rPr>
              <w:rFonts w:ascii="Cambria Math" w:hAnsi="Cambria Math"/>
              <w:sz w:val="18"/>
              <w:szCs w:val="18"/>
              <w:lang w:val="en-GB"/>
            </w:rPr>
            <m:t>-2K</m:t>
          </m:r>
          <m:d>
            <m:dPr>
              <m:ctrlPr>
                <w:rPr>
                  <w:rFonts w:ascii="Cambria Math" w:hAnsi="Cambria Math"/>
                  <w:i/>
                  <w:iCs/>
                  <w:sz w:val="18"/>
                  <w:szCs w:val="18"/>
                  <w:lang w:val="en-GB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18"/>
                      <w:szCs w:val="18"/>
                      <w:lang w:val="en-GB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  <w:lang w:val="en-GB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  <w:lang w:val="en-GB"/>
                    </w:rPr>
                    <m:t>h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18"/>
                      <w:szCs w:val="18"/>
                      <w:lang w:val="en-GB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  <w:lang w:val="en-GB"/>
                    </w:rPr>
                    <m:t>,v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  <w:lang w:val="en-GB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/>
              <w:sz w:val="18"/>
              <w:szCs w:val="18"/>
              <w:lang w:val="en-GB"/>
            </w:rPr>
            <m:t>+K</m:t>
          </m:r>
          <m:d>
            <m:dPr>
              <m:ctrlPr>
                <w:rPr>
                  <w:rFonts w:ascii="Cambria Math" w:hAnsi="Cambria Math"/>
                  <w:i/>
                  <w:iCs/>
                  <w:sz w:val="18"/>
                  <w:szCs w:val="18"/>
                  <w:lang w:val="en-GB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18"/>
                      <w:szCs w:val="18"/>
                      <w:lang w:val="en-GB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  <w:lang w:val="en-GB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  <w:lang w:val="en-GB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18"/>
                      <w:szCs w:val="18"/>
                      <w:lang w:val="en-GB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  <w:lang w:val="en-GB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  <w:lang w:val="en-GB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/>
              <w:sz w:val="18"/>
              <w:szCs w:val="18"/>
              <w:lang w:val="en-GB"/>
            </w:rPr>
            <m:t> ]</m:t>
          </m:r>
        </m:oMath>
      </m:oMathPara>
    </w:p>
    <w:p w14:paraId="5289234E" w14:textId="05960325" w:rsidR="00645048" w:rsidRDefault="003507D3" w:rsidP="003507D3">
      <w:pPr>
        <w:pStyle w:val="Els-NoIndent"/>
        <w:spacing w:line="240" w:lineRule="auto"/>
        <w:jc w:val="right"/>
        <w:rPr>
          <w:sz w:val="24"/>
          <w:szCs w:val="24"/>
        </w:rPr>
      </w:pPr>
      <w:r>
        <w:rPr>
          <w:sz w:val="24"/>
          <w:szCs w:val="24"/>
        </w:rPr>
        <w:t>(8)</w:t>
      </w:r>
    </w:p>
    <w:p w14:paraId="44CE810C" w14:textId="21EF705C" w:rsidR="00645048" w:rsidRDefault="00E41AAB" w:rsidP="0071339A">
      <w:pPr>
        <w:pStyle w:val="Els-NoIndent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Where </w:t>
      </w:r>
      <w:proofErr w:type="gramStart"/>
      <w:r>
        <w:rPr>
          <w:sz w:val="24"/>
          <w:szCs w:val="24"/>
        </w:rPr>
        <w:t>K(</w:t>
      </w:r>
      <w:proofErr w:type="gramEnd"/>
      <w:r>
        <w:rPr>
          <w:sz w:val="24"/>
          <w:szCs w:val="24"/>
        </w:rPr>
        <w:t xml:space="preserve">x, y) = </w:t>
      </w:r>
    </w:p>
    <w:p w14:paraId="79B63F40" w14:textId="34771B12" w:rsidR="00E41AAB" w:rsidRPr="00E41AAB" w:rsidRDefault="00E41AAB" w:rsidP="0071339A">
      <w:pPr>
        <w:pStyle w:val="Els-NoIndent"/>
        <w:spacing w:line="240" w:lineRule="auto"/>
        <w:rPr>
          <w:sz w:val="24"/>
          <w:szCs w:val="24"/>
        </w:rPr>
      </w:pPr>
      <m:oMathPara>
        <m:oMathParaPr>
          <m:jc m:val="right"/>
        </m:oMathParaPr>
        <m:oMath>
          <m:r>
            <m:rPr>
              <m:sty m:val="p"/>
            </m:rPr>
            <w:rPr>
              <w:rFonts w:ascii="Cambria Math" w:hAnsi="Cambria Math"/>
              <w:sz w:val="24"/>
              <w:szCs w:val="24"/>
              <w:lang w:val="en-GB"/>
            </w:rPr>
            <m:t>K</m:t>
          </m:r>
          <m:d>
            <m:dPr>
              <m:ctrlPr>
                <w:rPr>
                  <w:rFonts w:ascii="Cambria Math" w:hAnsi="Cambria Math"/>
                  <w:i/>
                  <w:iCs/>
                  <w:sz w:val="24"/>
                  <w:szCs w:val="24"/>
                  <w:lang w:val="en-GB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  <w:lang w:val="en-GB"/>
                </w:rPr>
                <m:t>x,y</m:t>
              </m:r>
            </m:e>
          </m:d>
          <m:r>
            <w:rPr>
              <w:rFonts w:ascii="Cambria Math" w:hAnsi="Cambria Math"/>
              <w:sz w:val="24"/>
              <w:szCs w:val="24"/>
              <w:lang w:val="en-GB"/>
            </w:rPr>
            <m:t>=exp</m:t>
          </m:r>
          <m:d>
            <m:dPr>
              <m:ctrlPr>
                <w:rPr>
                  <w:rFonts w:ascii="Cambria Math" w:hAnsi="Cambria Math"/>
                  <w:i/>
                  <w:iCs/>
                  <w:sz w:val="24"/>
                  <w:szCs w:val="24"/>
                  <w:lang w:val="en-GB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  <w:lang w:val="en-GB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4"/>
                      <w:lang w:val="en-GB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4"/>
                      <w:szCs w:val="24"/>
                      <w:lang w:val="en-GB"/>
                    </w:rPr>
                    <m:t>||x-y|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  <w:szCs w:val="24"/>
                          <w:lang w:val="en-GB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GB"/>
                        </w:rPr>
                        <m:t>|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GB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  <w:lang w:val="en-GB"/>
                    </w:rPr>
                    <m:t>2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  <w:szCs w:val="24"/>
                          <w:lang w:val="en-GB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GB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GB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hAnsi="Cambria Math"/>
              <w:sz w:val="24"/>
              <w:szCs w:val="24"/>
              <w:lang w:val="en-GB"/>
            </w:rPr>
            <m:t xml:space="preserve">             (9)</m:t>
          </m:r>
        </m:oMath>
      </m:oMathPara>
    </w:p>
    <w:p w14:paraId="591CEE29" w14:textId="233747ED" w:rsidR="00645048" w:rsidRDefault="00645048" w:rsidP="0071339A">
      <w:pPr>
        <w:pStyle w:val="Els-NoIndent"/>
        <w:spacing w:line="240" w:lineRule="auto"/>
        <w:rPr>
          <w:sz w:val="24"/>
          <w:szCs w:val="24"/>
        </w:rPr>
      </w:pPr>
    </w:p>
    <w:p w14:paraId="0EEDBD9C" w14:textId="0D34208F" w:rsidR="00A0491B" w:rsidRPr="00D70F00" w:rsidRDefault="00A0491B" w:rsidP="00A0491B">
      <w:pPr>
        <w:pStyle w:val="Els-2ndorder-head"/>
        <w:rPr>
          <w:sz w:val="24"/>
          <w:szCs w:val="24"/>
        </w:rPr>
      </w:pPr>
      <w:r>
        <w:rPr>
          <w:sz w:val="24"/>
          <w:szCs w:val="24"/>
        </w:rPr>
        <w:lastRenderedPageBreak/>
        <w:t>Preprocessing</w:t>
      </w:r>
    </w:p>
    <w:p w14:paraId="2960D443" w14:textId="51C875C9" w:rsidR="00645048" w:rsidRDefault="00D06335" w:rsidP="00A0491B">
      <w:pPr>
        <w:pStyle w:val="Els-NoIndent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The authors </w:t>
      </w:r>
      <w:r w:rsidR="00552DE0">
        <w:rPr>
          <w:sz w:val="24"/>
          <w:szCs w:val="24"/>
        </w:rPr>
        <w:t xml:space="preserve">only briefly discuss their encoding scheme.  </w:t>
      </w:r>
      <w:r w:rsidR="000760D9">
        <w:rPr>
          <w:sz w:val="24"/>
          <w:szCs w:val="24"/>
        </w:rPr>
        <w:t xml:space="preserve">They are disambiguating words from </w:t>
      </w:r>
      <w:r w:rsidR="003249B0">
        <w:rPr>
          <w:sz w:val="24"/>
          <w:szCs w:val="24"/>
        </w:rPr>
        <w:t xml:space="preserve">the National Library of Medicine Word Sense Disambiguation </w:t>
      </w:r>
      <w:r w:rsidR="003139CF">
        <w:rPr>
          <w:sz w:val="24"/>
          <w:szCs w:val="24"/>
        </w:rPr>
        <w:t xml:space="preserve">(NLM-WSD) corpus.  </w:t>
      </w:r>
      <w:r w:rsidR="00501337">
        <w:rPr>
          <w:sz w:val="24"/>
          <w:szCs w:val="24"/>
        </w:rPr>
        <w:t xml:space="preserve">The authors state that this corpus contains </w:t>
      </w:r>
      <w:r w:rsidR="00E073E8">
        <w:rPr>
          <w:sz w:val="24"/>
          <w:szCs w:val="24"/>
        </w:rPr>
        <w:t xml:space="preserve">50 ambiguous </w:t>
      </w:r>
      <w:r w:rsidR="00430291">
        <w:rPr>
          <w:sz w:val="24"/>
          <w:szCs w:val="24"/>
        </w:rPr>
        <w:t xml:space="preserve">biomedical terms in the corpus.  </w:t>
      </w:r>
      <w:r>
        <w:rPr>
          <w:sz w:val="24"/>
          <w:szCs w:val="24"/>
        </w:rPr>
        <w:t xml:space="preserve"> </w:t>
      </w:r>
    </w:p>
    <w:p w14:paraId="49F454CC" w14:textId="72C87425" w:rsidR="00430291" w:rsidRDefault="00C500AC" w:rsidP="00A0491B">
      <w:pPr>
        <w:pStyle w:val="Els-NoIndent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 w:rsidR="00DD4DDF">
        <w:rPr>
          <w:sz w:val="24"/>
          <w:szCs w:val="24"/>
        </w:rPr>
        <w:t xml:space="preserve"> </w:t>
      </w:r>
      <w:r w:rsidR="00AC644D">
        <w:rPr>
          <w:sz w:val="24"/>
          <w:szCs w:val="24"/>
        </w:rPr>
        <w:t xml:space="preserve">The </w:t>
      </w:r>
      <w:r w:rsidR="00672540">
        <w:rPr>
          <w:sz w:val="24"/>
          <w:szCs w:val="24"/>
        </w:rPr>
        <w:t>authors</w:t>
      </w:r>
      <w:r w:rsidR="00061FA7">
        <w:rPr>
          <w:sz w:val="24"/>
          <w:szCs w:val="24"/>
        </w:rPr>
        <w:t xml:space="preserve"> extract 100 contexts </w:t>
      </w:r>
      <w:r w:rsidR="00D16ABA">
        <w:rPr>
          <w:sz w:val="24"/>
          <w:szCs w:val="24"/>
        </w:rPr>
        <w:t>for each ambiguous term</w:t>
      </w:r>
      <w:r w:rsidR="00061FA7">
        <w:rPr>
          <w:sz w:val="24"/>
          <w:szCs w:val="24"/>
        </w:rPr>
        <w:t xml:space="preserve"> from </w:t>
      </w:r>
      <w:r w:rsidR="00D6228F">
        <w:rPr>
          <w:sz w:val="24"/>
          <w:szCs w:val="24"/>
        </w:rPr>
        <w:t xml:space="preserve">the NLM MEDLINE bibliographic database.  </w:t>
      </w:r>
      <w:r w:rsidR="00795D75">
        <w:rPr>
          <w:sz w:val="24"/>
          <w:szCs w:val="24"/>
        </w:rPr>
        <w:t>The authors state that each context includes “title, id, abstract and the keyword’s position information’</w:t>
      </w:r>
      <w:r w:rsidR="00DE116A">
        <w:rPr>
          <w:sz w:val="24"/>
          <w:szCs w:val="24"/>
        </w:rPr>
        <w:t xml:space="preserve">.  It is not 100% clear exactly how all this information </w:t>
      </w:r>
      <w:r w:rsidR="00260102">
        <w:rPr>
          <w:sz w:val="24"/>
          <w:szCs w:val="24"/>
        </w:rPr>
        <w:t xml:space="preserve">is </w:t>
      </w:r>
      <w:r w:rsidR="00EB450D">
        <w:rPr>
          <w:sz w:val="24"/>
          <w:szCs w:val="24"/>
        </w:rPr>
        <w:t>converted into a feature vector</w:t>
      </w:r>
      <w:r w:rsidR="00260102">
        <w:rPr>
          <w:sz w:val="24"/>
          <w:szCs w:val="24"/>
        </w:rPr>
        <w:t xml:space="preserve">.  Although they do state that the </w:t>
      </w:r>
      <w:r w:rsidR="000772C0">
        <w:rPr>
          <w:sz w:val="24"/>
          <w:szCs w:val="24"/>
        </w:rPr>
        <w:t xml:space="preserve">ambiguous term </w:t>
      </w:r>
      <w:r w:rsidR="00260102">
        <w:rPr>
          <w:sz w:val="24"/>
          <w:szCs w:val="24"/>
        </w:rPr>
        <w:t xml:space="preserve">in each context </w:t>
      </w:r>
      <w:r w:rsidR="000772C0">
        <w:rPr>
          <w:sz w:val="24"/>
          <w:szCs w:val="24"/>
        </w:rPr>
        <w:t>is hand tagged with sense information.</w:t>
      </w:r>
    </w:p>
    <w:p w14:paraId="71178112" w14:textId="1D4E593C" w:rsidR="00C21BE2" w:rsidRDefault="00C21BE2" w:rsidP="00A0491B">
      <w:pPr>
        <w:pStyle w:val="Els-NoIndent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     What the authors do discuss of their direct encoding states that they </w:t>
      </w:r>
      <w:r w:rsidR="00F833F4">
        <w:rPr>
          <w:sz w:val="24"/>
          <w:szCs w:val="24"/>
        </w:rPr>
        <w:t>first remove stop words and low frequency words before calculating term frequency-inverse document frequency for each word (</w:t>
      </w:r>
      <w:proofErr w:type="spellStart"/>
      <w:r w:rsidR="00F833F4">
        <w:rPr>
          <w:sz w:val="24"/>
          <w:szCs w:val="24"/>
        </w:rPr>
        <w:t>tf-idf</w:t>
      </w:r>
      <w:proofErr w:type="spellEnd"/>
      <w:r w:rsidR="00F833F4">
        <w:rPr>
          <w:sz w:val="24"/>
          <w:szCs w:val="24"/>
        </w:rPr>
        <w:t>)</w:t>
      </w:r>
    </w:p>
    <w:p w14:paraId="4AF448E6" w14:textId="2622A005" w:rsidR="00766BA7" w:rsidRDefault="00F833F4" w:rsidP="00A0491B">
      <w:pPr>
        <w:pStyle w:val="Els-NoIndent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proofErr w:type="spellStart"/>
      <w:r>
        <w:rPr>
          <w:sz w:val="24"/>
          <w:szCs w:val="24"/>
        </w:rPr>
        <w:t>tf-idf</w:t>
      </w:r>
      <w:proofErr w:type="spellEnd"/>
      <w:r>
        <w:rPr>
          <w:sz w:val="24"/>
          <w:szCs w:val="24"/>
        </w:rPr>
        <w:t xml:space="preserve"> is a weighting </w:t>
      </w:r>
      <w:r w:rsidR="002A278C">
        <w:rPr>
          <w:sz w:val="24"/>
          <w:szCs w:val="24"/>
        </w:rPr>
        <w:t xml:space="preserve">scheme </w:t>
      </w:r>
      <w:r w:rsidR="009D4AF0">
        <w:rPr>
          <w:sz w:val="24"/>
          <w:szCs w:val="24"/>
        </w:rPr>
        <w:t xml:space="preserve">that </w:t>
      </w:r>
      <w:r w:rsidR="00C526BA">
        <w:rPr>
          <w:sz w:val="24"/>
          <w:szCs w:val="24"/>
        </w:rPr>
        <w:t xml:space="preserve">attempts </w:t>
      </w:r>
      <w:r w:rsidR="001E36D8">
        <w:rPr>
          <w:sz w:val="24"/>
          <w:szCs w:val="24"/>
        </w:rPr>
        <w:t xml:space="preserve">reflect a word’s </w:t>
      </w:r>
      <w:r w:rsidR="00D50DA9">
        <w:rPr>
          <w:sz w:val="24"/>
          <w:szCs w:val="24"/>
        </w:rPr>
        <w:t xml:space="preserve">relevance in a document.  The basic idea is that </w:t>
      </w:r>
      <w:r w:rsidR="001C0FDE">
        <w:rPr>
          <w:sz w:val="24"/>
          <w:szCs w:val="24"/>
        </w:rPr>
        <w:t xml:space="preserve">term frequency, </w:t>
      </w:r>
      <w:r w:rsidR="00D50DA9">
        <w:rPr>
          <w:sz w:val="24"/>
          <w:szCs w:val="24"/>
        </w:rPr>
        <w:t xml:space="preserve">the </w:t>
      </w:r>
      <w:r w:rsidR="001C0FDE">
        <w:rPr>
          <w:sz w:val="24"/>
          <w:szCs w:val="24"/>
        </w:rPr>
        <w:t xml:space="preserve">number </w:t>
      </w:r>
      <w:r w:rsidR="00D50DA9">
        <w:rPr>
          <w:sz w:val="24"/>
          <w:szCs w:val="24"/>
        </w:rPr>
        <w:t xml:space="preserve">times a word appears in a document, the more it </w:t>
      </w:r>
      <w:r w:rsidR="003B740E">
        <w:rPr>
          <w:sz w:val="24"/>
          <w:szCs w:val="24"/>
        </w:rPr>
        <w:t xml:space="preserve">important it is and the greater influence it has on the document’s </w:t>
      </w:r>
      <w:r w:rsidR="001C0FDE">
        <w:rPr>
          <w:sz w:val="24"/>
          <w:szCs w:val="24"/>
        </w:rPr>
        <w:t>content.</w:t>
      </w:r>
      <w:r w:rsidR="0089635F">
        <w:rPr>
          <w:sz w:val="24"/>
          <w:szCs w:val="24"/>
        </w:rPr>
        <w:t xml:space="preserve">  </w:t>
      </w:r>
      <w:r w:rsidR="009441DB">
        <w:rPr>
          <w:sz w:val="24"/>
          <w:szCs w:val="24"/>
        </w:rPr>
        <w:t>This however is moderated by the inverse document frequency</w:t>
      </w:r>
      <w:r w:rsidR="002D7D26">
        <w:rPr>
          <w:sz w:val="24"/>
          <w:szCs w:val="24"/>
        </w:rPr>
        <w:t xml:space="preserve">, the number of documents a word appears in.  This devalues </w:t>
      </w:r>
      <w:r w:rsidR="00F36913">
        <w:rPr>
          <w:sz w:val="24"/>
          <w:szCs w:val="24"/>
        </w:rPr>
        <w:t xml:space="preserve">stop words and linguistic function words like ‘a’, ‘the’, etc.  </w:t>
      </w:r>
      <w:r w:rsidR="000B767A">
        <w:rPr>
          <w:sz w:val="24"/>
          <w:szCs w:val="24"/>
        </w:rPr>
        <w:t xml:space="preserve">The idea is that if a word appears in many or all documents, it is likely a function word with decreased semantic impact </w:t>
      </w:r>
      <w:r w:rsidR="00766BA7">
        <w:rPr>
          <w:sz w:val="24"/>
          <w:szCs w:val="24"/>
        </w:rPr>
        <w:t>on a documents content.</w:t>
      </w:r>
    </w:p>
    <w:p w14:paraId="62B52693" w14:textId="5D57D027" w:rsidR="00600B57" w:rsidRPr="00D70F00" w:rsidRDefault="00600B57" w:rsidP="00600B57">
      <w:pPr>
        <w:pStyle w:val="Els-2ndorder-head"/>
        <w:rPr>
          <w:sz w:val="24"/>
          <w:szCs w:val="24"/>
        </w:rPr>
      </w:pPr>
      <w:r>
        <w:rPr>
          <w:sz w:val="24"/>
          <w:szCs w:val="24"/>
        </w:rPr>
        <w:t>Experimentation</w:t>
      </w:r>
    </w:p>
    <w:p w14:paraId="6E0E3AFA" w14:textId="3685BD17" w:rsidR="00645048" w:rsidRDefault="00600B57" w:rsidP="00600B57">
      <w:pPr>
        <w:pStyle w:val="Els-NoIndent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The authors conducted several experiments</w:t>
      </w:r>
      <w:r w:rsidR="00B253F3">
        <w:rPr>
          <w:sz w:val="24"/>
          <w:szCs w:val="24"/>
        </w:rPr>
        <w:t xml:space="preserve">.  </w:t>
      </w:r>
      <w:proofErr w:type="gramStart"/>
      <w:r w:rsidR="00B253F3">
        <w:rPr>
          <w:sz w:val="24"/>
          <w:szCs w:val="24"/>
        </w:rPr>
        <w:t>First</w:t>
      </w:r>
      <w:proofErr w:type="gramEnd"/>
      <w:r w:rsidR="00B253F3">
        <w:rPr>
          <w:sz w:val="24"/>
          <w:szCs w:val="24"/>
        </w:rPr>
        <w:t xml:space="preserve"> they attempted to replicate e</w:t>
      </w:r>
      <w:r w:rsidR="00CB64BD">
        <w:rPr>
          <w:sz w:val="24"/>
          <w:szCs w:val="24"/>
        </w:rPr>
        <w:t xml:space="preserve">xperimental conditions with past work on word sense disambiguation in order to get objective comparison of their kernel fuzzy c </w:t>
      </w:r>
      <w:r w:rsidR="00CB64BD">
        <w:rPr>
          <w:sz w:val="24"/>
          <w:szCs w:val="24"/>
        </w:rPr>
        <w:t xml:space="preserve">means algorithm with previous WSD attempts.  </w:t>
      </w:r>
    </w:p>
    <w:p w14:paraId="48443B77" w14:textId="774AAB85" w:rsidR="00CB64BD" w:rsidRDefault="00CB64BD" w:rsidP="00600B57">
      <w:pPr>
        <w:pStyle w:val="Els-NoIndent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     During this they conducted both Fuzzy C-Means clustering and Kernel Fuzzy C-Means clustering in order to assess results of both methods.</w:t>
      </w:r>
      <w:r w:rsidR="00527DCA">
        <w:rPr>
          <w:sz w:val="24"/>
          <w:szCs w:val="24"/>
        </w:rPr>
        <w:t xml:space="preserve">  </w:t>
      </w:r>
      <w:proofErr w:type="gramStart"/>
      <w:r w:rsidR="00527DCA">
        <w:rPr>
          <w:sz w:val="24"/>
          <w:szCs w:val="24"/>
        </w:rPr>
        <w:t>F</w:t>
      </w:r>
      <w:r>
        <w:rPr>
          <w:sz w:val="24"/>
          <w:szCs w:val="24"/>
        </w:rPr>
        <w:t>inally</w:t>
      </w:r>
      <w:proofErr w:type="gramEnd"/>
      <w:r>
        <w:rPr>
          <w:sz w:val="24"/>
          <w:szCs w:val="24"/>
        </w:rPr>
        <w:t xml:space="preserve"> they ran both algorithms on the </w:t>
      </w:r>
      <w:r w:rsidR="00F501EF">
        <w:rPr>
          <w:sz w:val="24"/>
          <w:szCs w:val="24"/>
        </w:rPr>
        <w:t>full inventory of 50 ambiguous words</w:t>
      </w:r>
    </w:p>
    <w:p w14:paraId="3894CD86" w14:textId="18545512" w:rsidR="00527DCA" w:rsidRPr="00D70F00" w:rsidRDefault="001C43FD" w:rsidP="00527DCA">
      <w:pPr>
        <w:pStyle w:val="Els-2ndorder-head"/>
        <w:rPr>
          <w:sz w:val="24"/>
          <w:szCs w:val="24"/>
        </w:rPr>
      </w:pPr>
      <w:r>
        <w:rPr>
          <w:sz w:val="24"/>
          <w:szCs w:val="24"/>
        </w:rPr>
        <w:t>Sense Mapping</w:t>
      </w:r>
    </w:p>
    <w:p w14:paraId="5831D956" w14:textId="4CB5C0FD" w:rsidR="00807981" w:rsidRDefault="00807981" w:rsidP="00527DCA">
      <w:pPr>
        <w:pStyle w:val="Els-NoIndent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The authors did highlight the difficulties they had with </w:t>
      </w:r>
      <w:r w:rsidR="00856AAB">
        <w:rPr>
          <w:sz w:val="24"/>
          <w:szCs w:val="24"/>
        </w:rPr>
        <w:t xml:space="preserve">mapping clusters to senses.  In the previous work there were only two </w:t>
      </w:r>
      <w:r w:rsidR="000C11DC">
        <w:rPr>
          <w:sz w:val="24"/>
          <w:szCs w:val="24"/>
        </w:rPr>
        <w:t xml:space="preserve">cluster senses and the appropriate sense could be determined from the HAL </w:t>
      </w:r>
      <w:r w:rsidR="00FD3125">
        <w:rPr>
          <w:sz w:val="24"/>
          <w:szCs w:val="24"/>
        </w:rPr>
        <w:t xml:space="preserve">encoding.  </w:t>
      </w:r>
    </w:p>
    <w:p w14:paraId="73B98073" w14:textId="7819A62E" w:rsidR="00FD3125" w:rsidRDefault="00FD3125" w:rsidP="00527DCA">
      <w:pPr>
        <w:pStyle w:val="Els-NoIndent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     It appears in this work that the authors did not use a HAL encoding.  </w:t>
      </w:r>
      <w:r w:rsidR="0032167D">
        <w:rPr>
          <w:sz w:val="24"/>
          <w:szCs w:val="24"/>
        </w:rPr>
        <w:t xml:space="preserve">They extracted </w:t>
      </w:r>
      <w:r w:rsidR="00E767C7">
        <w:rPr>
          <w:sz w:val="24"/>
          <w:szCs w:val="24"/>
        </w:rPr>
        <w:t xml:space="preserve">senses from the Unified </w:t>
      </w:r>
      <w:r w:rsidR="00872A67">
        <w:rPr>
          <w:sz w:val="24"/>
          <w:szCs w:val="24"/>
        </w:rPr>
        <w:t>Medical Language System</w:t>
      </w:r>
      <w:r w:rsidR="00AE4D6E">
        <w:rPr>
          <w:sz w:val="24"/>
          <w:szCs w:val="24"/>
        </w:rPr>
        <w:t>,</w:t>
      </w:r>
      <w:r w:rsidR="00872A67">
        <w:rPr>
          <w:sz w:val="24"/>
          <w:szCs w:val="24"/>
        </w:rPr>
        <w:t xml:space="preserve"> </w:t>
      </w:r>
      <w:r w:rsidR="002C0214">
        <w:rPr>
          <w:sz w:val="24"/>
          <w:szCs w:val="24"/>
        </w:rPr>
        <w:t>an</w:t>
      </w:r>
      <w:r w:rsidR="00CF463F">
        <w:rPr>
          <w:sz w:val="24"/>
          <w:szCs w:val="24"/>
        </w:rPr>
        <w:t xml:space="preserve"> authoritative and generally accurate resource of </w:t>
      </w:r>
      <w:r w:rsidR="002C1A35">
        <w:rPr>
          <w:sz w:val="24"/>
          <w:szCs w:val="24"/>
        </w:rPr>
        <w:t xml:space="preserve">biomedical glosses.  </w:t>
      </w:r>
      <w:r w:rsidR="009960AA">
        <w:rPr>
          <w:sz w:val="24"/>
          <w:szCs w:val="24"/>
        </w:rPr>
        <w:t>These senses</w:t>
      </w:r>
      <w:r w:rsidR="00202DFC">
        <w:rPr>
          <w:sz w:val="24"/>
          <w:szCs w:val="24"/>
        </w:rPr>
        <w:t xml:space="preserve"> provided the </w:t>
      </w:r>
      <w:r w:rsidR="006268EC">
        <w:rPr>
          <w:sz w:val="24"/>
          <w:szCs w:val="24"/>
        </w:rPr>
        <w:t xml:space="preserve">both the sense </w:t>
      </w:r>
      <w:proofErr w:type="spellStart"/>
      <w:r w:rsidR="006268EC">
        <w:rPr>
          <w:sz w:val="24"/>
          <w:szCs w:val="24"/>
        </w:rPr>
        <w:t>sense</w:t>
      </w:r>
      <w:proofErr w:type="spellEnd"/>
      <w:r w:rsidR="006268EC">
        <w:rPr>
          <w:sz w:val="24"/>
          <w:szCs w:val="24"/>
        </w:rPr>
        <w:t xml:space="preserve"> inventory for manual tagging as well as the number of clusters for clustering.  </w:t>
      </w:r>
    </w:p>
    <w:p w14:paraId="0B093C5C" w14:textId="06FBCFCC" w:rsidR="006268EC" w:rsidRDefault="006268EC" w:rsidP="00527DCA">
      <w:pPr>
        <w:pStyle w:val="Els-NoIndent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     Clustering however </w:t>
      </w:r>
      <w:r w:rsidR="00395541">
        <w:rPr>
          <w:sz w:val="24"/>
          <w:szCs w:val="24"/>
        </w:rPr>
        <w:t xml:space="preserve">only provides an analytical grouping in hyperspace.  It does not </w:t>
      </w:r>
      <w:r w:rsidR="00715339">
        <w:rPr>
          <w:sz w:val="24"/>
          <w:szCs w:val="24"/>
        </w:rPr>
        <w:t xml:space="preserve">map such groupings back to senses.  Sense mapping in FCM and KFC clustering is a separate </w:t>
      </w:r>
      <w:r w:rsidR="00DA184F">
        <w:rPr>
          <w:sz w:val="24"/>
          <w:szCs w:val="24"/>
        </w:rPr>
        <w:t xml:space="preserve">task.  The authors used </w:t>
      </w:r>
      <w:r w:rsidR="003E1EBA">
        <w:rPr>
          <w:sz w:val="24"/>
          <w:szCs w:val="24"/>
        </w:rPr>
        <w:t>manual trial and error to arrive at the best sense to cluster mapping.</w:t>
      </w:r>
    </w:p>
    <w:p w14:paraId="3D0EDF39" w14:textId="04DB3C37" w:rsidR="003E1EBA" w:rsidRPr="00D70F00" w:rsidRDefault="00DE3777" w:rsidP="003E1EBA">
      <w:pPr>
        <w:pStyle w:val="Els-2ndorder-head"/>
        <w:rPr>
          <w:sz w:val="24"/>
          <w:szCs w:val="24"/>
        </w:rPr>
      </w:pPr>
      <w:r>
        <w:rPr>
          <w:sz w:val="24"/>
          <w:szCs w:val="24"/>
        </w:rPr>
        <w:t>Discussion</w:t>
      </w:r>
    </w:p>
    <w:p w14:paraId="600D6537" w14:textId="52E9C10C" w:rsidR="00D16B18" w:rsidRDefault="00C41ABE" w:rsidP="00527DCA">
      <w:pPr>
        <w:pStyle w:val="Els-NoIndent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In</w:t>
      </w:r>
      <w:r w:rsidR="00D16B18">
        <w:rPr>
          <w:sz w:val="24"/>
          <w:szCs w:val="24"/>
        </w:rPr>
        <w:t xml:space="preserve"> tests on limited data sets both FCM and KFC </w:t>
      </w:r>
      <w:r w:rsidR="00E73DBA">
        <w:rPr>
          <w:sz w:val="24"/>
          <w:szCs w:val="24"/>
        </w:rPr>
        <w:t xml:space="preserve">performed competitively with existing supervised learning systems.  </w:t>
      </w:r>
      <w:proofErr w:type="gramStart"/>
      <w:r w:rsidR="00847781">
        <w:rPr>
          <w:sz w:val="24"/>
          <w:szCs w:val="24"/>
        </w:rPr>
        <w:t>Generally</w:t>
      </w:r>
      <w:proofErr w:type="gramEnd"/>
      <w:r w:rsidR="00847781">
        <w:rPr>
          <w:sz w:val="24"/>
          <w:szCs w:val="24"/>
        </w:rPr>
        <w:t xml:space="preserve"> KFC outperformed FCM and both </w:t>
      </w:r>
      <w:r w:rsidR="00337110">
        <w:rPr>
          <w:sz w:val="24"/>
          <w:szCs w:val="24"/>
        </w:rPr>
        <w:t xml:space="preserve">generally outperformed existing methods.  </w:t>
      </w:r>
    </w:p>
    <w:p w14:paraId="6C9FDA20" w14:textId="2A7B818D" w:rsidR="00337110" w:rsidRDefault="00337110" w:rsidP="00527DCA">
      <w:pPr>
        <w:pStyle w:val="Els-NoIndent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     When they tested their method against the whole 50 ambiguous words in the NLM-WSD, their KFC method achieved a success rate of 8</w:t>
      </w:r>
      <w:r w:rsidR="00B716D1">
        <w:rPr>
          <w:sz w:val="24"/>
          <w:szCs w:val="24"/>
        </w:rPr>
        <w:t>2</w:t>
      </w:r>
      <w:r>
        <w:rPr>
          <w:sz w:val="24"/>
          <w:szCs w:val="24"/>
        </w:rPr>
        <w:t xml:space="preserve">% which is competitive with state of the art WSD systems.  </w:t>
      </w:r>
    </w:p>
    <w:p w14:paraId="5468DC0A" w14:textId="6A93B7B6" w:rsidR="00B716D1" w:rsidRPr="00392166" w:rsidRDefault="006B6A19" w:rsidP="00B716D1">
      <w:pPr>
        <w:pStyle w:val="Els-1storder-head"/>
        <w:rPr>
          <w:sz w:val="24"/>
          <w:szCs w:val="24"/>
        </w:rPr>
      </w:pPr>
      <w:r>
        <w:rPr>
          <w:sz w:val="24"/>
          <w:szCs w:val="24"/>
        </w:rPr>
        <w:lastRenderedPageBreak/>
        <w:t>Conclusion</w:t>
      </w:r>
    </w:p>
    <w:p w14:paraId="77D140C0" w14:textId="77777777" w:rsidR="001D5BD5" w:rsidRDefault="006B6A19" w:rsidP="00B716D1">
      <w:pPr>
        <w:pStyle w:val="Els-NoIndent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The papers surveyed here provide proof of the applicability of fuzzy sets and fuzzy methods in word sense disambiguation.  In </w:t>
      </w:r>
      <w:proofErr w:type="gramStart"/>
      <w:r>
        <w:rPr>
          <w:sz w:val="24"/>
          <w:szCs w:val="24"/>
        </w:rPr>
        <w:t>general</w:t>
      </w:r>
      <w:proofErr w:type="gramEnd"/>
      <w:r>
        <w:rPr>
          <w:sz w:val="24"/>
          <w:szCs w:val="24"/>
        </w:rPr>
        <w:t xml:space="preserve"> the </w:t>
      </w:r>
      <w:r w:rsidR="008B553D">
        <w:rPr>
          <w:sz w:val="24"/>
          <w:szCs w:val="24"/>
        </w:rPr>
        <w:t>unsupervised learning methods performed</w:t>
      </w:r>
      <w:r w:rsidR="001D5BD5">
        <w:rPr>
          <w:sz w:val="24"/>
          <w:szCs w:val="24"/>
        </w:rPr>
        <w:t xml:space="preserve"> significantly</w:t>
      </w:r>
      <w:r w:rsidR="008B553D">
        <w:rPr>
          <w:sz w:val="24"/>
          <w:szCs w:val="24"/>
        </w:rPr>
        <w:t xml:space="preserve"> better than the knowledge based system.  </w:t>
      </w:r>
      <w:proofErr w:type="spellStart"/>
      <w:r w:rsidR="008B553D">
        <w:rPr>
          <w:sz w:val="24"/>
          <w:szCs w:val="24"/>
        </w:rPr>
        <w:t>Eventhough</w:t>
      </w:r>
      <w:proofErr w:type="spellEnd"/>
      <w:r w:rsidR="008B553D">
        <w:rPr>
          <w:sz w:val="24"/>
          <w:szCs w:val="24"/>
        </w:rPr>
        <w:t xml:space="preserve"> the methods were unsupervised though, system performance depended heavily on language encodings and source data provided.</w:t>
      </w:r>
      <w:r w:rsidR="001D5BD5">
        <w:rPr>
          <w:sz w:val="24"/>
          <w:szCs w:val="24"/>
        </w:rPr>
        <w:t xml:space="preserve">  </w:t>
      </w:r>
    </w:p>
    <w:p w14:paraId="1A43FDA9" w14:textId="77777777" w:rsidR="00C90F5B" w:rsidRDefault="001D5BD5" w:rsidP="00B716D1">
      <w:pPr>
        <w:pStyle w:val="Els-NoIndent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     Because of </w:t>
      </w:r>
      <w:r w:rsidR="007B5051">
        <w:rPr>
          <w:sz w:val="24"/>
          <w:szCs w:val="24"/>
        </w:rPr>
        <w:t xml:space="preserve">differences in encoding as well as testing against different data sets in different domains, it is difficult to objectively compare the performance of these systems.  </w:t>
      </w:r>
      <w:r w:rsidR="00862533">
        <w:rPr>
          <w:sz w:val="24"/>
          <w:szCs w:val="24"/>
        </w:rPr>
        <w:t xml:space="preserve">As </w:t>
      </w:r>
      <w:proofErr w:type="gramStart"/>
      <w:r w:rsidR="00862533">
        <w:rPr>
          <w:sz w:val="24"/>
          <w:szCs w:val="24"/>
        </w:rPr>
        <w:t>stated</w:t>
      </w:r>
      <w:proofErr w:type="gramEnd"/>
      <w:r w:rsidR="00862533">
        <w:rPr>
          <w:sz w:val="24"/>
          <w:szCs w:val="24"/>
        </w:rPr>
        <w:t xml:space="preserve"> both the FCM and KFC clustering appeared to significantly outperform the WordNet based system.  As well, because the authors tested both in the last paper, it </w:t>
      </w:r>
      <w:r w:rsidR="00C90F5B">
        <w:rPr>
          <w:sz w:val="24"/>
          <w:szCs w:val="24"/>
        </w:rPr>
        <w:t xml:space="preserve">appears that KFC clustering does outperform FCM clustering.  </w:t>
      </w:r>
    </w:p>
    <w:p w14:paraId="6C3A9B29" w14:textId="77777777" w:rsidR="008955D8" w:rsidRDefault="00C90F5B" w:rsidP="00B716D1">
      <w:pPr>
        <w:pStyle w:val="Els-NoIndent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     This is likely not because the source encoding does not allow differentiability as it is already encoded in a high dimensional hyperspace.  KFC likely </w:t>
      </w:r>
      <w:r w:rsidR="008955D8">
        <w:rPr>
          <w:sz w:val="24"/>
          <w:szCs w:val="24"/>
        </w:rPr>
        <w:t>further amplifies differentiability.</w:t>
      </w:r>
    </w:p>
    <w:p w14:paraId="2AB1356D" w14:textId="56CA73EE" w:rsidR="00645048" w:rsidRDefault="008955D8" w:rsidP="00B716D1">
      <w:pPr>
        <w:pStyle w:val="Els-NoIndent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 w:rsidR="008F1D11">
        <w:rPr>
          <w:sz w:val="24"/>
          <w:szCs w:val="24"/>
        </w:rPr>
        <w:t xml:space="preserve">The availability of the application of fuzzy methods in WSD was somewhat sparse which was surprising.  Fuzzy methods appear to lend themselves naturally to WSD and computational linguistics </w:t>
      </w:r>
      <w:r w:rsidR="00380221">
        <w:rPr>
          <w:sz w:val="24"/>
          <w:szCs w:val="24"/>
        </w:rPr>
        <w:t xml:space="preserve">in general.  Much of the current literature however is dominated by artificial neural networks.  </w:t>
      </w:r>
    </w:p>
    <w:p w14:paraId="2FCE5258" w14:textId="15E34CBC" w:rsidR="00380221" w:rsidRDefault="00380221" w:rsidP="00B716D1">
      <w:pPr>
        <w:pStyle w:val="Els-NoIndent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     Given the success of both, a fuzzy-neur</w:t>
      </w:r>
      <w:r w:rsidR="00350B67">
        <w:rPr>
          <w:sz w:val="24"/>
          <w:szCs w:val="24"/>
        </w:rPr>
        <w:t xml:space="preserve">o solution </w:t>
      </w:r>
      <w:r w:rsidR="00B22912">
        <w:rPr>
          <w:sz w:val="24"/>
          <w:szCs w:val="24"/>
        </w:rPr>
        <w:t xml:space="preserve">appears a </w:t>
      </w:r>
      <w:proofErr w:type="gramStart"/>
      <w:r w:rsidR="00B22912">
        <w:rPr>
          <w:sz w:val="24"/>
          <w:szCs w:val="24"/>
        </w:rPr>
        <w:t>common sense</w:t>
      </w:r>
      <w:proofErr w:type="gramEnd"/>
      <w:r w:rsidR="00B22912">
        <w:rPr>
          <w:sz w:val="24"/>
          <w:szCs w:val="24"/>
        </w:rPr>
        <w:t xml:space="preserve"> candidate for improving both approaches.</w:t>
      </w:r>
    </w:p>
    <w:p w14:paraId="4C038969" w14:textId="3EBB5511" w:rsidR="00936C50" w:rsidRDefault="00936C50" w:rsidP="00B716D1">
      <w:pPr>
        <w:pStyle w:val="Els-NoIndent"/>
        <w:spacing w:line="240" w:lineRule="auto"/>
        <w:rPr>
          <w:sz w:val="24"/>
          <w:szCs w:val="24"/>
        </w:rPr>
      </w:pPr>
    </w:p>
    <w:p w14:paraId="59315964" w14:textId="22631190" w:rsidR="00936C50" w:rsidRPr="00392166" w:rsidRDefault="00936C50" w:rsidP="00936C50">
      <w:pPr>
        <w:pStyle w:val="Els-1storder-head"/>
        <w:rPr>
          <w:sz w:val="24"/>
          <w:szCs w:val="24"/>
        </w:rPr>
      </w:pPr>
      <w:r>
        <w:rPr>
          <w:sz w:val="24"/>
          <w:szCs w:val="24"/>
        </w:rPr>
        <w:t>References</w:t>
      </w:r>
    </w:p>
    <w:sdt>
      <w:sdtPr>
        <w:rPr>
          <w:b w:val="0"/>
          <w:bCs w:val="0"/>
        </w:rPr>
        <w:id w:val="-2042737758"/>
        <w:docPartObj>
          <w:docPartGallery w:val="Bibliographies"/>
          <w:docPartUnique/>
        </w:docPartObj>
      </w:sdtPr>
      <w:sdtEndPr/>
      <w:sdtContent>
        <w:p w14:paraId="0E0244EE" w14:textId="48831F30" w:rsidR="00936C50" w:rsidRDefault="00936C50">
          <w:pPr>
            <w:pStyle w:val="Heading1"/>
          </w:pPr>
        </w:p>
        <w:sdt>
          <w:sdtPr>
            <w:id w:val="-573587230"/>
            <w:bibliography/>
          </w:sdtPr>
          <w:sdtEndPr/>
          <w:sdtContent>
            <w:p w14:paraId="1CB23442" w14:textId="125037AE" w:rsidR="00936C50" w:rsidRDefault="00936C50" w:rsidP="00936C50">
              <w:pPr>
                <w:pStyle w:val="Bibliography"/>
                <w:ind w:left="720" w:hanging="720"/>
                <w:rPr>
                  <w:noProof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>
                <w:rPr>
                  <w:noProof/>
                </w:rPr>
                <w:t xml:space="preserve">Diou, C., Katsikatos, G., &amp; Delopolous, A. (2006). Constructing Fuzzy Relations fromWordNet forWord Sense Disambiguation. </w:t>
              </w:r>
              <w:r>
                <w:rPr>
                  <w:i/>
                  <w:iCs/>
                  <w:noProof/>
                </w:rPr>
                <w:t>2006 First International Workshop on Semantic Media Adaptation and Personalization (SMAP'06).</w:t>
              </w:r>
              <w:r>
                <w:rPr>
                  <w:noProof/>
                </w:rPr>
                <w:t xml:space="preserve"> </w:t>
              </w:r>
            </w:p>
            <w:p w14:paraId="75892DA3" w14:textId="77777777" w:rsidR="00936C50" w:rsidRDefault="00936C50" w:rsidP="00936C50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Navigli, R. (2009). Word Sense Disambiguation: A Survey. </w:t>
              </w:r>
              <w:r>
                <w:rPr>
                  <w:i/>
                  <w:iCs/>
                  <w:noProof/>
                </w:rPr>
                <w:t>ACM Computing Surveys (CSUR)</w:t>
              </w:r>
              <w:r>
                <w:rPr>
                  <w:noProof/>
                </w:rPr>
                <w:t>.</w:t>
              </w:r>
            </w:p>
            <w:p w14:paraId="264F99F3" w14:textId="77777777" w:rsidR="00936C50" w:rsidRDefault="00936C50" w:rsidP="00936C50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Princeton University. (2010). </w:t>
              </w:r>
              <w:r>
                <w:rPr>
                  <w:i/>
                  <w:iCs/>
                  <w:noProof/>
                </w:rPr>
                <w:t>"About WordNet".</w:t>
              </w:r>
              <w:r>
                <w:rPr>
                  <w:noProof/>
                </w:rPr>
                <w:t xml:space="preserve"> Retrieved from Princeton University: https://wordnet.princeton.edu/</w:t>
              </w:r>
            </w:p>
            <w:p w14:paraId="49022269" w14:textId="77777777" w:rsidR="00936C50" w:rsidRDefault="00936C50" w:rsidP="00936C50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Raganato, A., Camacho-Collados, J., &amp; Navigli, R. (2017). Word Sense Disambiguation: A Unified Evaluation Framework and Empirical Comparison. </w:t>
              </w:r>
              <w:r>
                <w:rPr>
                  <w:i/>
                  <w:iCs/>
                  <w:noProof/>
                </w:rPr>
                <w:t>Proceedings of the 15th Conference of the European Chapter of the Association for Computational Linguistics: Volume 1</w:t>
              </w:r>
              <w:r>
                <w:rPr>
                  <w:noProof/>
                </w:rPr>
                <w:t xml:space="preserve"> (pp. 99-110). Valencia, Spain: Association for Computational Linguistics.</w:t>
              </w:r>
            </w:p>
            <w:p w14:paraId="78669596" w14:textId="77777777" w:rsidR="00936C50" w:rsidRDefault="00936C50" w:rsidP="00936C50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Ren, K., &amp; Ren, Y. F. (2015). Kernel Fuzzy C-Means Clustering for Word Sense Disambiguation in BioMedical Texsts. </w:t>
              </w:r>
              <w:r>
                <w:rPr>
                  <w:i/>
                  <w:iCs/>
                  <w:noProof/>
                </w:rPr>
                <w:t>Journal of Digital Information Management</w:t>
              </w:r>
              <w:r>
                <w:rPr>
                  <w:noProof/>
                </w:rPr>
                <w:t>.</w:t>
              </w:r>
            </w:p>
            <w:p w14:paraId="16D92496" w14:textId="77777777" w:rsidR="00936C50" w:rsidRDefault="00936C50" w:rsidP="00936C50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Tayal, D. K., Ahuja, L., &amp; Chhabra, S. (2015). </w:t>
              </w:r>
              <w:r>
                <w:rPr>
                  <w:i/>
                  <w:iCs/>
                  <w:noProof/>
                </w:rPr>
                <w:t>Word Sense Disambiguation in Hindi Language Using Hyperspace Analogue to Language and Fuzzy C-Means Clustering.</w:t>
              </w:r>
              <w:r>
                <w:rPr>
                  <w:noProof/>
                </w:rPr>
                <w:t xml:space="preserve"> </w:t>
              </w:r>
            </w:p>
            <w:p w14:paraId="081B244C" w14:textId="67A2ECE7" w:rsidR="00936C50" w:rsidRDefault="00936C50" w:rsidP="00936C50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33BB3170" w14:textId="77777777" w:rsidR="00936C50" w:rsidRDefault="00936C50" w:rsidP="00B716D1">
      <w:pPr>
        <w:pStyle w:val="Els-NoIndent"/>
        <w:spacing w:line="240" w:lineRule="auto"/>
        <w:rPr>
          <w:sz w:val="24"/>
          <w:szCs w:val="24"/>
        </w:rPr>
      </w:pPr>
    </w:p>
    <w:p w14:paraId="65E22EF2" w14:textId="0A612C29" w:rsidR="00645048" w:rsidRPr="008A458C" w:rsidRDefault="00645048" w:rsidP="0071339A">
      <w:pPr>
        <w:pStyle w:val="Els-NoIndent"/>
        <w:spacing w:line="240" w:lineRule="auto"/>
        <w:rPr>
          <w:sz w:val="24"/>
          <w:szCs w:val="24"/>
        </w:rPr>
      </w:pPr>
    </w:p>
    <w:sectPr w:rsidR="00645048" w:rsidRPr="008A458C" w:rsidSect="008012AF">
      <w:footnotePr>
        <w:numFmt w:val="chicago"/>
      </w:footnotePr>
      <w:type w:val="continuous"/>
      <w:pgSz w:w="11907" w:h="15876" w:code="161"/>
      <w:pgMar w:top="1440" w:right="1440" w:bottom="1440" w:left="1440" w:header="907" w:footer="1253" w:gutter="0"/>
      <w:cols w:num="2" w:space="360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431">
      <wne:macro wne:macroName="PROJECT.THISDOCUMENT.CHINESETEXT"/>
    </wne:keymap>
    <wne:keymap wne:kcmPrimary="0432">
      <wne:macro wne:macroName="PROJECT.THISDOCUMENT.ENGLISHTEXT"/>
    </wne:keymap>
  </wne:keymaps>
  <wne:toolbars>
    <wne:toolbarData r:id="rId1"/>
  </wne:toolbar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3024AFF" w14:textId="77777777" w:rsidR="00E303D6" w:rsidRDefault="00E303D6">
      <w:r>
        <w:separator/>
      </w:r>
    </w:p>
    <w:p w14:paraId="3A040E5A" w14:textId="77777777" w:rsidR="00E303D6" w:rsidRDefault="00E303D6"/>
    <w:p w14:paraId="48A753F5" w14:textId="77777777" w:rsidR="00E303D6" w:rsidRDefault="00E303D6"/>
  </w:endnote>
  <w:endnote w:type="continuationSeparator" w:id="0">
    <w:p w14:paraId="59693D4D" w14:textId="77777777" w:rsidR="00E303D6" w:rsidRDefault="00E303D6">
      <w:r>
        <w:continuationSeparator/>
      </w:r>
    </w:p>
    <w:p w14:paraId="35619FC5" w14:textId="77777777" w:rsidR="00E303D6" w:rsidRDefault="00E303D6"/>
    <w:p w14:paraId="7D3B1883" w14:textId="77777777" w:rsidR="00E303D6" w:rsidRDefault="00E303D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Bold r:id="rId1" w:fontKey="{C1F3883F-C9AC-4B17-B4C5-E20E26542E96}"/>
  </w:font>
  <w:font w:name="Univers">
    <w:altName w:val="Univers"/>
    <w:charset w:val="00"/>
    <w:family w:val="swiss"/>
    <w:pitch w:val="variable"/>
    <w:sig w:usb0="80000287" w:usb1="00000000" w:usb2="00000000" w:usb3="00000000" w:csb0="0000000F" w:csb1="00000000"/>
    <w:embedRegular r:id="rId2" w:fontKey="{D168C788-CF30-4AFF-9C10-4B344D58EAA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3" w:fontKey="{1747E27E-E86B-4DF8-A8DC-41E4886674D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63B3192A-AAC9-4F5B-A605-4A11F9C07D7E}"/>
    <w:embedItalic r:id="rId5" w:fontKey="{E6D64C7F-93C2-4362-BF03-F79B2DD83147}"/>
  </w:font>
  <w:font w:name="Nirmala UI">
    <w:panose1 w:val="020B0502040204020203"/>
    <w:charset w:val="00"/>
    <w:family w:val="swiss"/>
    <w:pitch w:val="variable"/>
    <w:sig w:usb0="80FF8023" w:usb1="0000004A" w:usb2="00000200" w:usb3="00000000" w:csb0="00000001" w:csb1="00000000"/>
    <w:embedBold r:id="rId6" w:fontKey="{DD1F2AB4-EE50-4548-8D87-18F0A171838E}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12EBD692-FA19-4B0C-BAA6-3825DA6BC879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305F9BD0-DC80-4A51-BA36-3C9EA4AEACAC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9B49A61" w14:textId="77777777" w:rsidR="00E303D6" w:rsidRDefault="00E303D6" w:rsidP="00783D5B">
      <w:pPr>
        <w:pStyle w:val="Footer"/>
        <w:spacing w:before="230"/>
        <w:rPr>
          <w:lang w:val="en-GB"/>
        </w:rPr>
      </w:pPr>
      <w:r>
        <w:drawing>
          <wp:inline distT="0" distB="0" distL="0" distR="0" wp14:anchorId="3287419A" wp14:editId="09EC7DC0">
            <wp:extent cx="561975" cy="19050"/>
            <wp:effectExtent l="0" t="0" r="0" b="0"/>
            <wp:docPr id="7" name="Picture 2" descr="3pc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3pcline"/>
                    <pic:cNvPicPr>
                      <a:picLocks noChangeAspect="1" noChangeArrowheads="1"/>
                    </pic:cNvPicPr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36424" w14:textId="77777777" w:rsidR="00E303D6" w:rsidRDefault="00E303D6"/>
    <w:p w14:paraId="217577F2" w14:textId="77777777" w:rsidR="00E303D6" w:rsidRDefault="00E303D6"/>
  </w:footnote>
  <w:footnote w:type="continuationSeparator" w:id="0">
    <w:p w14:paraId="481EF0B7" w14:textId="77777777" w:rsidR="00E303D6" w:rsidRDefault="00E303D6">
      <w:r>
        <w:continuationSeparator/>
      </w:r>
    </w:p>
    <w:p w14:paraId="6605763E" w14:textId="77777777" w:rsidR="00E303D6" w:rsidRDefault="00E303D6"/>
    <w:p w14:paraId="7A961996" w14:textId="77777777" w:rsidR="00E303D6" w:rsidRDefault="00E303D6"/>
  </w:footnote>
  <w:footnote w:id="1">
    <w:p w14:paraId="145602A5" w14:textId="552BA66C" w:rsidR="00230733" w:rsidRPr="00230733" w:rsidRDefault="00230733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="00CD3312">
        <w:rPr>
          <w:lang w:val="en-US"/>
        </w:rPr>
        <w:t>The authors used a sigmoid function followed by</w:t>
      </w:r>
      <w:r w:rsidR="00E616AC">
        <w:rPr>
          <w:lang w:val="en-US"/>
        </w:rPr>
        <w:t xml:space="preserve"> further</w:t>
      </w:r>
      <w:r w:rsidR="00CD3312">
        <w:rPr>
          <w:lang w:val="en-US"/>
        </w:rPr>
        <w:t xml:space="preserve"> normalization to </w:t>
      </w:r>
      <w:r w:rsidR="00E616AC">
        <w:rPr>
          <w:lang w:val="en-US"/>
        </w:rPr>
        <w:t>provide final weights to each word</w:t>
      </w:r>
      <w:r w:rsidR="00AD4EE6">
        <w:rPr>
          <w:lang w:val="en-US"/>
        </w:rPr>
        <w:t>&lt;-&gt;sense relation</w:t>
      </w:r>
      <w:r w:rsidR="00EF0245">
        <w:rPr>
          <w:lang w:val="en-US"/>
        </w:rPr>
        <w:t>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noProof w:val="0"/>
      </w:rPr>
      <w:id w:val="-130723309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4EC3759" w14:textId="1C14D212" w:rsidR="00FC7E32" w:rsidRDefault="00FC7E32" w:rsidP="009D6A20">
        <w:pPr>
          <w:pStyle w:val="Header"/>
        </w:pPr>
        <w:r w:rsidRPr="009D6A20">
          <w:rPr>
            <w:b/>
            <w:noProof w:val="0"/>
            <w:sz w:val="19"/>
            <w:szCs w:val="19"/>
          </w:rPr>
          <w:fldChar w:fldCharType="begin"/>
        </w:r>
        <w:r w:rsidRPr="009D6A20">
          <w:rPr>
            <w:b/>
            <w:sz w:val="19"/>
            <w:szCs w:val="19"/>
          </w:rPr>
          <w:instrText xml:space="preserve"> PAGE   \* MERGEFORMAT </w:instrText>
        </w:r>
        <w:r w:rsidRPr="009D6A20">
          <w:rPr>
            <w:b/>
            <w:noProof w:val="0"/>
            <w:sz w:val="19"/>
            <w:szCs w:val="19"/>
          </w:rPr>
          <w:fldChar w:fldCharType="separate"/>
        </w:r>
        <w:r>
          <w:rPr>
            <w:b/>
            <w:sz w:val="19"/>
            <w:szCs w:val="19"/>
          </w:rPr>
          <w:t>2</w:t>
        </w:r>
        <w:r w:rsidRPr="009D6A20">
          <w:rPr>
            <w:b/>
            <w:sz w:val="19"/>
            <w:szCs w:val="19"/>
          </w:rPr>
          <w:fldChar w:fldCharType="end"/>
        </w:r>
        <w:r>
          <w:tab/>
        </w:r>
        <w:r w:rsidR="00033439">
          <w:rPr>
            <w:smallCaps/>
          </w:rPr>
          <w:t>SSIE 617 Fuzzy Sets and Fuzzy Logic  Term Project, Grady Kurpasi</w:t>
        </w:r>
        <w:r w:rsidR="00033439" w:rsidRPr="009D6A20">
          <w:rPr>
            <w:smallCaps/>
            <w:noProof w:val="0"/>
          </w:rPr>
          <w:t xml:space="preserve">                                                                                                                   </w:t>
        </w:r>
      </w:p>
      <w:p w14:paraId="35143D14" w14:textId="7A27F608" w:rsidR="00FC7E32" w:rsidRDefault="00126905" w:rsidP="000E1EF3">
        <w:pPr>
          <w:pStyle w:val="Header"/>
          <w:spacing w:after="210" w:line="240" w:lineRule="auto"/>
        </w:pPr>
        <w:r>
          <w:rPr>
            <w:iCs/>
          </w:rPr>
          <w:pict w14:anchorId="04634DE6">
            <v:rect id="_x0000_i1025" style="width:496.15pt;height:.5pt" o:hrpct="0" o:hrstd="t" o:hrnoshade="t" o:hr="t" fillcolor="black [3213]" stroked="f"/>
          </w:pict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C1ACA49" w14:textId="69087597" w:rsidR="00FC7E32" w:rsidRPr="009D6A20" w:rsidRDefault="00040498">
    <w:pPr>
      <w:pStyle w:val="Header"/>
      <w:jc w:val="right"/>
      <w:rPr>
        <w:b/>
        <w:sz w:val="19"/>
        <w:szCs w:val="19"/>
      </w:rPr>
    </w:pPr>
    <w:r>
      <w:rPr>
        <w:smallCaps/>
      </w:rPr>
      <w:t xml:space="preserve">SSIE </w:t>
    </w:r>
    <w:r w:rsidR="008C09EE">
      <w:rPr>
        <w:smallCaps/>
      </w:rPr>
      <w:t>617</w:t>
    </w:r>
    <w:r>
      <w:rPr>
        <w:smallCaps/>
      </w:rPr>
      <w:t xml:space="preserve"> </w:t>
    </w:r>
    <w:r w:rsidR="008C09EE">
      <w:rPr>
        <w:smallCaps/>
      </w:rPr>
      <w:t>F</w:t>
    </w:r>
    <w:r w:rsidR="00A8106A">
      <w:rPr>
        <w:smallCaps/>
      </w:rPr>
      <w:t xml:space="preserve">uzzy Sets and Fuzzy Logic </w:t>
    </w:r>
    <w:r w:rsidR="008C09EE">
      <w:rPr>
        <w:smallCaps/>
      </w:rPr>
      <w:t xml:space="preserve"> </w:t>
    </w:r>
    <w:r>
      <w:rPr>
        <w:smallCaps/>
      </w:rPr>
      <w:t>Term Project, Grady Kurpasi</w:t>
    </w:r>
    <w:r w:rsidR="00FC7E32" w:rsidRPr="009D6A20">
      <w:rPr>
        <w:smallCaps/>
        <w:noProof w:val="0"/>
      </w:rPr>
      <w:t xml:space="preserve">                                                                                                                   </w:t>
    </w:r>
    <w:sdt>
      <w:sdtPr>
        <w:rPr>
          <w:noProof w:val="0"/>
        </w:rPr>
        <w:id w:val="-1945608501"/>
        <w:docPartObj>
          <w:docPartGallery w:val="Page Numbers (Top of Page)"/>
          <w:docPartUnique/>
        </w:docPartObj>
      </w:sdtPr>
      <w:sdtEndPr>
        <w:rPr>
          <w:b/>
          <w:noProof/>
          <w:sz w:val="19"/>
          <w:szCs w:val="19"/>
        </w:rPr>
      </w:sdtEndPr>
      <w:sdtContent>
        <w:r w:rsidR="00FC7E32" w:rsidRPr="009D6A20">
          <w:rPr>
            <w:b/>
            <w:noProof w:val="0"/>
            <w:sz w:val="19"/>
            <w:szCs w:val="19"/>
          </w:rPr>
          <w:fldChar w:fldCharType="begin"/>
        </w:r>
        <w:r w:rsidR="00FC7E32" w:rsidRPr="009D6A20">
          <w:rPr>
            <w:b/>
            <w:sz w:val="19"/>
            <w:szCs w:val="19"/>
          </w:rPr>
          <w:instrText xml:space="preserve"> PAGE   \* MERGEFORMAT </w:instrText>
        </w:r>
        <w:r w:rsidR="00FC7E32" w:rsidRPr="009D6A20">
          <w:rPr>
            <w:b/>
            <w:noProof w:val="0"/>
            <w:sz w:val="19"/>
            <w:szCs w:val="19"/>
          </w:rPr>
          <w:fldChar w:fldCharType="separate"/>
        </w:r>
        <w:r w:rsidR="00FC7E32">
          <w:rPr>
            <w:b/>
            <w:sz w:val="19"/>
            <w:szCs w:val="19"/>
          </w:rPr>
          <w:t>3</w:t>
        </w:r>
        <w:r w:rsidR="00FC7E32" w:rsidRPr="009D6A20">
          <w:rPr>
            <w:b/>
            <w:sz w:val="19"/>
            <w:szCs w:val="19"/>
          </w:rPr>
          <w:fldChar w:fldCharType="end"/>
        </w:r>
      </w:sdtContent>
    </w:sdt>
  </w:p>
  <w:p w14:paraId="5ACF53EB" w14:textId="77777777" w:rsidR="00FC7E32" w:rsidRDefault="00126905" w:rsidP="000E1EF3">
    <w:pPr>
      <w:pStyle w:val="Header"/>
      <w:spacing w:after="210" w:line="240" w:lineRule="auto"/>
      <w:jc w:val="right"/>
    </w:pPr>
    <w:r>
      <w:rPr>
        <w:iCs/>
      </w:rPr>
      <w:pict w14:anchorId="70B034F7">
        <v:rect id="_x0000_i1026" style="width:496.15pt;height:.5pt" o:hrpct="0" o:hrstd="t" o:hrnoshade="t" o:hr="t" fillcolor="black [3213]" stroked="f"/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33976F1" w14:textId="6E94D10B" w:rsidR="00FC7E32" w:rsidRDefault="00FC7E32"/>
  <w:p w14:paraId="5E247680" w14:textId="37E2EEBB" w:rsidR="00FC7E32" w:rsidRDefault="00FC7E32"/>
  <w:p w14:paraId="17ED5ACC" w14:textId="3C5270E8" w:rsidR="00FC7E32" w:rsidRDefault="00FC7E32"/>
  <w:p w14:paraId="4988ED7D" w14:textId="41C24E1F" w:rsidR="00FC7E32" w:rsidRDefault="00FC7E32">
    <w:r>
      <w:rPr>
        <w:noProof/>
      </w:rPr>
      <w:drawing>
        <wp:anchor distT="0" distB="0" distL="114300" distR="114300" simplePos="0" relativeHeight="251659264" behindDoc="0" locked="0" layoutInCell="1" allowOverlap="1" wp14:anchorId="601742E5" wp14:editId="641DDC6A">
          <wp:simplePos x="0" y="0"/>
          <wp:positionH relativeFrom="column">
            <wp:posOffset>-1270</wp:posOffset>
          </wp:positionH>
          <wp:positionV relativeFrom="paragraph">
            <wp:posOffset>22860</wp:posOffset>
          </wp:positionV>
          <wp:extent cx="4347210" cy="762000"/>
          <wp:effectExtent l="0" t="0" r="0" b="0"/>
          <wp:wrapNone/>
          <wp:docPr id="1" name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47210" cy="762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4DA40DDA" w14:textId="77777777" w:rsidR="00FC7E32" w:rsidRDefault="00FC7E32"/>
  <w:p w14:paraId="01A2FD9F" w14:textId="77777777" w:rsidR="00FC7E32" w:rsidRDefault="00FC7E32"/>
  <w:p w14:paraId="415DC5E8" w14:textId="10F1EFB3" w:rsidR="00FC7E32" w:rsidRDefault="00FC7E32" w:rsidP="00783BC4">
    <w:pPr>
      <w:tabs>
        <w:tab w:val="left" w:pos="7890"/>
      </w:tabs>
    </w:pPr>
    <w:r>
      <w:tab/>
    </w:r>
  </w:p>
  <w:p w14:paraId="2C854DAA" w14:textId="11014FF9" w:rsidR="00FC7E32" w:rsidRDefault="00FC7E32" w:rsidP="00783BC4">
    <w:pPr>
      <w:tabs>
        <w:tab w:val="left" w:pos="7890"/>
      </w:tabs>
    </w:pPr>
  </w:p>
  <w:p w14:paraId="7A65B56E" w14:textId="77777777" w:rsidR="00FC7E32" w:rsidRDefault="00FC7E32" w:rsidP="0026138F">
    <w:pPr>
      <w:pBdr>
        <w:bottom w:val="single" w:sz="24" w:space="1" w:color="auto"/>
      </w:pBdr>
      <w:tabs>
        <w:tab w:val="left" w:pos="7890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BB178C"/>
    <w:multiLevelType w:val="multilevel"/>
    <w:tmpl w:val="C4B4B846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</w:lvl>
    <w:lvl w:ilvl="8">
      <w:start w:val="1"/>
      <w:numFmt w:val="decimal"/>
      <w:suff w:val="space"/>
      <w:lvlText w:val="%1..%3.%4.%5.%6.%7.%8.%9."/>
      <w:lvlJc w:val="left"/>
      <w:pPr>
        <w:ind w:left="0" w:firstLine="0"/>
      </w:pPr>
    </w:lvl>
  </w:abstractNum>
  <w:abstractNum w:abstractNumId="1" w15:restartNumberingAfterBreak="0">
    <w:nsid w:val="0C3C1C8D"/>
    <w:multiLevelType w:val="hybridMultilevel"/>
    <w:tmpl w:val="02641A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512FCC"/>
    <w:multiLevelType w:val="hybridMultilevel"/>
    <w:tmpl w:val="474EE7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2E0393"/>
    <w:multiLevelType w:val="multilevel"/>
    <w:tmpl w:val="988219DE"/>
    <w:lvl w:ilvl="0">
      <w:start w:val="1"/>
      <w:numFmt w:val="bullet"/>
      <w:pStyle w:val="Els-bulletlist"/>
      <w:lvlText w:val=""/>
      <w:lvlJc w:val="left"/>
      <w:pPr>
        <w:tabs>
          <w:tab w:val="num" w:pos="360"/>
        </w:tabs>
        <w:ind w:left="240" w:hanging="240"/>
      </w:pPr>
      <w:rPr>
        <w:rFonts w:ascii="Symbol" w:hAnsi="Symbol" w:hint="default"/>
      </w:rPr>
    </w:lvl>
    <w:lvl w:ilvl="1">
      <w:start w:val="1"/>
      <w:numFmt w:val="bullet"/>
      <w:lvlText w:val="○"/>
      <w:lvlJc w:val="left"/>
      <w:pPr>
        <w:tabs>
          <w:tab w:val="num" w:pos="600"/>
        </w:tabs>
        <w:ind w:left="480" w:hanging="240"/>
      </w:pPr>
      <w:rPr>
        <w:rFonts w:ascii="Times New Roman" w:hAnsi="Times New Roman" w:hint="default"/>
        <w:sz w:val="28"/>
      </w:rPr>
    </w:lvl>
    <w:lvl w:ilvl="2">
      <w:start w:val="1"/>
      <w:numFmt w:val="bullet"/>
      <w:lvlText w:val="–"/>
      <w:lvlJc w:val="left"/>
      <w:pPr>
        <w:tabs>
          <w:tab w:val="num" w:pos="840"/>
        </w:tabs>
        <w:ind w:left="720" w:hanging="240"/>
      </w:pPr>
      <w:rPr>
        <w:rFonts w:ascii="Times New Roman" w:hAnsi="Times New Roman" w:hint="default"/>
      </w:rPr>
    </w:lvl>
    <w:lvl w:ilvl="3">
      <w:start w:val="1"/>
      <w:numFmt w:val="none"/>
      <w:lvlText w:val="-"/>
      <w:lvlJc w:val="left"/>
      <w:pPr>
        <w:tabs>
          <w:tab w:val="num" w:pos="1080"/>
        </w:tabs>
        <w:ind w:left="960" w:hanging="240"/>
      </w:pPr>
      <w:rPr>
        <w:rFonts w:ascii="Times New Roman" w:hAnsi="Times New Roman" w:hint="default"/>
      </w:rPr>
    </w:lvl>
    <w:lvl w:ilvl="4">
      <w:start w:val="1"/>
      <w:numFmt w:val="none"/>
      <w:lvlText w:val="-"/>
      <w:lvlJc w:val="left"/>
      <w:pPr>
        <w:tabs>
          <w:tab w:val="num" w:pos="1320"/>
        </w:tabs>
        <w:ind w:left="1200" w:hanging="240"/>
      </w:pPr>
      <w:rPr>
        <w:rFonts w:ascii="Times New Roman" w:hAnsi="Times New Roman" w:hint="default"/>
      </w:rPr>
    </w:lvl>
    <w:lvl w:ilvl="5">
      <w:start w:val="1"/>
      <w:numFmt w:val="none"/>
      <w:lvlText w:val="-"/>
      <w:lvlJc w:val="left"/>
      <w:pPr>
        <w:tabs>
          <w:tab w:val="num" w:pos="1560"/>
        </w:tabs>
        <w:ind w:left="1440" w:hanging="240"/>
      </w:pPr>
      <w:rPr>
        <w:rFonts w:ascii="Times New Roman" w:hAnsi="Times New Roman" w:hint="default"/>
      </w:rPr>
    </w:lvl>
    <w:lvl w:ilvl="6">
      <w:start w:val="1"/>
      <w:numFmt w:val="none"/>
      <w:lvlText w:val="-"/>
      <w:lvlJc w:val="left"/>
      <w:pPr>
        <w:tabs>
          <w:tab w:val="num" w:pos="1800"/>
        </w:tabs>
        <w:ind w:left="1680" w:hanging="240"/>
      </w:pPr>
      <w:rPr>
        <w:rFonts w:ascii="Times New Roman" w:hAnsi="Times New Roman" w:hint="default"/>
      </w:rPr>
    </w:lvl>
    <w:lvl w:ilvl="7">
      <w:start w:val="1"/>
      <w:numFmt w:val="none"/>
      <w:lvlText w:val="-"/>
      <w:lvlJc w:val="left"/>
      <w:pPr>
        <w:tabs>
          <w:tab w:val="num" w:pos="2040"/>
        </w:tabs>
        <w:ind w:left="1920" w:hanging="240"/>
      </w:pPr>
      <w:rPr>
        <w:rFonts w:ascii="Times New Roman" w:hAnsi="Times New Roman" w:hint="default"/>
      </w:rPr>
    </w:lvl>
    <w:lvl w:ilvl="8">
      <w:start w:val="1"/>
      <w:numFmt w:val="none"/>
      <w:lvlText w:val="-"/>
      <w:lvlJc w:val="left"/>
      <w:pPr>
        <w:tabs>
          <w:tab w:val="num" w:pos="2280"/>
        </w:tabs>
        <w:ind w:left="2160" w:hanging="240"/>
      </w:pPr>
      <w:rPr>
        <w:rFonts w:ascii="Times New Roman" w:hAnsi="Times New Roman" w:hint="default"/>
      </w:rPr>
    </w:lvl>
  </w:abstractNum>
  <w:abstractNum w:abstractNumId="4" w15:restartNumberingAfterBreak="0">
    <w:nsid w:val="257408A3"/>
    <w:multiLevelType w:val="hybridMultilevel"/>
    <w:tmpl w:val="F8A681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322B9F"/>
    <w:multiLevelType w:val="multilevel"/>
    <w:tmpl w:val="1E642A78"/>
    <w:lvl w:ilvl="0">
      <w:start w:val="1"/>
      <w:numFmt w:val="upperLetter"/>
      <w:pStyle w:val="Els-appendixhead"/>
      <w:suff w:val="nothing"/>
      <w:lvlText w:val="Appendix %1. "/>
      <w:lvlJc w:val="left"/>
      <w:pPr>
        <w:ind w:left="0" w:firstLine="0"/>
      </w:pPr>
      <w:rPr>
        <w:b/>
        <w:i w:val="0"/>
      </w:rPr>
    </w:lvl>
    <w:lvl w:ilvl="1">
      <w:start w:val="1"/>
      <w:numFmt w:val="decimal"/>
      <w:suff w:val="nothing"/>
      <w:lvlText w:val="%1.%2. "/>
      <w:lvlJc w:val="left"/>
      <w:pPr>
        <w:ind w:left="0" w:firstLine="0"/>
      </w:pPr>
      <w:rPr>
        <w:rFonts w:ascii="Times New Roman" w:hAnsi="Times New Roman" w:hint="default"/>
        <w:b w:val="0"/>
        <w:i/>
        <w:sz w:val="20"/>
      </w:rPr>
    </w:lvl>
    <w:lvl w:ilvl="2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3">
      <w:start w:val="1"/>
      <w:numFmt w:val="none"/>
      <w:lvlText w:val=""/>
      <w:lvlJc w:val="right"/>
      <w:pPr>
        <w:tabs>
          <w:tab w:val="num" w:pos="360"/>
        </w:tabs>
        <w:ind w:left="0" w:firstLine="0"/>
      </w:pPr>
    </w:lvl>
    <w:lvl w:ilvl="4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5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6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7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8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</w:abstractNum>
  <w:abstractNum w:abstractNumId="6" w15:restartNumberingAfterBreak="0">
    <w:nsid w:val="3AC968D8"/>
    <w:multiLevelType w:val="hybridMultilevel"/>
    <w:tmpl w:val="743828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27E7170"/>
    <w:multiLevelType w:val="multilevel"/>
    <w:tmpl w:val="A282E7EA"/>
    <w:lvl w:ilvl="0">
      <w:start w:val="1"/>
      <w:numFmt w:val="decimal"/>
      <w:pStyle w:val="Els-numlist"/>
      <w:lvlText w:val="%1."/>
      <w:lvlJc w:val="left"/>
      <w:pPr>
        <w:tabs>
          <w:tab w:val="num" w:pos="360"/>
        </w:tabs>
        <w:ind w:left="240" w:hanging="240"/>
      </w:pPr>
    </w:lvl>
    <w:lvl w:ilvl="1">
      <w:start w:val="1"/>
      <w:numFmt w:val="decimal"/>
      <w:lvlText w:val="%1.%2."/>
      <w:lvlJc w:val="left"/>
      <w:pPr>
        <w:tabs>
          <w:tab w:val="num" w:pos="600"/>
        </w:tabs>
        <w:ind w:left="480" w:hanging="240"/>
      </w:pPr>
    </w:lvl>
    <w:lvl w:ilvl="2">
      <w:start w:val="1"/>
      <w:numFmt w:val="decimal"/>
      <w:lvlText w:val="%1.%2.%3."/>
      <w:lvlJc w:val="left"/>
      <w:pPr>
        <w:tabs>
          <w:tab w:val="num" w:pos="840"/>
        </w:tabs>
        <w:ind w:left="720" w:hanging="240"/>
      </w:pPr>
    </w:lvl>
    <w:lvl w:ilvl="3">
      <w:start w:val="1"/>
      <w:numFmt w:val="decimal"/>
      <w:lvlText w:val="%1.%2.%3.%4."/>
      <w:lvlJc w:val="left"/>
      <w:pPr>
        <w:tabs>
          <w:tab w:val="num" w:pos="1080"/>
        </w:tabs>
        <w:ind w:left="960" w:hanging="240"/>
      </w:pPr>
    </w:lvl>
    <w:lvl w:ilvl="4">
      <w:start w:val="1"/>
      <w:numFmt w:val="decimal"/>
      <w:lvlText w:val="%1.%2.%3.%4.%5."/>
      <w:lvlJc w:val="left"/>
      <w:pPr>
        <w:tabs>
          <w:tab w:val="num" w:pos="1320"/>
        </w:tabs>
        <w:ind w:left="1200" w:hanging="240"/>
      </w:pPr>
    </w:lvl>
    <w:lvl w:ilvl="5">
      <w:start w:val="1"/>
      <w:numFmt w:val="decimal"/>
      <w:lvlText w:val="%1.%2.%3.%4.%5.%6."/>
      <w:lvlJc w:val="left"/>
      <w:pPr>
        <w:tabs>
          <w:tab w:val="num" w:pos="1560"/>
        </w:tabs>
        <w:ind w:left="1440" w:hanging="240"/>
      </w:pPr>
    </w:lvl>
    <w:lvl w:ilvl="6">
      <w:start w:val="1"/>
      <w:numFmt w:val="decimal"/>
      <w:lvlText w:val="%1.%2.%3.%4.%5.%6.%7."/>
      <w:lvlJc w:val="left"/>
      <w:pPr>
        <w:tabs>
          <w:tab w:val="num" w:pos="1800"/>
        </w:tabs>
        <w:ind w:left="1680" w:hanging="240"/>
      </w:pPr>
    </w:lvl>
    <w:lvl w:ilvl="7">
      <w:start w:val="1"/>
      <w:numFmt w:val="decimal"/>
      <w:lvlText w:val="%1.%2.%3.%4.%5.%6.%7.%8."/>
      <w:lvlJc w:val="left"/>
      <w:pPr>
        <w:tabs>
          <w:tab w:val="num" w:pos="2040"/>
        </w:tabs>
        <w:ind w:left="1920" w:hanging="240"/>
      </w:pPr>
    </w:lvl>
    <w:lvl w:ilvl="8">
      <w:start w:val="1"/>
      <w:numFmt w:val="decimal"/>
      <w:lvlText w:val="%1.%2.%3.%4.%5.%6.%7.%8.%9."/>
      <w:lvlJc w:val="left"/>
      <w:pPr>
        <w:tabs>
          <w:tab w:val="num" w:pos="2280"/>
        </w:tabs>
        <w:ind w:left="2160" w:hanging="240"/>
      </w:pPr>
    </w:lvl>
  </w:abstractNum>
  <w:abstractNum w:abstractNumId="8" w15:restartNumberingAfterBreak="0">
    <w:nsid w:val="556D7435"/>
    <w:multiLevelType w:val="hybridMultilevel"/>
    <w:tmpl w:val="7B780E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6205803"/>
    <w:multiLevelType w:val="multilevel"/>
    <w:tmpl w:val="1E2855A8"/>
    <w:lvl w:ilvl="0">
      <w:start w:val="1"/>
      <w:numFmt w:val="decimal"/>
      <w:pStyle w:val="Els-1storder-head"/>
      <w:suff w:val="space"/>
      <w:lvlText w:val="%1."/>
      <w:lvlJc w:val="left"/>
      <w:pPr>
        <w:ind w:left="0" w:firstLine="0"/>
      </w:pPr>
    </w:lvl>
    <w:lvl w:ilvl="1">
      <w:start w:val="1"/>
      <w:numFmt w:val="decimal"/>
      <w:pStyle w:val="Els-2ndorder-head"/>
      <w:suff w:val="space"/>
      <w:lvlText w:val="%1.%2."/>
      <w:lvlJc w:val="left"/>
      <w:pPr>
        <w:ind w:left="0" w:firstLine="0"/>
      </w:pPr>
    </w:lvl>
    <w:lvl w:ilvl="2">
      <w:start w:val="1"/>
      <w:numFmt w:val="decimal"/>
      <w:pStyle w:val="Els-3rdorder-head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pStyle w:val="Els-4thorder-head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</w:lvl>
    <w:lvl w:ilvl="8">
      <w:start w:val="1"/>
      <w:numFmt w:val="decimal"/>
      <w:suff w:val="space"/>
      <w:lvlText w:val="%1..%3.%4.%5.%6.%7.%8.%9."/>
      <w:lvlJc w:val="left"/>
      <w:pPr>
        <w:ind w:left="0" w:firstLine="0"/>
      </w:pPr>
    </w:lvl>
  </w:abstractNum>
  <w:abstractNum w:abstractNumId="10" w15:restartNumberingAfterBreak="0">
    <w:nsid w:val="5E827A20"/>
    <w:multiLevelType w:val="multilevel"/>
    <w:tmpl w:val="F4AC33BC"/>
    <w:lvl w:ilvl="0">
      <w:start w:val="1"/>
      <w:numFmt w:val="upperLetter"/>
      <w:suff w:val="nothing"/>
      <w:lvlText w:val="Appendix %1. "/>
      <w:lvlJc w:val="left"/>
      <w:pPr>
        <w:ind w:left="0" w:firstLine="0"/>
      </w:pPr>
      <w:rPr>
        <w:rFonts w:hint="default"/>
        <w:b/>
        <w:i w:val="0"/>
      </w:rPr>
    </w:lvl>
    <w:lvl w:ilvl="1">
      <w:start w:val="1"/>
      <w:numFmt w:val="decimal"/>
      <w:pStyle w:val="Els-appendixsubhead"/>
      <w:suff w:val="nothing"/>
      <w:lvlText w:val="%1.%2. "/>
      <w:lvlJc w:val="left"/>
      <w:pPr>
        <w:ind w:left="0" w:firstLine="0"/>
      </w:pPr>
      <w:rPr>
        <w:rFonts w:ascii="Times New Roman" w:hAnsi="Times New Roman" w:hint="default"/>
        <w:b w:val="0"/>
        <w:i/>
        <w:sz w:val="20"/>
      </w:rPr>
    </w:lvl>
    <w:lvl w:ilvl="2">
      <w:start w:val="1"/>
      <w:numFmt w:val="none"/>
      <w:lvlText w:val=""/>
      <w:lvlJc w:val="left"/>
      <w:pPr>
        <w:tabs>
          <w:tab w:val="num" w:pos="360"/>
        </w:tabs>
        <w:ind w:left="0" w:firstLine="0"/>
      </w:pPr>
      <w:rPr>
        <w:rFonts w:hint="default"/>
      </w:rPr>
    </w:lvl>
    <w:lvl w:ilvl="3">
      <w:start w:val="1"/>
      <w:numFmt w:val="none"/>
      <w:lvlText w:val=""/>
      <w:lvlJc w:val="right"/>
      <w:pPr>
        <w:tabs>
          <w:tab w:val="num" w:pos="360"/>
        </w:tabs>
        <w:ind w:left="0" w:firstLine="0"/>
      </w:pPr>
      <w:rPr>
        <w:rFonts w:hint="default"/>
      </w:rPr>
    </w:lvl>
    <w:lvl w:ilvl="4">
      <w:start w:val="1"/>
      <w:numFmt w:val="none"/>
      <w:lvlText w:val=""/>
      <w:lvlJc w:val="left"/>
      <w:pPr>
        <w:tabs>
          <w:tab w:val="num" w:pos="360"/>
        </w:tabs>
        <w:ind w:left="0" w:firstLine="0"/>
      </w:pPr>
      <w:rPr>
        <w:rFonts w:hint="default"/>
      </w:rPr>
    </w:lvl>
    <w:lvl w:ilvl="5">
      <w:start w:val="1"/>
      <w:numFmt w:val="none"/>
      <w:lvlText w:val=""/>
      <w:lvlJc w:val="left"/>
      <w:pPr>
        <w:tabs>
          <w:tab w:val="num" w:pos="360"/>
        </w:tabs>
        <w:ind w:left="0" w:firstLine="0"/>
      </w:pPr>
      <w:rPr>
        <w:rFonts w:hint="default"/>
      </w:rPr>
    </w:lvl>
    <w:lvl w:ilvl="6">
      <w:start w:val="1"/>
      <w:numFmt w:val="none"/>
      <w:lvlText w:val=""/>
      <w:lvlJc w:val="left"/>
      <w:pPr>
        <w:tabs>
          <w:tab w:val="num" w:pos="360"/>
        </w:tabs>
        <w:ind w:left="0" w:firstLine="0"/>
      </w:pPr>
      <w:rPr>
        <w:rFonts w:hint="default"/>
      </w:rPr>
    </w:lvl>
    <w:lvl w:ilvl="7">
      <w:start w:val="1"/>
      <w:numFmt w:val="none"/>
      <w:lvlText w:val=""/>
      <w:lvlJc w:val="left"/>
      <w:pPr>
        <w:tabs>
          <w:tab w:val="num" w:pos="360"/>
        </w:tabs>
        <w:ind w:left="0" w:firstLine="0"/>
      </w:pPr>
      <w:rPr>
        <w:rFonts w:hint="default"/>
      </w:rPr>
    </w:lvl>
    <w:lvl w:ilvl="8">
      <w:start w:val="1"/>
      <w:numFmt w:val="none"/>
      <w:lvlText w:val=""/>
      <w:lvlJc w:val="left"/>
      <w:pPr>
        <w:tabs>
          <w:tab w:val="num" w:pos="360"/>
        </w:tabs>
        <w:ind w:left="0" w:firstLine="0"/>
      </w:pPr>
      <w:rPr>
        <w:rFonts w:hint="default"/>
      </w:rPr>
    </w:lvl>
  </w:abstractNum>
  <w:abstractNum w:abstractNumId="11" w15:restartNumberingAfterBreak="0">
    <w:nsid w:val="65BA643A"/>
    <w:multiLevelType w:val="hybridMultilevel"/>
    <w:tmpl w:val="B63839C4"/>
    <w:lvl w:ilvl="0" w:tplc="40090001">
      <w:start w:val="1"/>
      <w:numFmt w:val="bullet"/>
      <w:lvlText w:val=""/>
      <w:lvlJc w:val="left"/>
      <w:pPr>
        <w:ind w:left="59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31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03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75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47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19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91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63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358" w:hanging="360"/>
      </w:pPr>
      <w:rPr>
        <w:rFonts w:ascii="Wingdings" w:hAnsi="Wingdings" w:hint="default"/>
      </w:rPr>
    </w:lvl>
  </w:abstractNum>
  <w:abstractNum w:abstractNumId="12" w15:restartNumberingAfterBreak="0">
    <w:nsid w:val="6D814E31"/>
    <w:multiLevelType w:val="multilevel"/>
    <w:tmpl w:val="08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3" w15:restartNumberingAfterBreak="0">
    <w:nsid w:val="6F23626E"/>
    <w:multiLevelType w:val="multilevel"/>
    <w:tmpl w:val="B7E44228"/>
    <w:lvl w:ilvl="0">
      <w:start w:val="2"/>
      <w:numFmt w:val="decimal"/>
      <w:lvlText w:val="%1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14" w15:restartNumberingAfterBreak="0">
    <w:nsid w:val="70535D76"/>
    <w:multiLevelType w:val="multilevel"/>
    <w:tmpl w:val="D480ADB0"/>
    <w:lvl w:ilvl="0">
      <w:start w:val="1"/>
      <w:numFmt w:val="bullet"/>
      <w:lvlText w:val=""/>
      <w:lvlJc w:val="left"/>
      <w:pPr>
        <w:tabs>
          <w:tab w:val="num" w:pos="360"/>
        </w:tabs>
        <w:ind w:left="240" w:hanging="240"/>
      </w:pPr>
      <w:rPr>
        <w:rFonts w:ascii="Symbol" w:hAnsi="Symbol" w:hint="default"/>
      </w:rPr>
    </w:lvl>
    <w:lvl w:ilvl="1">
      <w:start w:val="1"/>
      <w:numFmt w:val="bullet"/>
      <w:lvlText w:val="○"/>
      <w:lvlJc w:val="left"/>
      <w:pPr>
        <w:tabs>
          <w:tab w:val="num" w:pos="600"/>
        </w:tabs>
        <w:ind w:left="480" w:hanging="240"/>
      </w:pPr>
      <w:rPr>
        <w:rFonts w:ascii="Times New Roman" w:hAnsi="Times New Roman" w:hint="default"/>
        <w:sz w:val="28"/>
      </w:rPr>
    </w:lvl>
    <w:lvl w:ilvl="2">
      <w:start w:val="1"/>
      <w:numFmt w:val="bullet"/>
      <w:lvlText w:val="–"/>
      <w:lvlJc w:val="left"/>
      <w:pPr>
        <w:tabs>
          <w:tab w:val="num" w:pos="840"/>
        </w:tabs>
        <w:ind w:left="720" w:hanging="240"/>
      </w:pPr>
      <w:rPr>
        <w:rFonts w:ascii="Times New Roman" w:hAnsi="Times New Roman" w:hint="default"/>
      </w:rPr>
    </w:lvl>
    <w:lvl w:ilvl="3">
      <w:start w:val="1"/>
      <w:numFmt w:val="none"/>
      <w:lvlText w:val=""/>
      <w:lvlJc w:val="left"/>
      <w:pPr>
        <w:tabs>
          <w:tab w:val="num" w:pos="1080"/>
        </w:tabs>
        <w:ind w:left="960" w:hanging="240"/>
      </w:pPr>
      <w:rPr>
        <w:rFonts w:hint="default"/>
      </w:rPr>
    </w:lvl>
    <w:lvl w:ilvl="4">
      <w:start w:val="1"/>
      <w:numFmt w:val="none"/>
      <w:lvlText w:val=""/>
      <w:lvlJc w:val="left"/>
      <w:pPr>
        <w:tabs>
          <w:tab w:val="num" w:pos="1320"/>
        </w:tabs>
        <w:ind w:left="1200" w:hanging="240"/>
      </w:pPr>
      <w:rPr>
        <w:rFonts w:hint="default"/>
      </w:rPr>
    </w:lvl>
    <w:lvl w:ilvl="5">
      <w:start w:val="1"/>
      <w:numFmt w:val="none"/>
      <w:lvlText w:val=""/>
      <w:lvlJc w:val="left"/>
      <w:pPr>
        <w:tabs>
          <w:tab w:val="num" w:pos="1560"/>
        </w:tabs>
        <w:ind w:left="1440" w:hanging="240"/>
      </w:pPr>
      <w:rPr>
        <w:rFonts w:hint="default"/>
      </w:rPr>
    </w:lvl>
    <w:lvl w:ilvl="6">
      <w:start w:val="1"/>
      <w:numFmt w:val="none"/>
      <w:lvlText w:val=""/>
      <w:lvlJc w:val="left"/>
      <w:pPr>
        <w:tabs>
          <w:tab w:val="num" w:pos="1800"/>
        </w:tabs>
        <w:ind w:left="1680" w:hanging="240"/>
      </w:pPr>
      <w:rPr>
        <w:rFonts w:hint="default"/>
      </w:rPr>
    </w:lvl>
    <w:lvl w:ilvl="7">
      <w:start w:val="1"/>
      <w:numFmt w:val="none"/>
      <w:lvlText w:val=""/>
      <w:lvlJc w:val="left"/>
      <w:pPr>
        <w:tabs>
          <w:tab w:val="num" w:pos="2040"/>
        </w:tabs>
        <w:ind w:left="1920" w:hanging="240"/>
      </w:pPr>
      <w:rPr>
        <w:rFonts w:hint="default"/>
      </w:rPr>
    </w:lvl>
    <w:lvl w:ilvl="8">
      <w:start w:val="1"/>
      <w:numFmt w:val="none"/>
      <w:lvlText w:val=""/>
      <w:lvlJc w:val="left"/>
      <w:pPr>
        <w:tabs>
          <w:tab w:val="num" w:pos="2280"/>
        </w:tabs>
        <w:ind w:left="2160" w:hanging="240"/>
      </w:pPr>
      <w:rPr>
        <w:rFonts w:hint="default"/>
      </w:rPr>
    </w:lvl>
  </w:abstractNum>
  <w:abstractNum w:abstractNumId="15" w15:restartNumberingAfterBreak="0">
    <w:nsid w:val="752849CB"/>
    <w:multiLevelType w:val="singleLevel"/>
    <w:tmpl w:val="08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9"/>
  </w:num>
  <w:num w:numId="2">
    <w:abstractNumId w:val="9"/>
  </w:num>
  <w:num w:numId="3">
    <w:abstractNumId w:val="9"/>
  </w:num>
  <w:num w:numId="4">
    <w:abstractNumId w:val="9"/>
  </w:num>
  <w:num w:numId="5">
    <w:abstractNumId w:val="0"/>
  </w:num>
  <w:num w:numId="6">
    <w:abstractNumId w:val="5"/>
  </w:num>
  <w:num w:numId="7">
    <w:abstractNumId w:val="10"/>
  </w:num>
  <w:num w:numId="8">
    <w:abstractNumId w:val="3"/>
  </w:num>
  <w:num w:numId="9">
    <w:abstractNumId w:val="7"/>
  </w:num>
  <w:num w:numId="10">
    <w:abstractNumId w:val="15"/>
  </w:num>
  <w:num w:numId="11">
    <w:abstractNumId w:val="14"/>
  </w:num>
  <w:num w:numId="12">
    <w:abstractNumId w:val="9"/>
  </w:num>
  <w:num w:numId="13">
    <w:abstractNumId w:val="9"/>
  </w:num>
  <w:num w:numId="14">
    <w:abstractNumId w:val="9"/>
  </w:num>
  <w:num w:numId="15">
    <w:abstractNumId w:val="9"/>
  </w:num>
  <w:num w:numId="16">
    <w:abstractNumId w:val="0"/>
  </w:num>
  <w:num w:numId="17">
    <w:abstractNumId w:val="5"/>
  </w:num>
  <w:num w:numId="18">
    <w:abstractNumId w:val="10"/>
  </w:num>
  <w:num w:numId="19">
    <w:abstractNumId w:val="3"/>
  </w:num>
  <w:num w:numId="20">
    <w:abstractNumId w:val="7"/>
  </w:num>
  <w:num w:numId="21">
    <w:abstractNumId w:val="0"/>
  </w:num>
  <w:num w:numId="22">
    <w:abstractNumId w:val="9"/>
  </w:num>
  <w:num w:numId="23">
    <w:abstractNumId w:val="9"/>
  </w:num>
  <w:num w:numId="24">
    <w:abstractNumId w:val="9"/>
  </w:num>
  <w:num w:numId="25">
    <w:abstractNumId w:val="9"/>
  </w:num>
  <w:num w:numId="26">
    <w:abstractNumId w:val="12"/>
  </w:num>
  <w:num w:numId="27">
    <w:abstractNumId w:val="13"/>
  </w:num>
  <w:num w:numId="28">
    <w:abstractNumId w:val="6"/>
  </w:num>
  <w:num w:numId="29">
    <w:abstractNumId w:val="8"/>
  </w:num>
  <w:num w:numId="30">
    <w:abstractNumId w:val="11"/>
  </w:num>
  <w:num w:numId="31">
    <w:abstractNumId w:val="3"/>
  </w:num>
  <w:num w:numId="32">
    <w:abstractNumId w:val="1"/>
  </w:num>
  <w:num w:numId="33">
    <w:abstractNumId w:val="4"/>
  </w:num>
  <w:num w:numId="3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intPostScriptOverText/>
  <w:embedTrueTypeFonts/>
  <w:proofState w:spelling="clean" w:grammar="clean"/>
  <w:attachedTemplate r:id="rId1"/>
  <w:defaultTabStop w:val="720"/>
  <w:evenAndOddHeaders/>
  <w:drawingGridHorizontalSpacing w:val="120"/>
  <w:drawingGridVerticalSpacing w:val="120"/>
  <w:noPunctuationKerning/>
  <w:characterSpacingControl w:val="doNotCompress"/>
  <w:hdrShapeDefaults>
    <o:shapedefaults v:ext="edit" spidmax="6147"/>
  </w:hdrShapeDefaults>
  <w:footnotePr>
    <w:numFmt w:val="chicago"/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C1409"/>
    <w:rsid w:val="00002034"/>
    <w:rsid w:val="00002771"/>
    <w:rsid w:val="00002A11"/>
    <w:rsid w:val="00005E5E"/>
    <w:rsid w:val="00006985"/>
    <w:rsid w:val="00011B4B"/>
    <w:rsid w:val="00011C98"/>
    <w:rsid w:val="000148D1"/>
    <w:rsid w:val="00015228"/>
    <w:rsid w:val="00017B85"/>
    <w:rsid w:val="00023D55"/>
    <w:rsid w:val="0002766B"/>
    <w:rsid w:val="0002797D"/>
    <w:rsid w:val="000306BE"/>
    <w:rsid w:val="0003258B"/>
    <w:rsid w:val="00033439"/>
    <w:rsid w:val="00033F04"/>
    <w:rsid w:val="000340FC"/>
    <w:rsid w:val="00035639"/>
    <w:rsid w:val="00037E7F"/>
    <w:rsid w:val="00040498"/>
    <w:rsid w:val="00042B32"/>
    <w:rsid w:val="00043956"/>
    <w:rsid w:val="00046781"/>
    <w:rsid w:val="00050F7C"/>
    <w:rsid w:val="000514F8"/>
    <w:rsid w:val="00055F3F"/>
    <w:rsid w:val="00056920"/>
    <w:rsid w:val="00056CB0"/>
    <w:rsid w:val="000572CB"/>
    <w:rsid w:val="00061DDE"/>
    <w:rsid w:val="00061F68"/>
    <w:rsid w:val="00061FA7"/>
    <w:rsid w:val="00062D1F"/>
    <w:rsid w:val="000658E0"/>
    <w:rsid w:val="00067E37"/>
    <w:rsid w:val="000706CC"/>
    <w:rsid w:val="00070D2D"/>
    <w:rsid w:val="0007236C"/>
    <w:rsid w:val="00072AAA"/>
    <w:rsid w:val="000731BF"/>
    <w:rsid w:val="000735C7"/>
    <w:rsid w:val="000760D9"/>
    <w:rsid w:val="000772C0"/>
    <w:rsid w:val="000811A3"/>
    <w:rsid w:val="0008375D"/>
    <w:rsid w:val="00085ED8"/>
    <w:rsid w:val="00087DED"/>
    <w:rsid w:val="00090B0B"/>
    <w:rsid w:val="00091500"/>
    <w:rsid w:val="000A1018"/>
    <w:rsid w:val="000A26F4"/>
    <w:rsid w:val="000A3872"/>
    <w:rsid w:val="000A5145"/>
    <w:rsid w:val="000A7273"/>
    <w:rsid w:val="000A7A1A"/>
    <w:rsid w:val="000B0A37"/>
    <w:rsid w:val="000B137C"/>
    <w:rsid w:val="000B24E0"/>
    <w:rsid w:val="000B25C7"/>
    <w:rsid w:val="000B29F5"/>
    <w:rsid w:val="000B5345"/>
    <w:rsid w:val="000B5E84"/>
    <w:rsid w:val="000B767A"/>
    <w:rsid w:val="000C11DC"/>
    <w:rsid w:val="000C1409"/>
    <w:rsid w:val="000C36EB"/>
    <w:rsid w:val="000C3885"/>
    <w:rsid w:val="000C48A5"/>
    <w:rsid w:val="000C7263"/>
    <w:rsid w:val="000C7C71"/>
    <w:rsid w:val="000D07A1"/>
    <w:rsid w:val="000D395C"/>
    <w:rsid w:val="000D608B"/>
    <w:rsid w:val="000D7303"/>
    <w:rsid w:val="000E01D2"/>
    <w:rsid w:val="000E1EF3"/>
    <w:rsid w:val="000E212B"/>
    <w:rsid w:val="000E38B8"/>
    <w:rsid w:val="000E626C"/>
    <w:rsid w:val="000F09DF"/>
    <w:rsid w:val="00101E1E"/>
    <w:rsid w:val="00103F2C"/>
    <w:rsid w:val="00106BAA"/>
    <w:rsid w:val="0011024F"/>
    <w:rsid w:val="00111F61"/>
    <w:rsid w:val="001120BA"/>
    <w:rsid w:val="00112FD7"/>
    <w:rsid w:val="001136A2"/>
    <w:rsid w:val="00114B34"/>
    <w:rsid w:val="00114C44"/>
    <w:rsid w:val="00117A48"/>
    <w:rsid w:val="00117E53"/>
    <w:rsid w:val="001205F6"/>
    <w:rsid w:val="00126905"/>
    <w:rsid w:val="00127E20"/>
    <w:rsid w:val="00130E9E"/>
    <w:rsid w:val="00135959"/>
    <w:rsid w:val="00136D96"/>
    <w:rsid w:val="0014453E"/>
    <w:rsid w:val="001446AE"/>
    <w:rsid w:val="00145A42"/>
    <w:rsid w:val="00146D40"/>
    <w:rsid w:val="001505BA"/>
    <w:rsid w:val="00155499"/>
    <w:rsid w:val="0016188C"/>
    <w:rsid w:val="00162D86"/>
    <w:rsid w:val="00163A94"/>
    <w:rsid w:val="0016771D"/>
    <w:rsid w:val="0017199C"/>
    <w:rsid w:val="00171A77"/>
    <w:rsid w:val="00171D88"/>
    <w:rsid w:val="00171E0A"/>
    <w:rsid w:val="0017435C"/>
    <w:rsid w:val="00180269"/>
    <w:rsid w:val="00181ABD"/>
    <w:rsid w:val="00185DBA"/>
    <w:rsid w:val="00186B43"/>
    <w:rsid w:val="00186B56"/>
    <w:rsid w:val="001878DF"/>
    <w:rsid w:val="001A082E"/>
    <w:rsid w:val="001A0CFF"/>
    <w:rsid w:val="001A1187"/>
    <w:rsid w:val="001A2F82"/>
    <w:rsid w:val="001A5AD7"/>
    <w:rsid w:val="001A6BB6"/>
    <w:rsid w:val="001B0968"/>
    <w:rsid w:val="001B0B65"/>
    <w:rsid w:val="001B516D"/>
    <w:rsid w:val="001B6A87"/>
    <w:rsid w:val="001B6E7B"/>
    <w:rsid w:val="001B7885"/>
    <w:rsid w:val="001B7C58"/>
    <w:rsid w:val="001C0FDE"/>
    <w:rsid w:val="001C1FFE"/>
    <w:rsid w:val="001C43FD"/>
    <w:rsid w:val="001C5512"/>
    <w:rsid w:val="001C5606"/>
    <w:rsid w:val="001C578C"/>
    <w:rsid w:val="001C6C7B"/>
    <w:rsid w:val="001D0319"/>
    <w:rsid w:val="001D18E8"/>
    <w:rsid w:val="001D2C17"/>
    <w:rsid w:val="001D35C2"/>
    <w:rsid w:val="001D5BD5"/>
    <w:rsid w:val="001D7A20"/>
    <w:rsid w:val="001E2731"/>
    <w:rsid w:val="001E3396"/>
    <w:rsid w:val="001E36D8"/>
    <w:rsid w:val="001E4CDB"/>
    <w:rsid w:val="001E7075"/>
    <w:rsid w:val="001F131C"/>
    <w:rsid w:val="001F168C"/>
    <w:rsid w:val="001F19C0"/>
    <w:rsid w:val="001F1C52"/>
    <w:rsid w:val="001F3B67"/>
    <w:rsid w:val="001F49A0"/>
    <w:rsid w:val="001F7463"/>
    <w:rsid w:val="00200023"/>
    <w:rsid w:val="00202DFC"/>
    <w:rsid w:val="0020451A"/>
    <w:rsid w:val="00205238"/>
    <w:rsid w:val="00212CB4"/>
    <w:rsid w:val="00213D0D"/>
    <w:rsid w:val="00214700"/>
    <w:rsid w:val="002163D6"/>
    <w:rsid w:val="002169C8"/>
    <w:rsid w:val="00221F4B"/>
    <w:rsid w:val="00224644"/>
    <w:rsid w:val="00225BBC"/>
    <w:rsid w:val="00227F89"/>
    <w:rsid w:val="002302A1"/>
    <w:rsid w:val="00230733"/>
    <w:rsid w:val="002307D7"/>
    <w:rsid w:val="0023188B"/>
    <w:rsid w:val="00232FA5"/>
    <w:rsid w:val="00234053"/>
    <w:rsid w:val="002342B2"/>
    <w:rsid w:val="00234687"/>
    <w:rsid w:val="0023666F"/>
    <w:rsid w:val="00236D6F"/>
    <w:rsid w:val="00240596"/>
    <w:rsid w:val="00244386"/>
    <w:rsid w:val="002447A8"/>
    <w:rsid w:val="00244EBC"/>
    <w:rsid w:val="002537EA"/>
    <w:rsid w:val="00253C67"/>
    <w:rsid w:val="002566A9"/>
    <w:rsid w:val="00257B23"/>
    <w:rsid w:val="00260102"/>
    <w:rsid w:val="00260E9B"/>
    <w:rsid w:val="002610C9"/>
    <w:rsid w:val="0026138F"/>
    <w:rsid w:val="00261CAB"/>
    <w:rsid w:val="00262022"/>
    <w:rsid w:val="0026239E"/>
    <w:rsid w:val="002646B9"/>
    <w:rsid w:val="00267955"/>
    <w:rsid w:val="00267CEB"/>
    <w:rsid w:val="00273057"/>
    <w:rsid w:val="002775B6"/>
    <w:rsid w:val="00277B95"/>
    <w:rsid w:val="00281DDB"/>
    <w:rsid w:val="00284AD4"/>
    <w:rsid w:val="00292587"/>
    <w:rsid w:val="00292AD8"/>
    <w:rsid w:val="0029502A"/>
    <w:rsid w:val="00295DB0"/>
    <w:rsid w:val="00295EDD"/>
    <w:rsid w:val="00296703"/>
    <w:rsid w:val="00296EFF"/>
    <w:rsid w:val="002978F8"/>
    <w:rsid w:val="002A0A02"/>
    <w:rsid w:val="002A0D6D"/>
    <w:rsid w:val="002A278C"/>
    <w:rsid w:val="002B47C2"/>
    <w:rsid w:val="002B4926"/>
    <w:rsid w:val="002B4CD4"/>
    <w:rsid w:val="002B6C3E"/>
    <w:rsid w:val="002B728A"/>
    <w:rsid w:val="002C0214"/>
    <w:rsid w:val="002C0B32"/>
    <w:rsid w:val="002C10D8"/>
    <w:rsid w:val="002C1A35"/>
    <w:rsid w:val="002C217E"/>
    <w:rsid w:val="002C25C9"/>
    <w:rsid w:val="002C2757"/>
    <w:rsid w:val="002C4DE3"/>
    <w:rsid w:val="002C4F94"/>
    <w:rsid w:val="002D27D2"/>
    <w:rsid w:val="002D387D"/>
    <w:rsid w:val="002D3CBD"/>
    <w:rsid w:val="002D481E"/>
    <w:rsid w:val="002D529A"/>
    <w:rsid w:val="002D58E1"/>
    <w:rsid w:val="002D7D26"/>
    <w:rsid w:val="002E13AE"/>
    <w:rsid w:val="002E206D"/>
    <w:rsid w:val="002E3B6F"/>
    <w:rsid w:val="002E3B97"/>
    <w:rsid w:val="002E3EE3"/>
    <w:rsid w:val="002E47C4"/>
    <w:rsid w:val="002E57E0"/>
    <w:rsid w:val="002E75D5"/>
    <w:rsid w:val="002F0B93"/>
    <w:rsid w:val="002F23DB"/>
    <w:rsid w:val="002F43DE"/>
    <w:rsid w:val="002F58D9"/>
    <w:rsid w:val="002F780D"/>
    <w:rsid w:val="00300870"/>
    <w:rsid w:val="0030206A"/>
    <w:rsid w:val="00307620"/>
    <w:rsid w:val="00307F2B"/>
    <w:rsid w:val="003139CF"/>
    <w:rsid w:val="00314A54"/>
    <w:rsid w:val="0031626B"/>
    <w:rsid w:val="00317DE1"/>
    <w:rsid w:val="0032167D"/>
    <w:rsid w:val="003223DC"/>
    <w:rsid w:val="00323AE1"/>
    <w:rsid w:val="003245FE"/>
    <w:rsid w:val="003249B0"/>
    <w:rsid w:val="00325235"/>
    <w:rsid w:val="003312B7"/>
    <w:rsid w:val="00332823"/>
    <w:rsid w:val="0033323E"/>
    <w:rsid w:val="0033451A"/>
    <w:rsid w:val="003353FE"/>
    <w:rsid w:val="00336241"/>
    <w:rsid w:val="00337060"/>
    <w:rsid w:val="00337110"/>
    <w:rsid w:val="003400D6"/>
    <w:rsid w:val="00341D7C"/>
    <w:rsid w:val="00341FD7"/>
    <w:rsid w:val="00342A6A"/>
    <w:rsid w:val="00343A39"/>
    <w:rsid w:val="00343FAF"/>
    <w:rsid w:val="00345383"/>
    <w:rsid w:val="00350599"/>
    <w:rsid w:val="003507D3"/>
    <w:rsid w:val="00350B67"/>
    <w:rsid w:val="0035125F"/>
    <w:rsid w:val="00355E2F"/>
    <w:rsid w:val="003560E1"/>
    <w:rsid w:val="003561F6"/>
    <w:rsid w:val="00356F42"/>
    <w:rsid w:val="00357015"/>
    <w:rsid w:val="0035718E"/>
    <w:rsid w:val="00361517"/>
    <w:rsid w:val="0036189C"/>
    <w:rsid w:val="003621A5"/>
    <w:rsid w:val="00362B0B"/>
    <w:rsid w:val="00366BE8"/>
    <w:rsid w:val="00366DBF"/>
    <w:rsid w:val="00370DFE"/>
    <w:rsid w:val="0037342C"/>
    <w:rsid w:val="00374BB5"/>
    <w:rsid w:val="0037598B"/>
    <w:rsid w:val="00380221"/>
    <w:rsid w:val="003806A4"/>
    <w:rsid w:val="003806B2"/>
    <w:rsid w:val="00380831"/>
    <w:rsid w:val="0038102A"/>
    <w:rsid w:val="00382E9D"/>
    <w:rsid w:val="0038393B"/>
    <w:rsid w:val="00385E46"/>
    <w:rsid w:val="00386AF8"/>
    <w:rsid w:val="00392166"/>
    <w:rsid w:val="00395541"/>
    <w:rsid w:val="00395EF9"/>
    <w:rsid w:val="00397606"/>
    <w:rsid w:val="003A0EDF"/>
    <w:rsid w:val="003A11E1"/>
    <w:rsid w:val="003A271A"/>
    <w:rsid w:val="003B740E"/>
    <w:rsid w:val="003C06ED"/>
    <w:rsid w:val="003D04D3"/>
    <w:rsid w:val="003D2141"/>
    <w:rsid w:val="003D5B60"/>
    <w:rsid w:val="003D7506"/>
    <w:rsid w:val="003E01C1"/>
    <w:rsid w:val="003E1EBA"/>
    <w:rsid w:val="003E3879"/>
    <w:rsid w:val="003E5F50"/>
    <w:rsid w:val="003F1A88"/>
    <w:rsid w:val="003F24BC"/>
    <w:rsid w:val="003F297A"/>
    <w:rsid w:val="003F3A1B"/>
    <w:rsid w:val="003F3AD2"/>
    <w:rsid w:val="003F455B"/>
    <w:rsid w:val="003F59E7"/>
    <w:rsid w:val="003F5A73"/>
    <w:rsid w:val="004002AA"/>
    <w:rsid w:val="004007A1"/>
    <w:rsid w:val="00401390"/>
    <w:rsid w:val="00402DDE"/>
    <w:rsid w:val="004037B0"/>
    <w:rsid w:val="00404B97"/>
    <w:rsid w:val="00405133"/>
    <w:rsid w:val="004064BF"/>
    <w:rsid w:val="004072C2"/>
    <w:rsid w:val="00414748"/>
    <w:rsid w:val="00417866"/>
    <w:rsid w:val="00417D17"/>
    <w:rsid w:val="00421B98"/>
    <w:rsid w:val="00422082"/>
    <w:rsid w:val="00430291"/>
    <w:rsid w:val="004310EC"/>
    <w:rsid w:val="00433017"/>
    <w:rsid w:val="00434D84"/>
    <w:rsid w:val="004403AA"/>
    <w:rsid w:val="00440BB0"/>
    <w:rsid w:val="00441BCA"/>
    <w:rsid w:val="00443668"/>
    <w:rsid w:val="004447C9"/>
    <w:rsid w:val="004452D2"/>
    <w:rsid w:val="004471FC"/>
    <w:rsid w:val="00450449"/>
    <w:rsid w:val="00450F73"/>
    <w:rsid w:val="00451CEA"/>
    <w:rsid w:val="004529D4"/>
    <w:rsid w:val="00453C2B"/>
    <w:rsid w:val="0045451E"/>
    <w:rsid w:val="00455D8A"/>
    <w:rsid w:val="004566B1"/>
    <w:rsid w:val="00457236"/>
    <w:rsid w:val="004659CB"/>
    <w:rsid w:val="004663CD"/>
    <w:rsid w:val="00472FAA"/>
    <w:rsid w:val="0047335B"/>
    <w:rsid w:val="004736A4"/>
    <w:rsid w:val="00474B65"/>
    <w:rsid w:val="00475999"/>
    <w:rsid w:val="00476424"/>
    <w:rsid w:val="00482230"/>
    <w:rsid w:val="0048236F"/>
    <w:rsid w:val="00482DF5"/>
    <w:rsid w:val="00484C34"/>
    <w:rsid w:val="0049044C"/>
    <w:rsid w:val="004950B8"/>
    <w:rsid w:val="004A179E"/>
    <w:rsid w:val="004A1FAB"/>
    <w:rsid w:val="004A25E1"/>
    <w:rsid w:val="004A48A8"/>
    <w:rsid w:val="004A5211"/>
    <w:rsid w:val="004A52CA"/>
    <w:rsid w:val="004A594A"/>
    <w:rsid w:val="004B3967"/>
    <w:rsid w:val="004B4A60"/>
    <w:rsid w:val="004B77A7"/>
    <w:rsid w:val="004C050C"/>
    <w:rsid w:val="004C0F84"/>
    <w:rsid w:val="004C3ED5"/>
    <w:rsid w:val="004C5679"/>
    <w:rsid w:val="004D0EDB"/>
    <w:rsid w:val="004D1685"/>
    <w:rsid w:val="004D199D"/>
    <w:rsid w:val="004D3D34"/>
    <w:rsid w:val="004E4411"/>
    <w:rsid w:val="004E7F48"/>
    <w:rsid w:val="004F0B21"/>
    <w:rsid w:val="004F0B32"/>
    <w:rsid w:val="004F1187"/>
    <w:rsid w:val="004F3012"/>
    <w:rsid w:val="004F4169"/>
    <w:rsid w:val="00501337"/>
    <w:rsid w:val="00502197"/>
    <w:rsid w:val="00502398"/>
    <w:rsid w:val="005025FA"/>
    <w:rsid w:val="00504040"/>
    <w:rsid w:val="00504D72"/>
    <w:rsid w:val="0050535A"/>
    <w:rsid w:val="00505B17"/>
    <w:rsid w:val="005106FB"/>
    <w:rsid w:val="00510F73"/>
    <w:rsid w:val="00511723"/>
    <w:rsid w:val="00511D73"/>
    <w:rsid w:val="0051383F"/>
    <w:rsid w:val="00513F15"/>
    <w:rsid w:val="00516E78"/>
    <w:rsid w:val="00520096"/>
    <w:rsid w:val="00522F40"/>
    <w:rsid w:val="0052407D"/>
    <w:rsid w:val="005248F2"/>
    <w:rsid w:val="005250B8"/>
    <w:rsid w:val="005250D2"/>
    <w:rsid w:val="00527DCA"/>
    <w:rsid w:val="005316AC"/>
    <w:rsid w:val="005353BC"/>
    <w:rsid w:val="005400CE"/>
    <w:rsid w:val="00541C9D"/>
    <w:rsid w:val="00542565"/>
    <w:rsid w:val="00547EEA"/>
    <w:rsid w:val="005521D7"/>
    <w:rsid w:val="00552DE0"/>
    <w:rsid w:val="00554B2A"/>
    <w:rsid w:val="005576EF"/>
    <w:rsid w:val="0056302F"/>
    <w:rsid w:val="0056387A"/>
    <w:rsid w:val="00572897"/>
    <w:rsid w:val="0057344B"/>
    <w:rsid w:val="005735CE"/>
    <w:rsid w:val="00573B38"/>
    <w:rsid w:val="005754E8"/>
    <w:rsid w:val="0058091A"/>
    <w:rsid w:val="00585D0A"/>
    <w:rsid w:val="0059035D"/>
    <w:rsid w:val="00592A14"/>
    <w:rsid w:val="005941F2"/>
    <w:rsid w:val="005962E5"/>
    <w:rsid w:val="005968EA"/>
    <w:rsid w:val="005A6900"/>
    <w:rsid w:val="005B0602"/>
    <w:rsid w:val="005B0878"/>
    <w:rsid w:val="005B1F08"/>
    <w:rsid w:val="005B2550"/>
    <w:rsid w:val="005B41BB"/>
    <w:rsid w:val="005B73E7"/>
    <w:rsid w:val="005C4579"/>
    <w:rsid w:val="005C5245"/>
    <w:rsid w:val="005C558E"/>
    <w:rsid w:val="005C62E2"/>
    <w:rsid w:val="005D03D7"/>
    <w:rsid w:val="005D2195"/>
    <w:rsid w:val="005D46F8"/>
    <w:rsid w:val="005D6C0F"/>
    <w:rsid w:val="005E28DF"/>
    <w:rsid w:val="005E4ED2"/>
    <w:rsid w:val="005E7A1A"/>
    <w:rsid w:val="005E7CE3"/>
    <w:rsid w:val="005F01EE"/>
    <w:rsid w:val="005F68D7"/>
    <w:rsid w:val="005F79CF"/>
    <w:rsid w:val="0060018E"/>
    <w:rsid w:val="00600B57"/>
    <w:rsid w:val="0060471E"/>
    <w:rsid w:val="0061035F"/>
    <w:rsid w:val="00615524"/>
    <w:rsid w:val="00616089"/>
    <w:rsid w:val="00621A00"/>
    <w:rsid w:val="006268EC"/>
    <w:rsid w:val="00630286"/>
    <w:rsid w:val="00631935"/>
    <w:rsid w:val="00632723"/>
    <w:rsid w:val="006330C8"/>
    <w:rsid w:val="00633140"/>
    <w:rsid w:val="00635C68"/>
    <w:rsid w:val="00635DC0"/>
    <w:rsid w:val="006419A5"/>
    <w:rsid w:val="00642A7F"/>
    <w:rsid w:val="00644A46"/>
    <w:rsid w:val="00645048"/>
    <w:rsid w:val="0065395B"/>
    <w:rsid w:val="00662D3E"/>
    <w:rsid w:val="0066392D"/>
    <w:rsid w:val="00665852"/>
    <w:rsid w:val="00665C33"/>
    <w:rsid w:val="0066756E"/>
    <w:rsid w:val="006703DD"/>
    <w:rsid w:val="00670CB0"/>
    <w:rsid w:val="00672327"/>
    <w:rsid w:val="00672540"/>
    <w:rsid w:val="0067360B"/>
    <w:rsid w:val="00674141"/>
    <w:rsid w:val="00675A39"/>
    <w:rsid w:val="006761E8"/>
    <w:rsid w:val="00680C15"/>
    <w:rsid w:val="00680CD8"/>
    <w:rsid w:val="00680DC0"/>
    <w:rsid w:val="00684720"/>
    <w:rsid w:val="0069297D"/>
    <w:rsid w:val="006948CB"/>
    <w:rsid w:val="00696237"/>
    <w:rsid w:val="0069645D"/>
    <w:rsid w:val="006972B3"/>
    <w:rsid w:val="006976F5"/>
    <w:rsid w:val="006A63E8"/>
    <w:rsid w:val="006B0592"/>
    <w:rsid w:val="006B2508"/>
    <w:rsid w:val="006B57E3"/>
    <w:rsid w:val="006B6A19"/>
    <w:rsid w:val="006C5A7B"/>
    <w:rsid w:val="006C5B18"/>
    <w:rsid w:val="006C7BC9"/>
    <w:rsid w:val="006D18C0"/>
    <w:rsid w:val="006D23FC"/>
    <w:rsid w:val="006D2E27"/>
    <w:rsid w:val="006D4A97"/>
    <w:rsid w:val="006D5528"/>
    <w:rsid w:val="006D6464"/>
    <w:rsid w:val="006E1DAF"/>
    <w:rsid w:val="006E2F1E"/>
    <w:rsid w:val="006E60B5"/>
    <w:rsid w:val="006E6FD1"/>
    <w:rsid w:val="006F14A2"/>
    <w:rsid w:val="006F263D"/>
    <w:rsid w:val="006F5178"/>
    <w:rsid w:val="006F5532"/>
    <w:rsid w:val="006F5973"/>
    <w:rsid w:val="00703CF9"/>
    <w:rsid w:val="0070757E"/>
    <w:rsid w:val="00711E1D"/>
    <w:rsid w:val="0071339A"/>
    <w:rsid w:val="00714392"/>
    <w:rsid w:val="007145B3"/>
    <w:rsid w:val="00715339"/>
    <w:rsid w:val="00721281"/>
    <w:rsid w:val="00723227"/>
    <w:rsid w:val="0072368E"/>
    <w:rsid w:val="00725B3D"/>
    <w:rsid w:val="00726238"/>
    <w:rsid w:val="00727CB9"/>
    <w:rsid w:val="007300EF"/>
    <w:rsid w:val="007333E5"/>
    <w:rsid w:val="00733B77"/>
    <w:rsid w:val="0073567D"/>
    <w:rsid w:val="00736352"/>
    <w:rsid w:val="007365C0"/>
    <w:rsid w:val="007370A3"/>
    <w:rsid w:val="00737A1B"/>
    <w:rsid w:val="00742E6A"/>
    <w:rsid w:val="0074371A"/>
    <w:rsid w:val="0074758D"/>
    <w:rsid w:val="00750431"/>
    <w:rsid w:val="00750A3D"/>
    <w:rsid w:val="00754B28"/>
    <w:rsid w:val="00754D4E"/>
    <w:rsid w:val="007569A5"/>
    <w:rsid w:val="00757D4F"/>
    <w:rsid w:val="00763761"/>
    <w:rsid w:val="00763B7C"/>
    <w:rsid w:val="00763FF5"/>
    <w:rsid w:val="00766BA7"/>
    <w:rsid w:val="0076748C"/>
    <w:rsid w:val="007707D5"/>
    <w:rsid w:val="00771122"/>
    <w:rsid w:val="00773B86"/>
    <w:rsid w:val="00780396"/>
    <w:rsid w:val="00781625"/>
    <w:rsid w:val="00783BC4"/>
    <w:rsid w:val="00783D5B"/>
    <w:rsid w:val="00785615"/>
    <w:rsid w:val="00786225"/>
    <w:rsid w:val="007868E9"/>
    <w:rsid w:val="00786F4E"/>
    <w:rsid w:val="007923AB"/>
    <w:rsid w:val="007925ED"/>
    <w:rsid w:val="00793560"/>
    <w:rsid w:val="00795125"/>
    <w:rsid w:val="00795D75"/>
    <w:rsid w:val="007970F3"/>
    <w:rsid w:val="007A01BC"/>
    <w:rsid w:val="007A1EAB"/>
    <w:rsid w:val="007A4B47"/>
    <w:rsid w:val="007A5DD2"/>
    <w:rsid w:val="007A7063"/>
    <w:rsid w:val="007A7436"/>
    <w:rsid w:val="007A792A"/>
    <w:rsid w:val="007B4855"/>
    <w:rsid w:val="007B5051"/>
    <w:rsid w:val="007B5CF1"/>
    <w:rsid w:val="007B6D28"/>
    <w:rsid w:val="007B6E4D"/>
    <w:rsid w:val="007B72E1"/>
    <w:rsid w:val="007C5799"/>
    <w:rsid w:val="007D2125"/>
    <w:rsid w:val="007D3614"/>
    <w:rsid w:val="007D43FA"/>
    <w:rsid w:val="007D56DF"/>
    <w:rsid w:val="007D604C"/>
    <w:rsid w:val="007D6578"/>
    <w:rsid w:val="007E4D5D"/>
    <w:rsid w:val="007E642F"/>
    <w:rsid w:val="007E658E"/>
    <w:rsid w:val="007E7573"/>
    <w:rsid w:val="007F0FFB"/>
    <w:rsid w:val="007F126A"/>
    <w:rsid w:val="007F3F68"/>
    <w:rsid w:val="007F49E9"/>
    <w:rsid w:val="007F5170"/>
    <w:rsid w:val="007F6011"/>
    <w:rsid w:val="008012AF"/>
    <w:rsid w:val="00802A54"/>
    <w:rsid w:val="00802ED5"/>
    <w:rsid w:val="00803431"/>
    <w:rsid w:val="00803B8E"/>
    <w:rsid w:val="00805AAC"/>
    <w:rsid w:val="00807981"/>
    <w:rsid w:val="008115CE"/>
    <w:rsid w:val="00816027"/>
    <w:rsid w:val="0082123F"/>
    <w:rsid w:val="00822D3D"/>
    <w:rsid w:val="0082300C"/>
    <w:rsid w:val="008232C2"/>
    <w:rsid w:val="00825210"/>
    <w:rsid w:val="00826C9F"/>
    <w:rsid w:val="00827212"/>
    <w:rsid w:val="00827B52"/>
    <w:rsid w:val="008349C5"/>
    <w:rsid w:val="008361BF"/>
    <w:rsid w:val="008405C2"/>
    <w:rsid w:val="0084083C"/>
    <w:rsid w:val="00840E5D"/>
    <w:rsid w:val="0084345F"/>
    <w:rsid w:val="0084456B"/>
    <w:rsid w:val="00847781"/>
    <w:rsid w:val="008503D3"/>
    <w:rsid w:val="00853C52"/>
    <w:rsid w:val="00855BDB"/>
    <w:rsid w:val="00856754"/>
    <w:rsid w:val="00856AAB"/>
    <w:rsid w:val="00856D80"/>
    <w:rsid w:val="008571AD"/>
    <w:rsid w:val="0086174C"/>
    <w:rsid w:val="00861BEF"/>
    <w:rsid w:val="00862533"/>
    <w:rsid w:val="00864AFE"/>
    <w:rsid w:val="008677CE"/>
    <w:rsid w:val="00867D19"/>
    <w:rsid w:val="00871062"/>
    <w:rsid w:val="00872A67"/>
    <w:rsid w:val="00877AD3"/>
    <w:rsid w:val="00880D0A"/>
    <w:rsid w:val="008810F0"/>
    <w:rsid w:val="0088201F"/>
    <w:rsid w:val="008835E5"/>
    <w:rsid w:val="0088597D"/>
    <w:rsid w:val="008866A9"/>
    <w:rsid w:val="00886899"/>
    <w:rsid w:val="008911B6"/>
    <w:rsid w:val="008919E4"/>
    <w:rsid w:val="00891E68"/>
    <w:rsid w:val="00891E76"/>
    <w:rsid w:val="008927A5"/>
    <w:rsid w:val="008955D8"/>
    <w:rsid w:val="0089635F"/>
    <w:rsid w:val="00896FBE"/>
    <w:rsid w:val="00897265"/>
    <w:rsid w:val="008A0BC7"/>
    <w:rsid w:val="008A458C"/>
    <w:rsid w:val="008A4A21"/>
    <w:rsid w:val="008A4D53"/>
    <w:rsid w:val="008A5461"/>
    <w:rsid w:val="008A5AB8"/>
    <w:rsid w:val="008B034D"/>
    <w:rsid w:val="008B1AEB"/>
    <w:rsid w:val="008B3511"/>
    <w:rsid w:val="008B4882"/>
    <w:rsid w:val="008B4A47"/>
    <w:rsid w:val="008B553D"/>
    <w:rsid w:val="008B72D2"/>
    <w:rsid w:val="008C09EE"/>
    <w:rsid w:val="008C3417"/>
    <w:rsid w:val="008C36A9"/>
    <w:rsid w:val="008D14C8"/>
    <w:rsid w:val="008D19C0"/>
    <w:rsid w:val="008D380D"/>
    <w:rsid w:val="008D3C15"/>
    <w:rsid w:val="008D602A"/>
    <w:rsid w:val="008D7BDD"/>
    <w:rsid w:val="008D7D3E"/>
    <w:rsid w:val="008E27BF"/>
    <w:rsid w:val="008E2AFB"/>
    <w:rsid w:val="008E4C2D"/>
    <w:rsid w:val="008E51B9"/>
    <w:rsid w:val="008E6639"/>
    <w:rsid w:val="008F0B7A"/>
    <w:rsid w:val="008F1D11"/>
    <w:rsid w:val="008F3082"/>
    <w:rsid w:val="008F52A6"/>
    <w:rsid w:val="008F6676"/>
    <w:rsid w:val="008F7007"/>
    <w:rsid w:val="009004E0"/>
    <w:rsid w:val="00901CF0"/>
    <w:rsid w:val="00902534"/>
    <w:rsid w:val="0090358A"/>
    <w:rsid w:val="00913271"/>
    <w:rsid w:val="00914A57"/>
    <w:rsid w:val="00915B23"/>
    <w:rsid w:val="009164FC"/>
    <w:rsid w:val="0091660E"/>
    <w:rsid w:val="00917125"/>
    <w:rsid w:val="0092331E"/>
    <w:rsid w:val="00923781"/>
    <w:rsid w:val="00925A11"/>
    <w:rsid w:val="00925C4B"/>
    <w:rsid w:val="00927543"/>
    <w:rsid w:val="00927DCF"/>
    <w:rsid w:val="00930014"/>
    <w:rsid w:val="009300A2"/>
    <w:rsid w:val="00936B5E"/>
    <w:rsid w:val="00936C50"/>
    <w:rsid w:val="009404BF"/>
    <w:rsid w:val="009414CC"/>
    <w:rsid w:val="009441DB"/>
    <w:rsid w:val="0094460B"/>
    <w:rsid w:val="00944E11"/>
    <w:rsid w:val="00946084"/>
    <w:rsid w:val="00946C2D"/>
    <w:rsid w:val="0095726E"/>
    <w:rsid w:val="00957395"/>
    <w:rsid w:val="009573FC"/>
    <w:rsid w:val="009575A4"/>
    <w:rsid w:val="0096163B"/>
    <w:rsid w:val="00962311"/>
    <w:rsid w:val="00965E77"/>
    <w:rsid w:val="00965FC1"/>
    <w:rsid w:val="00970F4F"/>
    <w:rsid w:val="00971767"/>
    <w:rsid w:val="009725EF"/>
    <w:rsid w:val="0097429A"/>
    <w:rsid w:val="00974539"/>
    <w:rsid w:val="00974B4A"/>
    <w:rsid w:val="0097605A"/>
    <w:rsid w:val="00980DC1"/>
    <w:rsid w:val="00984977"/>
    <w:rsid w:val="009861A4"/>
    <w:rsid w:val="009864A0"/>
    <w:rsid w:val="0098790D"/>
    <w:rsid w:val="00991FA1"/>
    <w:rsid w:val="009931C9"/>
    <w:rsid w:val="009956A8"/>
    <w:rsid w:val="0099584F"/>
    <w:rsid w:val="009960AA"/>
    <w:rsid w:val="009A05DD"/>
    <w:rsid w:val="009A443C"/>
    <w:rsid w:val="009A6204"/>
    <w:rsid w:val="009A6835"/>
    <w:rsid w:val="009A6D87"/>
    <w:rsid w:val="009A73F2"/>
    <w:rsid w:val="009A7C91"/>
    <w:rsid w:val="009B28B2"/>
    <w:rsid w:val="009B5C23"/>
    <w:rsid w:val="009B6E63"/>
    <w:rsid w:val="009B7CF7"/>
    <w:rsid w:val="009C287B"/>
    <w:rsid w:val="009C64EF"/>
    <w:rsid w:val="009C6F37"/>
    <w:rsid w:val="009D1AB2"/>
    <w:rsid w:val="009D3446"/>
    <w:rsid w:val="009D4A4B"/>
    <w:rsid w:val="009D4AF0"/>
    <w:rsid w:val="009D5D17"/>
    <w:rsid w:val="009D6A20"/>
    <w:rsid w:val="009D6D28"/>
    <w:rsid w:val="009D747E"/>
    <w:rsid w:val="009E052D"/>
    <w:rsid w:val="009E05B7"/>
    <w:rsid w:val="009E0B4E"/>
    <w:rsid w:val="009E18D8"/>
    <w:rsid w:val="009E58BD"/>
    <w:rsid w:val="009E6275"/>
    <w:rsid w:val="009E736C"/>
    <w:rsid w:val="009E7544"/>
    <w:rsid w:val="009F3D37"/>
    <w:rsid w:val="009F700A"/>
    <w:rsid w:val="009F7AF8"/>
    <w:rsid w:val="00A00E8C"/>
    <w:rsid w:val="00A01A5B"/>
    <w:rsid w:val="00A02977"/>
    <w:rsid w:val="00A0491B"/>
    <w:rsid w:val="00A06546"/>
    <w:rsid w:val="00A06B90"/>
    <w:rsid w:val="00A07F78"/>
    <w:rsid w:val="00A10F16"/>
    <w:rsid w:val="00A12F84"/>
    <w:rsid w:val="00A13BBE"/>
    <w:rsid w:val="00A14A26"/>
    <w:rsid w:val="00A15FAE"/>
    <w:rsid w:val="00A16ADD"/>
    <w:rsid w:val="00A170A1"/>
    <w:rsid w:val="00A2239A"/>
    <w:rsid w:val="00A236AB"/>
    <w:rsid w:val="00A25950"/>
    <w:rsid w:val="00A259B6"/>
    <w:rsid w:val="00A25F4E"/>
    <w:rsid w:val="00A263F7"/>
    <w:rsid w:val="00A264E8"/>
    <w:rsid w:val="00A26B91"/>
    <w:rsid w:val="00A26E92"/>
    <w:rsid w:val="00A32103"/>
    <w:rsid w:val="00A32158"/>
    <w:rsid w:val="00A325E1"/>
    <w:rsid w:val="00A35317"/>
    <w:rsid w:val="00A36009"/>
    <w:rsid w:val="00A4092B"/>
    <w:rsid w:val="00A418F7"/>
    <w:rsid w:val="00A4537D"/>
    <w:rsid w:val="00A46AA9"/>
    <w:rsid w:val="00A47B56"/>
    <w:rsid w:val="00A512A8"/>
    <w:rsid w:val="00A5427F"/>
    <w:rsid w:val="00A57685"/>
    <w:rsid w:val="00A604AF"/>
    <w:rsid w:val="00A617FB"/>
    <w:rsid w:val="00A6350D"/>
    <w:rsid w:val="00A775A2"/>
    <w:rsid w:val="00A8106A"/>
    <w:rsid w:val="00A812FB"/>
    <w:rsid w:val="00A81F28"/>
    <w:rsid w:val="00A91801"/>
    <w:rsid w:val="00A938F4"/>
    <w:rsid w:val="00A95551"/>
    <w:rsid w:val="00A96F88"/>
    <w:rsid w:val="00AA0570"/>
    <w:rsid w:val="00AA2FFF"/>
    <w:rsid w:val="00AB3D83"/>
    <w:rsid w:val="00AB42AD"/>
    <w:rsid w:val="00AB5D5C"/>
    <w:rsid w:val="00AB77C3"/>
    <w:rsid w:val="00AC1A92"/>
    <w:rsid w:val="00AC2387"/>
    <w:rsid w:val="00AC5492"/>
    <w:rsid w:val="00AC60D4"/>
    <w:rsid w:val="00AC644D"/>
    <w:rsid w:val="00AD059D"/>
    <w:rsid w:val="00AD1F90"/>
    <w:rsid w:val="00AD2955"/>
    <w:rsid w:val="00AD3DF0"/>
    <w:rsid w:val="00AD4EE6"/>
    <w:rsid w:val="00AD52D1"/>
    <w:rsid w:val="00AD5EAC"/>
    <w:rsid w:val="00AD6F25"/>
    <w:rsid w:val="00AD7F97"/>
    <w:rsid w:val="00AE2136"/>
    <w:rsid w:val="00AE2E34"/>
    <w:rsid w:val="00AE2EBB"/>
    <w:rsid w:val="00AE4D6E"/>
    <w:rsid w:val="00AE523B"/>
    <w:rsid w:val="00AF1663"/>
    <w:rsid w:val="00AF1CB5"/>
    <w:rsid w:val="00AF5D01"/>
    <w:rsid w:val="00AF7771"/>
    <w:rsid w:val="00B01AF8"/>
    <w:rsid w:val="00B06DA8"/>
    <w:rsid w:val="00B12D20"/>
    <w:rsid w:val="00B13060"/>
    <w:rsid w:val="00B158B2"/>
    <w:rsid w:val="00B15DC5"/>
    <w:rsid w:val="00B16E43"/>
    <w:rsid w:val="00B206B9"/>
    <w:rsid w:val="00B21746"/>
    <w:rsid w:val="00B21EB3"/>
    <w:rsid w:val="00B22912"/>
    <w:rsid w:val="00B23C03"/>
    <w:rsid w:val="00B24218"/>
    <w:rsid w:val="00B2481F"/>
    <w:rsid w:val="00B24A4D"/>
    <w:rsid w:val="00B253F3"/>
    <w:rsid w:val="00B34F25"/>
    <w:rsid w:val="00B4014E"/>
    <w:rsid w:val="00B42216"/>
    <w:rsid w:val="00B451AE"/>
    <w:rsid w:val="00B464B9"/>
    <w:rsid w:val="00B50929"/>
    <w:rsid w:val="00B51B15"/>
    <w:rsid w:val="00B52959"/>
    <w:rsid w:val="00B52CB0"/>
    <w:rsid w:val="00B53268"/>
    <w:rsid w:val="00B560A0"/>
    <w:rsid w:val="00B56E0B"/>
    <w:rsid w:val="00B625CC"/>
    <w:rsid w:val="00B712AA"/>
    <w:rsid w:val="00B716D1"/>
    <w:rsid w:val="00B72202"/>
    <w:rsid w:val="00B734D9"/>
    <w:rsid w:val="00B742F8"/>
    <w:rsid w:val="00B77F22"/>
    <w:rsid w:val="00B821DF"/>
    <w:rsid w:val="00B82220"/>
    <w:rsid w:val="00B86618"/>
    <w:rsid w:val="00B87EC7"/>
    <w:rsid w:val="00B9270E"/>
    <w:rsid w:val="00B96F46"/>
    <w:rsid w:val="00BA3765"/>
    <w:rsid w:val="00BA601F"/>
    <w:rsid w:val="00BA76DA"/>
    <w:rsid w:val="00BA79F9"/>
    <w:rsid w:val="00BB03D0"/>
    <w:rsid w:val="00BB0826"/>
    <w:rsid w:val="00BB11D6"/>
    <w:rsid w:val="00BB326C"/>
    <w:rsid w:val="00BB3D70"/>
    <w:rsid w:val="00BB5ECC"/>
    <w:rsid w:val="00BB6D5E"/>
    <w:rsid w:val="00BC0D1B"/>
    <w:rsid w:val="00BC2459"/>
    <w:rsid w:val="00BC5CCE"/>
    <w:rsid w:val="00BC6B31"/>
    <w:rsid w:val="00BD04E9"/>
    <w:rsid w:val="00BD1B99"/>
    <w:rsid w:val="00BD3A3F"/>
    <w:rsid w:val="00BD4083"/>
    <w:rsid w:val="00BD43D2"/>
    <w:rsid w:val="00BD7ACD"/>
    <w:rsid w:val="00BE00BB"/>
    <w:rsid w:val="00BE0C8E"/>
    <w:rsid w:val="00BE293F"/>
    <w:rsid w:val="00BE5710"/>
    <w:rsid w:val="00BE75D9"/>
    <w:rsid w:val="00BE7707"/>
    <w:rsid w:val="00BF159C"/>
    <w:rsid w:val="00BF1CEC"/>
    <w:rsid w:val="00BF3476"/>
    <w:rsid w:val="00BF353E"/>
    <w:rsid w:val="00BF3691"/>
    <w:rsid w:val="00BF4284"/>
    <w:rsid w:val="00BF6285"/>
    <w:rsid w:val="00C01147"/>
    <w:rsid w:val="00C03B96"/>
    <w:rsid w:val="00C03CB3"/>
    <w:rsid w:val="00C078F6"/>
    <w:rsid w:val="00C12067"/>
    <w:rsid w:val="00C12DE0"/>
    <w:rsid w:val="00C148CD"/>
    <w:rsid w:val="00C15E91"/>
    <w:rsid w:val="00C20BC2"/>
    <w:rsid w:val="00C2130B"/>
    <w:rsid w:val="00C21BE2"/>
    <w:rsid w:val="00C223D7"/>
    <w:rsid w:val="00C24981"/>
    <w:rsid w:val="00C33F8A"/>
    <w:rsid w:val="00C354AB"/>
    <w:rsid w:val="00C37703"/>
    <w:rsid w:val="00C40D2C"/>
    <w:rsid w:val="00C41ABE"/>
    <w:rsid w:val="00C42313"/>
    <w:rsid w:val="00C425EE"/>
    <w:rsid w:val="00C42DBF"/>
    <w:rsid w:val="00C43769"/>
    <w:rsid w:val="00C44D5D"/>
    <w:rsid w:val="00C500AC"/>
    <w:rsid w:val="00C51851"/>
    <w:rsid w:val="00C526BA"/>
    <w:rsid w:val="00C5436F"/>
    <w:rsid w:val="00C63A20"/>
    <w:rsid w:val="00C65D0E"/>
    <w:rsid w:val="00C67107"/>
    <w:rsid w:val="00C701ED"/>
    <w:rsid w:val="00C70393"/>
    <w:rsid w:val="00C7090E"/>
    <w:rsid w:val="00C718D3"/>
    <w:rsid w:val="00C72F04"/>
    <w:rsid w:val="00C75B67"/>
    <w:rsid w:val="00C76F3E"/>
    <w:rsid w:val="00C82B1F"/>
    <w:rsid w:val="00C83350"/>
    <w:rsid w:val="00C84A28"/>
    <w:rsid w:val="00C8599F"/>
    <w:rsid w:val="00C86A6A"/>
    <w:rsid w:val="00C90663"/>
    <w:rsid w:val="00C90F5B"/>
    <w:rsid w:val="00C9100B"/>
    <w:rsid w:val="00C92D55"/>
    <w:rsid w:val="00C930DD"/>
    <w:rsid w:val="00C93910"/>
    <w:rsid w:val="00C96223"/>
    <w:rsid w:val="00CA2882"/>
    <w:rsid w:val="00CA2B6E"/>
    <w:rsid w:val="00CB2648"/>
    <w:rsid w:val="00CB318F"/>
    <w:rsid w:val="00CB338C"/>
    <w:rsid w:val="00CB44BB"/>
    <w:rsid w:val="00CB50D1"/>
    <w:rsid w:val="00CB5C5D"/>
    <w:rsid w:val="00CB64BD"/>
    <w:rsid w:val="00CC2222"/>
    <w:rsid w:val="00CD1499"/>
    <w:rsid w:val="00CD2E5B"/>
    <w:rsid w:val="00CD3312"/>
    <w:rsid w:val="00CD3BAD"/>
    <w:rsid w:val="00CD4814"/>
    <w:rsid w:val="00CD57ED"/>
    <w:rsid w:val="00CD62AA"/>
    <w:rsid w:val="00CE0268"/>
    <w:rsid w:val="00CE1C28"/>
    <w:rsid w:val="00CE1F0E"/>
    <w:rsid w:val="00CE2DC7"/>
    <w:rsid w:val="00CE3B3F"/>
    <w:rsid w:val="00CE3C72"/>
    <w:rsid w:val="00CE666F"/>
    <w:rsid w:val="00CE7520"/>
    <w:rsid w:val="00CF463F"/>
    <w:rsid w:val="00CF5AB7"/>
    <w:rsid w:val="00D0328F"/>
    <w:rsid w:val="00D036F4"/>
    <w:rsid w:val="00D06152"/>
    <w:rsid w:val="00D06335"/>
    <w:rsid w:val="00D06EE6"/>
    <w:rsid w:val="00D07826"/>
    <w:rsid w:val="00D10618"/>
    <w:rsid w:val="00D12896"/>
    <w:rsid w:val="00D13171"/>
    <w:rsid w:val="00D1342C"/>
    <w:rsid w:val="00D15DD8"/>
    <w:rsid w:val="00D16ABA"/>
    <w:rsid w:val="00D16B18"/>
    <w:rsid w:val="00D17E54"/>
    <w:rsid w:val="00D207BF"/>
    <w:rsid w:val="00D21DD0"/>
    <w:rsid w:val="00D26D32"/>
    <w:rsid w:val="00D273AB"/>
    <w:rsid w:val="00D36C9D"/>
    <w:rsid w:val="00D378A2"/>
    <w:rsid w:val="00D44B46"/>
    <w:rsid w:val="00D468BA"/>
    <w:rsid w:val="00D46AC3"/>
    <w:rsid w:val="00D46CE5"/>
    <w:rsid w:val="00D47C90"/>
    <w:rsid w:val="00D50DA9"/>
    <w:rsid w:val="00D541F0"/>
    <w:rsid w:val="00D54578"/>
    <w:rsid w:val="00D62274"/>
    <w:rsid w:val="00D6228F"/>
    <w:rsid w:val="00D6321F"/>
    <w:rsid w:val="00D656F1"/>
    <w:rsid w:val="00D709CB"/>
    <w:rsid w:val="00D70F00"/>
    <w:rsid w:val="00D74151"/>
    <w:rsid w:val="00D744A7"/>
    <w:rsid w:val="00D76010"/>
    <w:rsid w:val="00D80400"/>
    <w:rsid w:val="00D82D55"/>
    <w:rsid w:val="00D83A1E"/>
    <w:rsid w:val="00D8512C"/>
    <w:rsid w:val="00D859FA"/>
    <w:rsid w:val="00D866C8"/>
    <w:rsid w:val="00D908B3"/>
    <w:rsid w:val="00D91B0E"/>
    <w:rsid w:val="00D932EA"/>
    <w:rsid w:val="00D96154"/>
    <w:rsid w:val="00D96C1D"/>
    <w:rsid w:val="00DA06F7"/>
    <w:rsid w:val="00DA184F"/>
    <w:rsid w:val="00DA3A04"/>
    <w:rsid w:val="00DA3BF2"/>
    <w:rsid w:val="00DA4E92"/>
    <w:rsid w:val="00DA521B"/>
    <w:rsid w:val="00DA6470"/>
    <w:rsid w:val="00DA67DA"/>
    <w:rsid w:val="00DA74CD"/>
    <w:rsid w:val="00DB1DCA"/>
    <w:rsid w:val="00DB240D"/>
    <w:rsid w:val="00DB3D04"/>
    <w:rsid w:val="00DB53FA"/>
    <w:rsid w:val="00DB5E8A"/>
    <w:rsid w:val="00DB7BEC"/>
    <w:rsid w:val="00DC3EC2"/>
    <w:rsid w:val="00DC3FE4"/>
    <w:rsid w:val="00DC474C"/>
    <w:rsid w:val="00DC4D30"/>
    <w:rsid w:val="00DC76A9"/>
    <w:rsid w:val="00DD27CF"/>
    <w:rsid w:val="00DD43E2"/>
    <w:rsid w:val="00DD4691"/>
    <w:rsid w:val="00DD4DA1"/>
    <w:rsid w:val="00DD4DDF"/>
    <w:rsid w:val="00DD597B"/>
    <w:rsid w:val="00DD74B4"/>
    <w:rsid w:val="00DE1090"/>
    <w:rsid w:val="00DE116A"/>
    <w:rsid w:val="00DE1E78"/>
    <w:rsid w:val="00DE3777"/>
    <w:rsid w:val="00DE3DA8"/>
    <w:rsid w:val="00DE4D84"/>
    <w:rsid w:val="00DF3F68"/>
    <w:rsid w:val="00DF67BA"/>
    <w:rsid w:val="00DF70BF"/>
    <w:rsid w:val="00DF749C"/>
    <w:rsid w:val="00E00F01"/>
    <w:rsid w:val="00E036CF"/>
    <w:rsid w:val="00E061B0"/>
    <w:rsid w:val="00E06FC1"/>
    <w:rsid w:val="00E073E8"/>
    <w:rsid w:val="00E11923"/>
    <w:rsid w:val="00E12173"/>
    <w:rsid w:val="00E154E1"/>
    <w:rsid w:val="00E15AB9"/>
    <w:rsid w:val="00E2001E"/>
    <w:rsid w:val="00E20E3D"/>
    <w:rsid w:val="00E252E0"/>
    <w:rsid w:val="00E303D6"/>
    <w:rsid w:val="00E365C4"/>
    <w:rsid w:val="00E3792E"/>
    <w:rsid w:val="00E41AAB"/>
    <w:rsid w:val="00E42EBC"/>
    <w:rsid w:val="00E43EF5"/>
    <w:rsid w:val="00E4473D"/>
    <w:rsid w:val="00E45B1C"/>
    <w:rsid w:val="00E45CE0"/>
    <w:rsid w:val="00E461C9"/>
    <w:rsid w:val="00E46901"/>
    <w:rsid w:val="00E46DA6"/>
    <w:rsid w:val="00E565DE"/>
    <w:rsid w:val="00E6119F"/>
    <w:rsid w:val="00E616AC"/>
    <w:rsid w:val="00E63611"/>
    <w:rsid w:val="00E67C30"/>
    <w:rsid w:val="00E67D4D"/>
    <w:rsid w:val="00E711C4"/>
    <w:rsid w:val="00E7201F"/>
    <w:rsid w:val="00E72F78"/>
    <w:rsid w:val="00E73DBA"/>
    <w:rsid w:val="00E73FB2"/>
    <w:rsid w:val="00E74180"/>
    <w:rsid w:val="00E75AC6"/>
    <w:rsid w:val="00E761F8"/>
    <w:rsid w:val="00E767C7"/>
    <w:rsid w:val="00E76AB3"/>
    <w:rsid w:val="00E778A5"/>
    <w:rsid w:val="00E77C71"/>
    <w:rsid w:val="00E81041"/>
    <w:rsid w:val="00E82390"/>
    <w:rsid w:val="00E82A31"/>
    <w:rsid w:val="00E83141"/>
    <w:rsid w:val="00E8780B"/>
    <w:rsid w:val="00E87AB2"/>
    <w:rsid w:val="00E9145A"/>
    <w:rsid w:val="00E93870"/>
    <w:rsid w:val="00E94444"/>
    <w:rsid w:val="00E96151"/>
    <w:rsid w:val="00EA13BF"/>
    <w:rsid w:val="00EA3A09"/>
    <w:rsid w:val="00EA50B1"/>
    <w:rsid w:val="00EA59E0"/>
    <w:rsid w:val="00EB0CF3"/>
    <w:rsid w:val="00EB157D"/>
    <w:rsid w:val="00EB450D"/>
    <w:rsid w:val="00EB5F86"/>
    <w:rsid w:val="00EC01F2"/>
    <w:rsid w:val="00EC0DED"/>
    <w:rsid w:val="00EC384A"/>
    <w:rsid w:val="00EC3B07"/>
    <w:rsid w:val="00EC3C22"/>
    <w:rsid w:val="00EC4746"/>
    <w:rsid w:val="00EC4EEE"/>
    <w:rsid w:val="00EC6FDC"/>
    <w:rsid w:val="00ED11E9"/>
    <w:rsid w:val="00ED440B"/>
    <w:rsid w:val="00ED5DE2"/>
    <w:rsid w:val="00ED7597"/>
    <w:rsid w:val="00EE0EA0"/>
    <w:rsid w:val="00EE3E94"/>
    <w:rsid w:val="00EE4F23"/>
    <w:rsid w:val="00EE5FA6"/>
    <w:rsid w:val="00EE729D"/>
    <w:rsid w:val="00EF0245"/>
    <w:rsid w:val="00EF144A"/>
    <w:rsid w:val="00EF30D5"/>
    <w:rsid w:val="00EF33A5"/>
    <w:rsid w:val="00EF410A"/>
    <w:rsid w:val="00F01DE8"/>
    <w:rsid w:val="00F01EC3"/>
    <w:rsid w:val="00F044E1"/>
    <w:rsid w:val="00F05F2A"/>
    <w:rsid w:val="00F1115C"/>
    <w:rsid w:val="00F13616"/>
    <w:rsid w:val="00F16017"/>
    <w:rsid w:val="00F1703C"/>
    <w:rsid w:val="00F17629"/>
    <w:rsid w:val="00F22749"/>
    <w:rsid w:val="00F251D3"/>
    <w:rsid w:val="00F262A0"/>
    <w:rsid w:val="00F27578"/>
    <w:rsid w:val="00F27D84"/>
    <w:rsid w:val="00F32C48"/>
    <w:rsid w:val="00F36913"/>
    <w:rsid w:val="00F37BB7"/>
    <w:rsid w:val="00F40BC1"/>
    <w:rsid w:val="00F41166"/>
    <w:rsid w:val="00F41EBF"/>
    <w:rsid w:val="00F43684"/>
    <w:rsid w:val="00F44BC9"/>
    <w:rsid w:val="00F4515A"/>
    <w:rsid w:val="00F46379"/>
    <w:rsid w:val="00F501EF"/>
    <w:rsid w:val="00F51376"/>
    <w:rsid w:val="00F61D71"/>
    <w:rsid w:val="00F65830"/>
    <w:rsid w:val="00F66308"/>
    <w:rsid w:val="00F71C78"/>
    <w:rsid w:val="00F725C1"/>
    <w:rsid w:val="00F72F20"/>
    <w:rsid w:val="00F81637"/>
    <w:rsid w:val="00F833F4"/>
    <w:rsid w:val="00F83C02"/>
    <w:rsid w:val="00F862FB"/>
    <w:rsid w:val="00F87995"/>
    <w:rsid w:val="00F931D1"/>
    <w:rsid w:val="00F93FBC"/>
    <w:rsid w:val="00F94FD5"/>
    <w:rsid w:val="00F97508"/>
    <w:rsid w:val="00F9783C"/>
    <w:rsid w:val="00F97AA0"/>
    <w:rsid w:val="00FA0327"/>
    <w:rsid w:val="00FA5726"/>
    <w:rsid w:val="00FA5F14"/>
    <w:rsid w:val="00FA77FB"/>
    <w:rsid w:val="00FB0233"/>
    <w:rsid w:val="00FB03BF"/>
    <w:rsid w:val="00FB249F"/>
    <w:rsid w:val="00FB24CD"/>
    <w:rsid w:val="00FB6526"/>
    <w:rsid w:val="00FC0D41"/>
    <w:rsid w:val="00FC40AF"/>
    <w:rsid w:val="00FC4713"/>
    <w:rsid w:val="00FC5605"/>
    <w:rsid w:val="00FC6562"/>
    <w:rsid w:val="00FC6BF5"/>
    <w:rsid w:val="00FC7E32"/>
    <w:rsid w:val="00FD273A"/>
    <w:rsid w:val="00FD3125"/>
    <w:rsid w:val="00FE0889"/>
    <w:rsid w:val="00FE11CE"/>
    <w:rsid w:val="00FE1323"/>
    <w:rsid w:val="00FE2567"/>
    <w:rsid w:val="00FE76F0"/>
    <w:rsid w:val="00FE7876"/>
    <w:rsid w:val="00FF002E"/>
    <w:rsid w:val="00FF6672"/>
    <w:rsid w:val="00FF79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147"/>
    <o:shapelayout v:ext="edit">
      <o:idmap v:ext="edit" data="1"/>
    </o:shapelayout>
  </w:shapeDefaults>
  <w:decimalSymbol w:val="."/>
  <w:listSeparator w:val=","/>
  <w14:docId w14:val="2B81EA87"/>
  <w15:docId w15:val="{4E4C6685-DB13-42C5-A884-E6DFFE0C87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SimSun" w:hAnsi="Times New Roman" w:cs="Times New Roman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5F2A"/>
    <w:pPr>
      <w:widowControl w:val="0"/>
      <w:spacing w:line="230" w:lineRule="exact"/>
    </w:pPr>
    <w:rPr>
      <w:sz w:val="16"/>
      <w:lang w:val="en-GB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F05F2A"/>
    <w:pPr>
      <w:keepNext/>
      <w:pBdr>
        <w:top w:val="single" w:sz="4" w:space="1" w:color="auto"/>
        <w:left w:val="single" w:sz="4" w:space="0" w:color="auto"/>
        <w:bottom w:val="single" w:sz="4" w:space="7" w:color="auto"/>
        <w:right w:val="single" w:sz="4" w:space="4" w:color="auto"/>
      </w:pBdr>
      <w:outlineLvl w:val="0"/>
    </w:pPr>
    <w:rPr>
      <w:b/>
      <w:bCs/>
    </w:rPr>
  </w:style>
  <w:style w:type="paragraph" w:styleId="Heading3">
    <w:name w:val="heading 3"/>
    <w:basedOn w:val="Normal"/>
    <w:next w:val="Normal"/>
    <w:autoRedefine/>
    <w:qFormat/>
    <w:pPr>
      <w:keepNext/>
      <w:pBdr>
        <w:top w:val="single" w:sz="4" w:space="1" w:color="auto"/>
        <w:left w:val="single" w:sz="4" w:space="4" w:color="auto"/>
        <w:right w:val="single" w:sz="4" w:space="4" w:color="auto"/>
      </w:pBdr>
      <w:ind w:right="113"/>
      <w:outlineLvl w:val="2"/>
    </w:pPr>
    <w:rPr>
      <w:b/>
      <w:bCs/>
      <w:szCs w:val="24"/>
    </w:rPr>
  </w:style>
  <w:style w:type="paragraph" w:styleId="Heading4">
    <w:name w:val="heading 4"/>
    <w:basedOn w:val="Normal"/>
    <w:next w:val="Normal"/>
    <w:qFormat/>
    <w:pPr>
      <w:keepNext/>
      <w:spacing w:before="240" w:after="60"/>
      <w:outlineLvl w:val="3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qFormat/>
    <w:pPr>
      <w:keepLines/>
      <w:spacing w:before="200" w:after="240" w:line="200" w:lineRule="exact"/>
    </w:pPr>
  </w:style>
  <w:style w:type="paragraph" w:customStyle="1" w:styleId="Els-1storder-head">
    <w:name w:val="Els-1storder-head"/>
    <w:next w:val="Els-body-text"/>
    <w:rsid w:val="0031626B"/>
    <w:pPr>
      <w:keepNext/>
      <w:numPr>
        <w:numId w:val="22"/>
      </w:numPr>
      <w:pBdr>
        <w:top w:val="single" w:sz="18" w:space="1" w:color="auto"/>
      </w:pBdr>
      <w:suppressAutoHyphens/>
      <w:spacing w:before="230" w:after="230" w:line="230" w:lineRule="exact"/>
    </w:pPr>
    <w:rPr>
      <w:b/>
      <w:sz w:val="19"/>
      <w:lang w:val="en-US" w:eastAsia="en-US"/>
    </w:rPr>
  </w:style>
  <w:style w:type="paragraph" w:customStyle="1" w:styleId="Els-2ndorder-head">
    <w:name w:val="Els-2ndorder-head"/>
    <w:next w:val="Els-body-text"/>
    <w:rsid w:val="00D80400"/>
    <w:pPr>
      <w:keepNext/>
      <w:numPr>
        <w:ilvl w:val="1"/>
        <w:numId w:val="23"/>
      </w:numPr>
      <w:suppressAutoHyphens/>
      <w:spacing w:before="230" w:after="230" w:line="230" w:lineRule="exact"/>
    </w:pPr>
    <w:rPr>
      <w:b/>
      <w:i/>
      <w:sz w:val="17"/>
      <w:lang w:val="en-US" w:eastAsia="en-US"/>
    </w:rPr>
  </w:style>
  <w:style w:type="paragraph" w:customStyle="1" w:styleId="Els-3rdorder-head">
    <w:name w:val="Els-3rdorder-head"/>
    <w:next w:val="Els-body-text"/>
    <w:pPr>
      <w:keepNext/>
      <w:numPr>
        <w:ilvl w:val="2"/>
        <w:numId w:val="24"/>
      </w:numPr>
      <w:suppressAutoHyphens/>
      <w:spacing w:before="240" w:line="240" w:lineRule="exact"/>
    </w:pPr>
    <w:rPr>
      <w:i/>
      <w:lang w:val="en-US" w:eastAsia="en-US"/>
    </w:rPr>
  </w:style>
  <w:style w:type="paragraph" w:customStyle="1" w:styleId="Els-4thorder-head">
    <w:name w:val="Els-4thorder-head"/>
    <w:next w:val="Els-body-text"/>
    <w:pPr>
      <w:keepNext/>
      <w:numPr>
        <w:ilvl w:val="3"/>
        <w:numId w:val="25"/>
      </w:numPr>
      <w:suppressAutoHyphens/>
      <w:spacing w:before="240" w:line="240" w:lineRule="exact"/>
    </w:pPr>
    <w:rPr>
      <w:i/>
      <w:lang w:val="en-US" w:eastAsia="en-US"/>
    </w:rPr>
  </w:style>
  <w:style w:type="paragraph" w:customStyle="1" w:styleId="Els-Abstract-head">
    <w:name w:val="Els-Abstract-head"/>
    <w:next w:val="Normal"/>
    <w:rsid w:val="003806A4"/>
    <w:pPr>
      <w:keepNext/>
      <w:suppressAutoHyphens/>
      <w:spacing w:before="440" w:after="200"/>
    </w:pPr>
    <w:rPr>
      <w:b/>
      <w:sz w:val="18"/>
      <w:lang w:val="en-US" w:eastAsia="en-US"/>
    </w:rPr>
  </w:style>
  <w:style w:type="paragraph" w:customStyle="1" w:styleId="Els-Abstract-text">
    <w:name w:val="Els-Abstract-text"/>
    <w:next w:val="Normal"/>
    <w:rsid w:val="003400D6"/>
    <w:pPr>
      <w:pBdr>
        <w:top w:val="single" w:sz="4" w:space="1" w:color="auto"/>
      </w:pBdr>
      <w:spacing w:before="200" w:line="220" w:lineRule="exact"/>
      <w:jc w:val="both"/>
    </w:pPr>
    <w:rPr>
      <w:sz w:val="15"/>
      <w:lang w:val="en-US" w:eastAsia="en-US"/>
    </w:rPr>
  </w:style>
  <w:style w:type="paragraph" w:customStyle="1" w:styleId="Els-acknowledgement">
    <w:name w:val="Els-acknowledgement"/>
    <w:next w:val="Normal"/>
    <w:rsid w:val="005B1F08"/>
    <w:pPr>
      <w:keepNext/>
      <w:spacing w:before="230" w:after="230" w:line="230" w:lineRule="exact"/>
    </w:pPr>
    <w:rPr>
      <w:b/>
      <w:sz w:val="19"/>
      <w:lang w:val="en-US" w:eastAsia="en-US"/>
    </w:rPr>
  </w:style>
  <w:style w:type="paragraph" w:customStyle="1" w:styleId="Els-aditional-article-history">
    <w:name w:val="Els-aditional-article-history"/>
    <w:basedOn w:val="Normal"/>
    <w:pPr>
      <w:spacing w:after="400" w:line="200" w:lineRule="exact"/>
      <w:jc w:val="center"/>
    </w:pPr>
    <w:rPr>
      <w:b/>
      <w:noProof/>
      <w:lang w:val="en-US"/>
    </w:rPr>
  </w:style>
  <w:style w:type="paragraph" w:customStyle="1" w:styleId="Els-Affiliation">
    <w:name w:val="Els-Affiliation"/>
    <w:next w:val="Els-Abstract-head"/>
    <w:autoRedefine/>
    <w:rsid w:val="009C6F37"/>
    <w:pPr>
      <w:pBdr>
        <w:bottom w:val="single" w:sz="2" w:space="1" w:color="auto"/>
      </w:pBdr>
      <w:suppressAutoHyphens/>
      <w:spacing w:line="230" w:lineRule="exact"/>
    </w:pPr>
    <w:rPr>
      <w:i/>
      <w:noProof/>
      <w:sz w:val="16"/>
      <w:lang w:val="en-US" w:eastAsia="en-US"/>
    </w:rPr>
  </w:style>
  <w:style w:type="paragraph" w:customStyle="1" w:styleId="Els-appendixhead">
    <w:name w:val="Els-appendixhead"/>
    <w:next w:val="Normal"/>
    <w:rsid w:val="005B1F08"/>
    <w:pPr>
      <w:numPr>
        <w:numId w:val="17"/>
      </w:numPr>
      <w:spacing w:before="230" w:after="230" w:line="230" w:lineRule="exact"/>
    </w:pPr>
    <w:rPr>
      <w:b/>
      <w:sz w:val="19"/>
      <w:lang w:val="en-US" w:eastAsia="en-US"/>
    </w:rPr>
  </w:style>
  <w:style w:type="paragraph" w:customStyle="1" w:styleId="Els-appendixsubhead">
    <w:name w:val="Els-appendixsubhead"/>
    <w:next w:val="Normal"/>
    <w:rsid w:val="005B1F08"/>
    <w:pPr>
      <w:numPr>
        <w:ilvl w:val="1"/>
        <w:numId w:val="18"/>
      </w:numPr>
      <w:spacing w:before="230" w:after="230" w:line="230" w:lineRule="exact"/>
    </w:pPr>
    <w:rPr>
      <w:i/>
      <w:sz w:val="17"/>
      <w:lang w:val="en-US" w:eastAsia="en-US"/>
    </w:rPr>
  </w:style>
  <w:style w:type="paragraph" w:customStyle="1" w:styleId="Els-Author">
    <w:name w:val="Els-Author"/>
    <w:next w:val="Normal"/>
    <w:autoRedefine/>
    <w:rsid w:val="00FB24CD"/>
    <w:pPr>
      <w:keepNext/>
      <w:tabs>
        <w:tab w:val="center" w:pos="5189"/>
        <w:tab w:val="left" w:pos="9525"/>
      </w:tabs>
      <w:suppressAutoHyphens/>
      <w:spacing w:before="240" w:line="240" w:lineRule="atLeast"/>
      <w:jc w:val="both"/>
    </w:pPr>
    <w:rPr>
      <w:b/>
      <w:i/>
      <w:noProof/>
      <w:sz w:val="24"/>
      <w:szCs w:val="24"/>
      <w:lang w:val="en-US" w:eastAsia="en-US"/>
    </w:rPr>
  </w:style>
  <w:style w:type="paragraph" w:customStyle="1" w:styleId="Els-body-text">
    <w:name w:val="Els-body-text"/>
    <w:rsid w:val="00D80400"/>
    <w:pPr>
      <w:spacing w:line="230" w:lineRule="exact"/>
      <w:ind w:firstLine="238"/>
      <w:jc w:val="both"/>
    </w:pPr>
    <w:rPr>
      <w:sz w:val="16"/>
      <w:lang w:val="en-US" w:eastAsia="en-US"/>
    </w:rPr>
  </w:style>
  <w:style w:type="paragraph" w:customStyle="1" w:styleId="Els-bulletlist">
    <w:name w:val="Els-bulletlist"/>
    <w:basedOn w:val="Els-body-text"/>
    <w:rsid w:val="0031626B"/>
    <w:pPr>
      <w:numPr>
        <w:numId w:val="19"/>
      </w:numPr>
      <w:tabs>
        <w:tab w:val="left" w:pos="240"/>
      </w:tabs>
      <w:ind w:left="238" w:hanging="238"/>
      <w:jc w:val="left"/>
    </w:pPr>
  </w:style>
  <w:style w:type="paragraph" w:customStyle="1" w:styleId="Els-table-caption">
    <w:name w:val="Els-table-caption"/>
    <w:rsid w:val="005250D2"/>
    <w:pPr>
      <w:keepLines/>
      <w:spacing w:before="230" w:after="230" w:line="200" w:lineRule="exact"/>
    </w:pPr>
    <w:rPr>
      <w:b/>
      <w:sz w:val="16"/>
      <w:lang w:val="en-US" w:eastAsia="en-US"/>
    </w:rPr>
  </w:style>
  <w:style w:type="paragraph" w:customStyle="1" w:styleId="Els-chem-equation">
    <w:name w:val="Els-chem-equation"/>
    <w:next w:val="Els-body-text"/>
    <w:pPr>
      <w:tabs>
        <w:tab w:val="right" w:pos="4320"/>
        <w:tab w:val="right" w:pos="9120"/>
      </w:tabs>
      <w:spacing w:before="120" w:after="120" w:line="220" w:lineRule="exact"/>
    </w:pPr>
    <w:rPr>
      <w:noProof/>
      <w:sz w:val="18"/>
      <w:lang w:val="en-US" w:eastAsia="en-US"/>
    </w:rPr>
  </w:style>
  <w:style w:type="paragraph" w:customStyle="1" w:styleId="Els-collaboration">
    <w:name w:val="Els-collaboration"/>
    <w:basedOn w:val="Els-Author"/>
    <w:pPr>
      <w:jc w:val="right"/>
    </w:pPr>
  </w:style>
  <w:style w:type="paragraph" w:customStyle="1" w:styleId="Els-collaboration-affiliation">
    <w:name w:val="Els-collaboration-affiliation"/>
    <w:basedOn w:val="Els-collaboration"/>
  </w:style>
  <w:style w:type="paragraph" w:customStyle="1" w:styleId="Els-presented-by">
    <w:name w:val="Els-presented-by"/>
    <w:pPr>
      <w:spacing w:after="200"/>
      <w:jc w:val="center"/>
    </w:pPr>
    <w:rPr>
      <w:b/>
      <w:sz w:val="16"/>
      <w:lang w:val="en-US" w:eastAsia="en-US"/>
    </w:rPr>
  </w:style>
  <w:style w:type="paragraph" w:customStyle="1" w:styleId="Els-dedicated-to">
    <w:name w:val="Els-dedicated-to"/>
    <w:basedOn w:val="Els-presented-by"/>
    <w:rPr>
      <w:b w:val="0"/>
    </w:rPr>
  </w:style>
  <w:style w:type="paragraph" w:customStyle="1" w:styleId="Els-equation">
    <w:name w:val="Els-equation"/>
    <w:next w:val="Normal"/>
    <w:rsid w:val="00F1115C"/>
    <w:pPr>
      <w:widowControl w:val="0"/>
      <w:tabs>
        <w:tab w:val="right" w:pos="4320"/>
        <w:tab w:val="right" w:pos="9120"/>
      </w:tabs>
      <w:spacing w:before="230" w:after="230" w:line="360" w:lineRule="auto"/>
    </w:pPr>
    <w:rPr>
      <w:i/>
      <w:noProof/>
      <w:sz w:val="16"/>
      <w:lang w:val="en-US" w:eastAsia="en-US"/>
    </w:rPr>
  </w:style>
  <w:style w:type="paragraph" w:customStyle="1" w:styleId="Els-footnote">
    <w:name w:val="Els-footnote"/>
    <w:rsid w:val="004007A1"/>
    <w:pPr>
      <w:keepLines/>
      <w:widowControl w:val="0"/>
      <w:spacing w:after="220" w:line="200" w:lineRule="exact"/>
      <w:ind w:firstLine="113"/>
      <w:jc w:val="both"/>
    </w:pPr>
    <w:rPr>
      <w:sz w:val="15"/>
      <w:lang w:val="en-US" w:eastAsia="en-US"/>
    </w:rPr>
  </w:style>
  <w:style w:type="paragraph" w:customStyle="1" w:styleId="Els-history">
    <w:name w:val="Els-history"/>
    <w:next w:val="Normal"/>
    <w:rsid w:val="00840E5D"/>
    <w:pPr>
      <w:pBdr>
        <w:top w:val="single" w:sz="4" w:space="1" w:color="auto"/>
      </w:pBdr>
      <w:spacing w:line="230" w:lineRule="exact"/>
    </w:pPr>
    <w:rPr>
      <w:noProof/>
      <w:sz w:val="15"/>
      <w:lang w:val="en-US" w:eastAsia="en-US"/>
    </w:rPr>
  </w:style>
  <w:style w:type="paragraph" w:customStyle="1" w:styleId="Els-journal-logo">
    <w:name w:val="Els-journal-logo"/>
    <w:pPr>
      <w:pBdr>
        <w:top w:val="thinThickLargeGap" w:sz="12" w:space="0" w:color="auto"/>
        <w:bottom w:val="thickThinLargeGap" w:sz="12" w:space="0" w:color="auto"/>
      </w:pBdr>
    </w:pPr>
    <w:rPr>
      <w:rFonts w:ascii="Helvetica" w:hAnsi="Helvetica"/>
      <w:b/>
      <w:noProof/>
      <w:sz w:val="24"/>
      <w:lang w:val="en-US" w:eastAsia="en-US"/>
    </w:rPr>
  </w:style>
  <w:style w:type="paragraph" w:customStyle="1" w:styleId="Els-keywords">
    <w:name w:val="Els-keywords"/>
    <w:next w:val="Normal"/>
    <w:autoRedefine/>
    <w:rsid w:val="00F81637"/>
    <w:pPr>
      <w:pBdr>
        <w:top w:val="single" w:sz="4" w:space="1" w:color="auto"/>
      </w:pBdr>
      <w:spacing w:line="230" w:lineRule="exact"/>
    </w:pPr>
    <w:rPr>
      <w:noProof/>
      <w:sz w:val="15"/>
      <w:lang w:val="en-US" w:eastAsia="en-US"/>
    </w:rPr>
  </w:style>
  <w:style w:type="paragraph" w:customStyle="1" w:styleId="Els-numlist">
    <w:name w:val="Els-numlist"/>
    <w:basedOn w:val="Els-body-text"/>
    <w:pPr>
      <w:numPr>
        <w:numId w:val="20"/>
      </w:numPr>
      <w:tabs>
        <w:tab w:val="left" w:pos="240"/>
      </w:tabs>
      <w:ind w:left="480"/>
      <w:jc w:val="left"/>
    </w:pPr>
  </w:style>
  <w:style w:type="paragraph" w:customStyle="1" w:styleId="Els-reference">
    <w:name w:val="Els-reference"/>
    <w:rsid w:val="005B1F08"/>
    <w:pPr>
      <w:tabs>
        <w:tab w:val="left" w:pos="312"/>
      </w:tabs>
      <w:spacing w:line="200" w:lineRule="exact"/>
      <w:ind w:left="240" w:hanging="240"/>
    </w:pPr>
    <w:rPr>
      <w:noProof/>
      <w:sz w:val="15"/>
      <w:lang w:val="en-US" w:eastAsia="en-US"/>
    </w:rPr>
  </w:style>
  <w:style w:type="paragraph" w:customStyle="1" w:styleId="Els-reference-head">
    <w:name w:val="Els-reference-head"/>
    <w:next w:val="Els-reference"/>
    <w:rsid w:val="005B1F08"/>
    <w:pPr>
      <w:keepNext/>
      <w:pBdr>
        <w:bottom w:val="single" w:sz="2" w:space="1" w:color="auto"/>
      </w:pBdr>
      <w:spacing w:before="230" w:after="220" w:line="220" w:lineRule="exact"/>
    </w:pPr>
    <w:rPr>
      <w:smallCaps/>
      <w:sz w:val="18"/>
      <w:lang w:val="en-US" w:eastAsia="en-US"/>
    </w:rPr>
  </w:style>
  <w:style w:type="paragraph" w:customStyle="1" w:styleId="Els-reprint-line">
    <w:name w:val="Els-reprint-line"/>
    <w:basedOn w:val="Normal"/>
    <w:pPr>
      <w:tabs>
        <w:tab w:val="left" w:pos="0"/>
        <w:tab w:val="center" w:pos="5443"/>
      </w:tabs>
      <w:jc w:val="center"/>
    </w:pPr>
  </w:style>
  <w:style w:type="paragraph" w:customStyle="1" w:styleId="Els-table-text">
    <w:name w:val="Els-table-text"/>
    <w:rsid w:val="00011C98"/>
    <w:pPr>
      <w:spacing w:after="80" w:line="200" w:lineRule="exact"/>
    </w:pPr>
    <w:rPr>
      <w:sz w:val="14"/>
      <w:lang w:val="en-US" w:eastAsia="en-US"/>
    </w:rPr>
  </w:style>
  <w:style w:type="paragraph" w:customStyle="1" w:styleId="Els-Title">
    <w:name w:val="Els-Title"/>
    <w:next w:val="Els-Author"/>
    <w:autoRedefine/>
    <w:rsid w:val="00763B7C"/>
    <w:pPr>
      <w:suppressAutoHyphens/>
      <w:spacing w:after="340" w:line="440" w:lineRule="exact"/>
      <w:jc w:val="both"/>
    </w:pPr>
    <w:rPr>
      <w:b/>
      <w:sz w:val="32"/>
      <w:lang w:val="en-US" w:eastAsia="en-US"/>
    </w:rPr>
  </w:style>
  <w:style w:type="character" w:styleId="EndnoteReference">
    <w:name w:val="endnote reference"/>
    <w:semiHidden/>
    <w:rPr>
      <w:vertAlign w:val="superscript"/>
    </w:rPr>
  </w:style>
  <w:style w:type="paragraph" w:styleId="Header">
    <w:name w:val="header"/>
    <w:aliases w:val="page-number"/>
    <w:link w:val="HeaderChar"/>
    <w:rsid w:val="00E20E3D"/>
    <w:pPr>
      <w:tabs>
        <w:tab w:val="center" w:pos="4706"/>
        <w:tab w:val="right" w:pos="9356"/>
      </w:tabs>
      <w:spacing w:after="80" w:line="200" w:lineRule="atLeast"/>
    </w:pPr>
    <w:rPr>
      <w:noProof/>
      <w:sz w:val="14"/>
      <w:lang w:val="en-US" w:eastAsia="en-US"/>
    </w:rPr>
  </w:style>
  <w:style w:type="paragraph" w:styleId="Footer">
    <w:name w:val="footer"/>
    <w:basedOn w:val="Header"/>
    <w:link w:val="FooterChar"/>
    <w:uiPriority w:val="99"/>
    <w:pPr>
      <w:tabs>
        <w:tab w:val="right" w:pos="10080"/>
      </w:tabs>
      <w:spacing w:before="240" w:after="0" w:line="200" w:lineRule="exact"/>
    </w:pPr>
    <w:rPr>
      <w:i/>
    </w:rPr>
  </w:style>
  <w:style w:type="character" w:styleId="FootnoteReference">
    <w:name w:val="footnote reference"/>
    <w:semiHidden/>
    <w:rPr>
      <w:vertAlign w:val="superscript"/>
    </w:rPr>
  </w:style>
  <w:style w:type="paragraph" w:styleId="FootnoteText">
    <w:name w:val="footnote text"/>
    <w:basedOn w:val="Normal"/>
    <w:semiHidden/>
    <w:rPr>
      <w:rFonts w:ascii="Univers" w:hAnsi="Univers"/>
    </w:rPr>
  </w:style>
  <w:style w:type="character" w:styleId="Hyperlink">
    <w:name w:val="Hyperlink"/>
    <w:semiHidden/>
    <w:rPr>
      <w:color w:val="auto"/>
      <w:sz w:val="16"/>
      <w:u w:val="none"/>
    </w:rPr>
  </w:style>
  <w:style w:type="character" w:customStyle="1" w:styleId="MTEquationSection">
    <w:name w:val="MTEquationSection"/>
    <w:rPr>
      <w:vanish w:val="0"/>
      <w:color w:val="FF0000"/>
    </w:rPr>
  </w:style>
  <w:style w:type="character" w:styleId="PageNumber">
    <w:name w:val="page number"/>
    <w:semiHidden/>
    <w:rPr>
      <w:sz w:val="16"/>
    </w:rPr>
  </w:style>
  <w:style w:type="paragraph" w:styleId="PlainText">
    <w:name w:val="Plain Text"/>
    <w:basedOn w:val="Normal"/>
    <w:semiHidden/>
    <w:rPr>
      <w:rFonts w:ascii="Courier New" w:hAnsi="Courier New" w:cs="Courier New"/>
      <w:lang w:val="en-US"/>
    </w:rPr>
  </w:style>
  <w:style w:type="paragraph" w:customStyle="1" w:styleId="Els-5thorder-head">
    <w:name w:val="Els-5thorder-head"/>
    <w:next w:val="Els-body-text"/>
    <w:pPr>
      <w:keepNext/>
      <w:suppressAutoHyphens/>
      <w:spacing w:line="240" w:lineRule="exact"/>
    </w:pPr>
    <w:rPr>
      <w:i/>
      <w:lang w:val="en-US" w:eastAsia="en-US"/>
    </w:rPr>
  </w:style>
  <w:style w:type="paragraph" w:customStyle="1" w:styleId="Els-Abstract-Copyright">
    <w:name w:val="Els-Abstract-Copyright"/>
    <w:basedOn w:val="Els-Abstract-text"/>
    <w:rsid w:val="00927DCF"/>
    <w:pPr>
      <w:spacing w:before="0" w:line="230" w:lineRule="exact"/>
      <w:jc w:val="right"/>
    </w:pPr>
  </w:style>
  <w:style w:type="paragraph" w:customStyle="1" w:styleId="DocHead">
    <w:name w:val="DocHead"/>
    <w:rsid w:val="00F81637"/>
    <w:pPr>
      <w:spacing w:before="190" w:after="280" w:line="240" w:lineRule="exact"/>
    </w:pPr>
    <w:rPr>
      <w:b/>
      <w:sz w:val="24"/>
      <w:lang w:val="en-US" w:eastAsia="en-US"/>
    </w:rPr>
  </w:style>
  <w:style w:type="character" w:styleId="FollowedHyperlink">
    <w:name w:val="FollowedHyperlink"/>
    <w:semiHidden/>
    <w:rPr>
      <w:color w:val="800080"/>
      <w:u w:val="single"/>
    </w:rPr>
  </w:style>
  <w:style w:type="character" w:customStyle="1" w:styleId="Els-1storder-headChar">
    <w:name w:val="Els-1storder-head Char"/>
    <w:rPr>
      <w:b/>
      <w:lang w:val="en-US" w:eastAsia="en-US" w:bidi="ar-SA"/>
    </w:rPr>
  </w:style>
  <w:style w:type="character" w:styleId="CommentReference">
    <w:name w:val="annotation reference"/>
    <w:semiHidden/>
    <w:unhideWhenUsed/>
    <w:rPr>
      <w:sz w:val="16"/>
      <w:szCs w:val="16"/>
    </w:rPr>
  </w:style>
  <w:style w:type="paragraph" w:styleId="BalloonText">
    <w:name w:val="Balloon Text"/>
    <w:basedOn w:val="Normal"/>
    <w:rPr>
      <w:rFonts w:ascii="Tahoma" w:hAnsi="Tahoma" w:cs="Tahoma"/>
      <w:szCs w:val="16"/>
    </w:rPr>
  </w:style>
  <w:style w:type="character" w:customStyle="1" w:styleId="BalloonTextChar">
    <w:name w:val="Balloon Text Char"/>
    <w:rPr>
      <w:rFonts w:ascii="Tahoma" w:hAnsi="Tahoma" w:cs="Tahoma"/>
      <w:sz w:val="16"/>
      <w:szCs w:val="16"/>
      <w:lang w:eastAsia="en-US"/>
    </w:rPr>
  </w:style>
  <w:style w:type="paragraph" w:styleId="CommentText">
    <w:name w:val="annotation text"/>
    <w:basedOn w:val="Normal"/>
    <w:semiHidden/>
    <w:unhideWhenUsed/>
  </w:style>
  <w:style w:type="character" w:customStyle="1" w:styleId="CommentTextChar">
    <w:name w:val="Comment Text Char"/>
    <w:semiHidden/>
    <w:rPr>
      <w:lang w:val="en-GB"/>
    </w:rPr>
  </w:style>
  <w:style w:type="paragraph" w:styleId="CommentSubject">
    <w:name w:val="annotation subject"/>
    <w:basedOn w:val="CommentText"/>
    <w:next w:val="CommentText"/>
    <w:semiHidden/>
    <w:unhideWhenUsed/>
    <w:rPr>
      <w:b/>
      <w:bCs/>
    </w:rPr>
  </w:style>
  <w:style w:type="character" w:customStyle="1" w:styleId="CommentSubjectChar">
    <w:name w:val="Comment Subject Char"/>
    <w:semiHidden/>
    <w:rPr>
      <w:b/>
      <w:bCs/>
      <w:lang w:val="en-GB"/>
    </w:rPr>
  </w:style>
  <w:style w:type="paragraph" w:styleId="BodyTextIndent">
    <w:name w:val="Body Text Indent"/>
    <w:basedOn w:val="Normal"/>
    <w:semiHidden/>
    <w:pPr>
      <w:widowControl/>
      <w:suppressAutoHyphens/>
      <w:ind w:firstLine="360"/>
      <w:jc w:val="both"/>
    </w:pPr>
    <w:rPr>
      <w:rFonts w:eastAsia="Times New Roman"/>
      <w:kern w:val="14"/>
      <w:lang w:val="en-US"/>
    </w:rPr>
  </w:style>
  <w:style w:type="paragraph" w:customStyle="1" w:styleId="ColorfulList-Accent11">
    <w:name w:val="Colorful List - Accent 11"/>
    <w:basedOn w:val="Normal"/>
    <w:qFormat/>
    <w:rsid w:val="00A07F78"/>
    <w:pPr>
      <w:widowControl/>
      <w:spacing w:line="200" w:lineRule="exact"/>
      <w:ind w:left="720"/>
    </w:pPr>
    <w:rPr>
      <w:rFonts w:ascii="Arial" w:eastAsia="Batang" w:hAnsi="Arial"/>
      <w:sz w:val="15"/>
      <w:szCs w:val="24"/>
      <w:lang w:val="en-US" w:eastAsia="ko-KR"/>
    </w:rPr>
  </w:style>
  <w:style w:type="paragraph" w:styleId="BodyTextIndent2">
    <w:name w:val="Body Text Indent 2"/>
    <w:basedOn w:val="Normal"/>
    <w:semiHidden/>
    <w:pPr>
      <w:ind w:firstLine="240"/>
    </w:pPr>
  </w:style>
  <w:style w:type="paragraph" w:customStyle="1" w:styleId="RefIndent">
    <w:name w:val="RefIndent"/>
    <w:basedOn w:val="BodyTextIndent3"/>
    <w:pPr>
      <w:tabs>
        <w:tab w:val="left" w:pos="-1403"/>
        <w:tab w:val="left" w:pos="-720"/>
        <w:tab w:val="left" w:pos="0"/>
        <w:tab w:val="left" w:pos="324"/>
        <w:tab w:val="left" w:pos="720"/>
        <w:tab w:val="left" w:pos="1080"/>
        <w:tab w:val="left" w:pos="1440"/>
        <w:tab w:val="left" w:pos="1800"/>
        <w:tab w:val="left" w:pos="2160"/>
        <w:tab w:val="left" w:pos="2520"/>
        <w:tab w:val="left" w:pos="2880"/>
        <w:tab w:val="left" w:pos="3276"/>
        <w:tab w:val="left" w:pos="3600"/>
        <w:tab w:val="left" w:pos="3960"/>
        <w:tab w:val="left" w:pos="4320"/>
        <w:tab w:val="left" w:pos="468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205"/>
        <w:tab w:val="left" w:pos="10800"/>
      </w:tabs>
      <w:suppressAutoHyphens/>
      <w:spacing w:after="0"/>
      <w:ind w:left="380" w:hanging="380"/>
      <w:jc w:val="both"/>
    </w:pPr>
    <w:rPr>
      <w:rFonts w:eastAsia="Times New Roman"/>
      <w:snapToGrid w:val="0"/>
      <w:spacing w:val="-2"/>
      <w:sz w:val="22"/>
      <w:szCs w:val="20"/>
      <w:lang w:val="en-US"/>
    </w:rPr>
  </w:style>
  <w:style w:type="paragraph" w:styleId="BodyTextIndent3">
    <w:name w:val="Body Text Indent 3"/>
    <w:basedOn w:val="Normal"/>
    <w:semiHidden/>
    <w:pPr>
      <w:spacing w:after="120"/>
      <w:ind w:left="360"/>
    </w:pPr>
    <w:rPr>
      <w:szCs w:val="16"/>
    </w:rPr>
  </w:style>
  <w:style w:type="character" w:styleId="PlaceholderText">
    <w:name w:val="Placeholder Text"/>
    <w:basedOn w:val="DefaultParagraphFont"/>
    <w:uiPriority w:val="99"/>
    <w:semiHidden/>
    <w:rsid w:val="0017435C"/>
    <w:rPr>
      <w:color w:val="808080"/>
    </w:rPr>
  </w:style>
  <w:style w:type="character" w:customStyle="1" w:styleId="HeaderChar">
    <w:name w:val="Header Char"/>
    <w:aliases w:val="page-number Char"/>
    <w:basedOn w:val="DefaultParagraphFont"/>
    <w:link w:val="Header"/>
    <w:rsid w:val="00E20E3D"/>
    <w:rPr>
      <w:noProof/>
      <w:sz w:val="14"/>
      <w:lang w:val="en-US" w:eastAsia="en-US"/>
    </w:rPr>
  </w:style>
  <w:style w:type="table" w:styleId="TableGrid">
    <w:name w:val="Table Grid"/>
    <w:basedOn w:val="TableNormal"/>
    <w:uiPriority w:val="59"/>
    <w:rsid w:val="00482DF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ls-history-head">
    <w:name w:val="Els-history-head"/>
    <w:basedOn w:val="Els-history"/>
    <w:qFormat/>
    <w:rsid w:val="00F41166"/>
    <w:rPr>
      <w:i/>
    </w:rPr>
  </w:style>
  <w:style w:type="paragraph" w:customStyle="1" w:styleId="Els-NoIndent">
    <w:name w:val="Els-NoIndent"/>
    <w:basedOn w:val="Els-body-text"/>
    <w:qFormat/>
    <w:rsid w:val="006A63E8"/>
    <w:pPr>
      <w:ind w:firstLine="0"/>
    </w:pPr>
  </w:style>
  <w:style w:type="paragraph" w:customStyle="1" w:styleId="Els-table-col-head">
    <w:name w:val="Els-table-col-head"/>
    <w:basedOn w:val="Els-table-text"/>
    <w:qFormat/>
    <w:rsid w:val="00E4473D"/>
    <w:rPr>
      <w:b/>
      <w:sz w:val="16"/>
    </w:rPr>
  </w:style>
  <w:style w:type="paragraph" w:customStyle="1" w:styleId="Els-figure-caption">
    <w:name w:val="Els-figure-caption"/>
    <w:basedOn w:val="Els-table-caption"/>
    <w:qFormat/>
    <w:rsid w:val="00E4473D"/>
    <w:pPr>
      <w:spacing w:after="240" w:line="230" w:lineRule="exact"/>
      <w:jc w:val="center"/>
    </w:pPr>
  </w:style>
  <w:style w:type="paragraph" w:customStyle="1" w:styleId="Running-head">
    <w:name w:val="Running-head"/>
    <w:basedOn w:val="Header"/>
    <w:qFormat/>
    <w:rsid w:val="00E20E3D"/>
    <w:pPr>
      <w:tabs>
        <w:tab w:val="center" w:pos="4920"/>
      </w:tabs>
      <w:spacing w:line="200" w:lineRule="exact"/>
      <w:jc w:val="center"/>
    </w:pPr>
    <w:rPr>
      <w:smallCaps/>
    </w:rPr>
  </w:style>
  <w:style w:type="character" w:customStyle="1" w:styleId="FooterChar">
    <w:name w:val="Footer Char"/>
    <w:basedOn w:val="DefaultParagraphFont"/>
    <w:link w:val="Footer"/>
    <w:uiPriority w:val="99"/>
    <w:rsid w:val="00A32103"/>
    <w:rPr>
      <w:i/>
      <w:noProof/>
      <w:sz w:val="14"/>
      <w:lang w:val="en-US"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763B7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C36E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621A5"/>
    <w:rPr>
      <w:b/>
      <w:bCs/>
      <w:sz w:val="16"/>
      <w:lang w:val="en-GB" w:eastAsia="en-US"/>
    </w:rPr>
  </w:style>
  <w:style w:type="paragraph" w:styleId="Bibliography">
    <w:name w:val="Bibliography"/>
    <w:basedOn w:val="Normal"/>
    <w:next w:val="Normal"/>
    <w:uiPriority w:val="37"/>
    <w:unhideWhenUsed/>
    <w:rsid w:val="003621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721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049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2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6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4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0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9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4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4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63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74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4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0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5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99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0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5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3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8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9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4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6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7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93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3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70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1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9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5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3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4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2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2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8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1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9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53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87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9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00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5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3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0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9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99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92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78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9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13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5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9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5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2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00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81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52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8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4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0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1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32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93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3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6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57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5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4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8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4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2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70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2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5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17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27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9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5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9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5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6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82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2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2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94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16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03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9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86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35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1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1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5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1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4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2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2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8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8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4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5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6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9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37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8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82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49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7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7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4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4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0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3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1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6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62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7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0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3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8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5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1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4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3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0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9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9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8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8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78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8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0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customizations.xml.rels><?xml version="1.0" encoding="UTF-8" standalone="yes"?>
<Relationships xmlns="http://schemas.openxmlformats.org/package/2006/relationships"><Relationship Id="rId1" Type="http://schemas.microsoft.com/office/2006/relationships/attachedToolbars" Target="attachedToolbars.bin"/></Relationship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3" Type="http://schemas.openxmlformats.org/officeDocument/2006/relationships/numbering" Target="numbering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header" Target="header3.xml"/><Relationship Id="rId17" Type="http://schemas.openxmlformats.org/officeDocument/2006/relationships/image" Target="media/image7.png"/><Relationship Id="rId2" Type="http://schemas.openxmlformats.org/officeDocument/2006/relationships/customXml" Target="../customXml/item1.xml"/><Relationship Id="rId16" Type="http://schemas.openxmlformats.org/officeDocument/2006/relationships/image" Target="media/image6.png"/><Relationship Id="rId20" Type="http://schemas.openxmlformats.org/officeDocument/2006/relationships/fontTable" Target="fontTable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4" Type="http://schemas.openxmlformats.org/officeDocument/2006/relationships/styles" Target="styles.xml"/><Relationship Id="rId9" Type="http://schemas.openxmlformats.org/officeDocument/2006/relationships/hyperlink" Target="mailto:gkurpasi@hotmail.com" TargetMode="External"/><Relationship Id="rId14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yaog\My%20Documents\--%20procedia\PROENG\Templates\new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Rag</b:Tag>
    <b:SourceType>ConferenceProceedings</b:SourceType>
    <b:Guid>{C18B1479-4BAD-421C-9145-CBA4B17B08CE}</b:Guid>
    <b:Title>Word Sense Disambiguation: A Unified Evaluation Framework and Empirical Comparison</b:Title>
    <b:Author>
      <b:Author>
        <b:NameList>
          <b:Person>
            <b:Last>Raganato</b:Last>
            <b:First>Alessandro</b:First>
          </b:Person>
          <b:Person>
            <b:Last>Camacho-Collados</b:Last>
            <b:First>Jose</b:First>
          </b:Person>
          <b:Person>
            <b:Last>Navigli</b:Last>
            <b:First>Roberto</b:First>
          </b:Person>
        </b:NameList>
      </b:Author>
    </b:Author>
    <b:Year>2017</b:Year>
    <b:Pages>99-110</b:Pages>
    <b:ConferenceName>Proceedings of the 15th Conference of the European Chapter of the Association for Computational Linguistics: Volume 1</b:ConferenceName>
    <b:City>Valencia, Spain</b:City>
    <b:Publisher>Association for Computational Linguistics</b:Publisher>
    <b:RefOrder>4</b:RefOrder>
  </b:Source>
  <b:Source>
    <b:Tag>Nav09</b:Tag>
    <b:SourceType>ArticleInAPeriodical</b:SourceType>
    <b:Guid>{5F3E0C80-ECB1-401F-A9B1-52AC173278F6}</b:Guid>
    <b:Title>Word Sense Disambiguation: A Survey</b:Title>
    <b:Year>2009</b:Year>
    <b:PeriodicalTitle>ACM Computing Surveys (CSUR)</b:PeriodicalTitle>
    <b:Author>
      <b:Author>
        <b:NameList>
          <b:Person>
            <b:Last>Navigli</b:Last>
            <b:First>Roberto</b:First>
          </b:Person>
        </b:NameList>
      </b:Author>
    </b:Author>
    <b:RefOrder>1</b:RefOrder>
  </b:Source>
  <b:Source>
    <b:Tag>Scm11</b:Tag>
    <b:SourceType>JournalArticle</b:SourceType>
    <b:Guid>{E921544E-FF66-4397-9004-B5ECC9EFE94D}</b:Guid>
    <b:Title>The Percentage of Words Known in a Text and Reading Comprehension</b:Title>
    <b:Year>2011</b:Year>
    <b:Pages>26-43</b:Pages>
    <b:Author>
      <b:Author>
        <b:NameList>
          <b:Person>
            <b:Last>Scmitt</b:Last>
            <b:First>Norbert</b:First>
          </b:Person>
          <b:Person>
            <b:Last>Jiang</b:Last>
            <b:First>Xiangying</b:First>
          </b:Person>
          <b:Person>
            <b:Last>Grabe</b:Last>
            <b:First>William</b:First>
          </b:Person>
        </b:NameList>
      </b:Author>
    </b:Author>
    <b:JournalName>The Modern Language Journal</b:JournalName>
    <b:RefOrder>3</b:RefOrder>
  </b:Source>
  <b:Source>
    <b:Tag>Pop17</b:Tag>
    <b:SourceType>ConferenceProceedings</b:SourceType>
    <b:Guid>{7E834627-AE8E-4CA2-8109-1B2134C092EC}</b:Guid>
    <b:Title>Word Sense Disambiguation with Recurrent Neural Networks</b:Title>
    <b:Year>2017</b:Year>
    <b:Pages>25-34</b:Pages>
    <b:City>Varna, Bulgaria</b:City>
    <b:Author>
      <b:Author>
        <b:NameList>
          <b:Person>
            <b:Last>Popov</b:Last>
            <b:First>Alexander</b:First>
          </b:Person>
        </b:NameList>
      </b:Author>
    </b:Author>
    <b:ConferenceName>Proceedings of the Student Research Workshop associated with RANLP 2017</b:ConferenceName>
    <b:RefOrder>2</b:RefOrder>
  </b:Source>
  <b:Source>
    <b:Tag>Ben99</b:Tag>
    <b:SourceType>Report</b:SourceType>
    <b:Guid>{A7BDF43C-7E45-42D0-812F-206F44835D32}</b:Guid>
    <b:Title>A Neural Probabilistic Language Model</b:Title>
    <b:Year>1999</b:Year>
    <b:Author>
      <b:Author>
        <b:NameList>
          <b:Person>
            <b:Last>Bengio</b:Last>
            <b:First>Yoshua</b:First>
          </b:Person>
          <b:Person>
            <b:Last>Ducharme</b:Last>
            <b:First>Rejean</b:First>
          </b:Person>
          <b:Person>
            <b:Last>Vincent</b:Last>
            <b:First>Pascal</b:First>
          </b:Person>
        </b:NameList>
      </b:Author>
    </b:Author>
    <b:RefOrder>6</b:RefOrder>
  </b:Source>
  <b:Source>
    <b:Tag>Ras19</b:Tag>
    <b:SourceType>Book</b:SourceType>
    <b:Guid>{5989A8B5-F637-437E-BC75-291D3F0014A2}</b:Guid>
    <b:Title>Python Machine Learning</b:Title>
    <b:Year>2019</b:Year>
    <b:Publisher>Packt</b:Publisher>
    <b:City>Birmingham, UK</b:City>
    <b:Author>
      <b:Author>
        <b:NameList>
          <b:Person>
            <b:Last>Raschka</b:Last>
            <b:First>Sebastian</b:First>
          </b:Person>
          <b:Person>
            <b:Last>Mirjalili</b:Last>
            <b:First>Vahid</b:First>
          </b:Person>
        </b:NameList>
      </b:Author>
    </b:Author>
    <b:RefOrder>7</b:RefOrder>
  </b:Source>
  <b:Source>
    <b:Tag>Sri</b:Tag>
    <b:SourceType>Book</b:SourceType>
    <b:Guid>{85974290-8C8C-4A5A-801A-5109F9295530}</b:Guid>
    <b:Title>Natural Language Processing and Computational Linguistics</b:Title>
    <b:Author>
      <b:Author>
        <b:NameList>
          <b:Person>
            <b:Last>Srinivasa-Desikan</b:Last>
            <b:First>Bhargav</b:First>
          </b:Person>
        </b:NameList>
      </b:Author>
    </b:Author>
    <b:Year>2018</b:Year>
    <b:City>Birmingham, UK</b:City>
    <b:Publisher>Packt</b:Publisher>
    <b:RefOrder>8</b:RefOrder>
  </b:Source>
  <b:Source>
    <b:Tag>Gun19</b:Tag>
    <b:SourceType>Book</b:SourceType>
    <b:Guid>{4ECA0BD6-411B-4D69-B3BA-DC1D80E961FF}</b:Guid>
    <b:Author>
      <b:Author>
        <b:NameList>
          <b:Person>
            <b:Last>Gunning</b:Last>
            <b:First>Dwight</b:First>
          </b:Person>
          <b:Person>
            <b:Last>Ghosh</b:Last>
            <b:First>Sohom</b:First>
          </b:Person>
        </b:NameList>
      </b:Author>
    </b:Author>
    <b:Title>Natural Language Processing Fundamentals</b:Title>
    <b:Year>2019</b:Year>
    <b:City>Birmingham, UK</b:City>
    <b:Publisher>Packt</b:Publisher>
    <b:RefOrder>9</b:RefOrder>
  </b:Source>
  <b:Source>
    <b:Tag>Red19</b:Tag>
    <b:SourceType>Book</b:SourceType>
    <b:Guid>{BD4B04AB-6EA5-4CE9-86FC-15AE811CA68A}</b:Guid>
    <b:Author>
      <b:Author>
        <b:NameList>
          <b:Person>
            <b:Last>Reddy Bokka</b:Last>
            <b:First>Karthiek</b:First>
          </b:Person>
          <b:Person>
            <b:Last>Hora</b:Last>
            <b:First>Shubhangi</b:First>
          </b:Person>
          <b:Person>
            <b:Last>Jain</b:Last>
            <b:First>Tanuj</b:First>
          </b:Person>
          <b:Person>
            <b:Last>Wambugu</b:Last>
            <b:First>Monicah</b:First>
          </b:Person>
        </b:NameList>
      </b:Author>
    </b:Author>
    <b:Title>Deep Learning for Natural Language Processing</b:Title>
    <b:Year>2019</b:Year>
    <b:City>Birmingham, UK</b:City>
    <b:Publisher>Packt</b:Publisher>
    <b:RefOrder>10</b:RefOrder>
  </b:Source>
  <b:Source>
    <b:Tag>Gan18</b:Tag>
    <b:SourceType>Book</b:SourceType>
    <b:Guid>{364B925A-FF2E-4164-8F73-01970650E7BC}</b:Guid>
    <b:Author>
      <b:Author>
        <b:NameList>
          <b:Person>
            <b:Last>Ganegedara</b:Last>
            <b:First>Thushan</b:First>
          </b:Person>
        </b:NameList>
      </b:Author>
    </b:Author>
    <b:Title>Natral Language Processing with Tensor Flow</b:Title>
    <b:Year>2018</b:Year>
    <b:City>Birmingham, UK</b:City>
    <b:Publisher>Packt</b:Publisher>
    <b:RefOrder>11</b:RefOrder>
  </b:Source>
  <b:Source>
    <b:Tag>Aru18</b:Tag>
    <b:SourceType>Book</b:SourceType>
    <b:Guid>{80C1F551-1367-46F6-85BC-4AAECE640C88}</b:Guid>
    <b:Author>
      <b:Author>
        <b:NameList>
          <b:Person>
            <b:Last>Arumugan</b:Last>
            <b:First>Rajesh</b:First>
          </b:Person>
          <b:Person>
            <b:Last>Shanmugamani</b:Last>
            <b:First>Rajalingappaa</b:First>
          </b:Person>
        </b:NameList>
      </b:Author>
    </b:Author>
    <b:Title>Hands On Natural Language Processing with Python</b:Title>
    <b:Year>2018</b:Year>
    <b:City>Birmingham, UK</b:City>
    <b:Publisher>Packt</b:Publisher>
    <b:RefOrder>12</b:RefOrder>
  </b:Source>
  <b:Source>
    <b:Tag>Ana18</b:Tag>
    <b:SourceType>Book</b:SourceType>
    <b:Guid>{1B7D3D7B-94B8-4A0B-9990-BAF9CA030388}</b:Guid>
    <b:Author>
      <b:Author>
        <b:NameList>
          <b:Person>
            <b:Last>Anaya</b:Last>
            <b:First>Mariano</b:First>
          </b:Person>
        </b:NameList>
      </b:Author>
    </b:Author>
    <b:Title>Clean Code in Python</b:Title>
    <b:Year>2018</b:Year>
    <b:City>Birgmingham, UK</b:City>
    <b:Publisher>Packt</b:Publisher>
    <b:RefOrder>13</b:RefOrder>
  </b:Source>
  <b:Source>
    <b:Tag>Bad18</b:Tag>
    <b:SourceType>Book</b:SourceType>
    <b:Guid>{8445BCDB-9CC6-4312-BE0C-A599F182F235}</b:Guid>
    <b:Author>
      <b:Author>
        <b:NameList>
          <b:Person>
            <b:Last>Bader</b:Last>
            <b:First>Dan</b:First>
          </b:Person>
        </b:NameList>
      </b:Author>
    </b:Author>
    <b:Title>Python Tricks The Book</b:Title>
    <b:Year>2016-2018</b:Year>
    <b:Publisher>dbader.org</b:Publisher>
    <b:RefOrder>14</b:RefOrder>
  </b:Source>
  <b:Source>
    <b:Tag>Edu</b:Tag>
    <b:SourceType>DocumentFromInternetSite</b:SourceType>
    <b:Guid>{85862E09-AA5C-455C-9EF5-7226C666076B}</b:Guid>
    <b:Author>
      <b:Author>
        <b:Corporate>Educba</b:Corporate>
      </b:Author>
    </b:Author>
    <b:Title>TANH Function in Excel</b:Title>
    <b:InternetSiteTitle>Educba</b:InternetSiteTitle>
    <b:URL>https://www.educba.com/tanh-function/</b:URL>
    <b:RefOrder>15</b:RefOrder>
  </b:Source>
  <b:Source>
    <b:Tag>www15</b:Tag>
    <b:SourceType>InternetSite</b:SourceType>
    <b:Guid>{FAC85F51-4455-44A6-B447-722ABFAE9CA9}</b:Guid>
    <b:Author>
      <b:Author>
        <b:Corporate>www.nltk.org</b:Corporate>
      </b:Author>
    </b:Author>
    <b:Title>The Natural Language Toolkit</b:Title>
    <b:Year>2015</b:Year>
    <b:Publisher>www.nltk.org</b:Publisher>
    <b:InternetSiteTitle>NLTK.org</b:InternetSiteTitle>
    <b:URL>www.nltk.org</b:URL>
    <b:RefOrder>16</b:RefOrder>
  </b:Source>
  <b:Source>
    <b:Tag>Pri12</b:Tag>
    <b:SourceType>DocumentFromInternetSite</b:SourceType>
    <b:Guid>{275F3A0E-9A6F-48BB-B550-5E86DBC5C12E}</b:Guid>
    <b:Author>
      <b:Author>
        <b:Corporate>Princeton University</b:Corporate>
      </b:Author>
    </b:Author>
    <b:Title>"About WordNet"</b:Title>
    <b:Year>2010</b:Year>
    <b:Publisher>https://wordnet.princeton.edu</b:Publisher>
    <b:City>Princeton University</b:City>
    <b:InternetSiteTitle>Princeton University</b:InternetSiteTitle>
    <b:URL>https://wordnet.princeton.edu/</b:URL>
    <b:RefOrder>5</b:RefOrder>
  </b:Source>
  <b:Source>
    <b:Tag>Wik19</b:Tag>
    <b:SourceType>DocumentFromInternetSite</b:SourceType>
    <b:Guid>{A8C06ABF-B4A4-428D-9024-74EB2DB99201}</b:Guid>
    <b:Author>
      <b:Author>
        <b:Corporate>Wikipedia</b:Corporate>
      </b:Author>
    </b:Author>
    <b:Title>Brown Corpus</b:Title>
    <b:Year>2019</b:Year>
    <b:Publisher>https://en.wikipedia.org/wiki/Brown_Corpus</b:Publisher>
    <b:InternetSiteTitle>Wikipedia</b:InternetSiteTitle>
    <b:URL>https://en.wikipedia.org/wiki/Brown_Corpus</b:URL>
    <b:RefOrder>17</b:RefOrder>
  </b:Source>
  <b:Source>
    <b:Tag>Řeh19</b:Tag>
    <b:SourceType>InternetSite</b:SourceType>
    <b:Guid>{A8A34ECF-3426-4B50-9233-AEAA581A0DD9}</b:Guid>
    <b:Title>GENSIM</b:Title>
    <b:Year>2019</b:Year>
    <b:Publisher>https://gensim.readthedocs.io/en/latest/</b:Publisher>
    <b:Author>
      <b:Author>
        <b:NameList>
          <b:Person>
            <b:Last>Řehůřek</b:Last>
            <b:First>Radim </b:First>
          </b:Person>
        </b:NameList>
      </b:Author>
    </b:Author>
    <b:InternetSiteTitle>GENSIM</b:InternetSiteTitle>
    <b:URL>https://gensim.readthedocs.io/en/latest/</b:URL>
    <b:RefOrder>18</b:RefOrder>
  </b:Source>
  <b:Source>
    <b:Tag>Sha17</b:Tag>
    <b:SourceType>DocumentFromInternetSite</b:SourceType>
    <b:Guid>{78240A97-4DBA-4548-8AA2-BE95B48E5CFA}</b:Guid>
    <b:Title>Activation Functions in Neural Networks</b:Title>
    <b:Year>2017</b:Year>
    <b:Publisher>toward data science</b:Publisher>
    <b:Author>
      <b:Author>
        <b:NameList>
          <b:Person>
            <b:Last>Sharma</b:Last>
            <b:First>Sagar</b:First>
          </b:Person>
        </b:NameList>
      </b:Author>
    </b:Author>
    <b:InternetSiteTitle>Toward Data Science</b:InternetSiteTitle>
    <b:URL>https://towardsdatascience.com/activation-functions-neural-networks-1cbd9f8d91d6</b:URL>
    <b:RefOrder>19</b:RefOrder>
  </b:Source>
  <b:Source>
    <b:Tag>Zho19</b:Tag>
    <b:SourceType>DocumentFromInternetSite</b:SourceType>
    <b:Guid>{71609403-913B-417C-9E98-BEF302CAFC8E}</b:Guid>
    <b:Title>An Introduction to Recurrent Neural Networks for Beginners</b:Title>
    <b:Year>2019</b:Year>
    <b:City>https://victorzhou.com/blog/intro-to-rnns/</b:City>
    <b:Publisher>Victor Zhou</b:Publisher>
    <b:Author>
      <b:Author>
        <b:NameList>
          <b:Person>
            <b:Last>Zhou</b:Last>
            <b:First>Victor</b:First>
          </b:Person>
        </b:NameList>
      </b:Author>
    </b:Author>
    <b:InternetSiteTitle>Victor Zhou Blog</b:InternetSiteTitle>
    <b:URL>https://victorzhou.com/blog/intro-to-rnns/</b:URL>
    <b:RefOrder>20</b:RefOrder>
  </b:Source>
  <b:Source>
    <b:Tag>pyt</b:Tag>
    <b:SourceType>InternetSite</b:SourceType>
    <b:Guid>{5A760A4A-8B51-4D12-BC0A-14BA9766F283}</b:Guid>
    <b:InternetSiteTitle>Python.org</b:InternetSiteTitle>
    <b:Author>
      <b:Author>
        <b:Corporate>python.org</b:Corporate>
      </b:Author>
    </b:Author>
    <b:URL>https://www.python.org/</b:URL>
    <b:RefOrder>21</b:RefOrder>
  </b:Source>
  <b:Source>
    <b:Tag>Chr06</b:Tag>
    <b:SourceType>ConferenceProceedings</b:SourceType>
    <b:Guid>{EB214F38-F304-4EB2-BDCB-6CCDE53B851D}</b:Guid>
    <b:Author>
      <b:Author>
        <b:NameList>
          <b:Person>
            <b:Last>Diou</b:Last>
            <b:First>Christos</b:First>
          </b:Person>
          <b:Person>
            <b:Last>Katsikatos</b:Last>
            <b:First>Giorgos</b:First>
          </b:Person>
          <b:Person>
            <b:Last>Delopolous</b:Last>
            <b:First>Anastasios</b:First>
          </b:Person>
        </b:NameList>
      </b:Author>
    </b:Author>
    <b:Title>Constructing Fuzzy Relations fromWordNet forWord Sense Disambiguation</b:Title>
    <b:Year>2006</b:Year>
    <b:ConferenceName>2006 First International Workshop on Semantic Media Adaptation and Personalization (SMAP'06)</b:ConferenceName>
    <b:RefOrder>22</b:RefOrder>
  </b:Source>
  <b:Source>
    <b:Tag>Ren15</b:Tag>
    <b:SourceType>JournalArticle</b:SourceType>
    <b:Guid>{C7675EF8-B685-425A-A1F2-FC76EE779FE6}</b:Guid>
    <b:Author>
      <b:Author>
        <b:NameList>
          <b:Person>
            <b:Last>Ren</b:Last>
            <b:First>K.</b:First>
          </b:Person>
          <b:Person>
            <b:Last>Ren</b:Last>
            <b:First>Y.</b:First>
            <b:Middle>F</b:Middle>
          </b:Person>
        </b:NameList>
      </b:Author>
    </b:Author>
    <b:Title>Kernel Fuzzy C-Means Clustering for Word Sense Disambiguation in BioMedical Texsts</b:Title>
    <b:Year>2015</b:Year>
    <b:JournalName>Journal of Digital Information Management</b:JournalName>
    <b:RefOrder>23</b:RefOrder>
  </b:Source>
  <b:Source>
    <b:Tag>Tay15</b:Tag>
    <b:SourceType>Report</b:SourceType>
    <b:Guid>{AC9FD5E4-58E0-409F-8EF0-B766F8E49B0F}</b:Guid>
    <b:Author>
      <b:Author>
        <b:NameList>
          <b:Person>
            <b:Last>Tayal</b:Last>
            <b:First>Devendra</b:First>
            <b:Middle>K.</b:Middle>
          </b:Person>
          <b:Person>
            <b:Last>Ahuja</b:Last>
            <b:First>Leena</b:First>
          </b:Person>
          <b:Person>
            <b:Last>Chhabra</b:Last>
            <b:First>Shreya</b:First>
          </b:Person>
        </b:NameList>
      </b:Author>
    </b:Author>
    <b:Title>Word Sense Disambiguation in Hindi Language Using Hyperspace Analogue to Language and Fuzzy C-Means Clustering</b:Title>
    <b:Year>2015</b:Year>
    <b:RefOrder>24</b:RefOrder>
  </b:Source>
</b:Sources>
</file>

<file path=customXml/itemProps1.xml><?xml version="1.0" encoding="utf-8"?>
<ds:datastoreItem xmlns:ds="http://schemas.openxmlformats.org/officeDocument/2006/customXml" ds:itemID="{EB980B90-0DB8-4FFF-9F55-9C24DF21CD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newtemplate.dotx</Template>
  <TotalTime>13</TotalTime>
  <Pages>11</Pages>
  <Words>5287</Words>
  <Characters>29101</Characters>
  <Application>Microsoft Office Word</Application>
  <DocSecurity>0</DocSecurity>
  <Lines>242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Article</vt:lpstr>
    </vt:vector>
  </TitlesOfParts>
  <Company>Hewlett-Packard Company</Company>
  <LinksUpToDate>false</LinksUpToDate>
  <CharactersWithSpaces>34320</CharactersWithSpaces>
  <SharedDoc>false</SharedDoc>
  <HLinks>
    <vt:vector size="30" baseType="variant">
      <vt:variant>
        <vt:i4>6291561</vt:i4>
      </vt:variant>
      <vt:variant>
        <vt:i4>14</vt:i4>
      </vt:variant>
      <vt:variant>
        <vt:i4>0</vt:i4>
      </vt:variant>
      <vt:variant>
        <vt:i4>5</vt:i4>
      </vt:variant>
      <vt:variant>
        <vt:lpwstr>http://www.elsevier.com/wps/find/authorsview.authors/authorartworkinstructions</vt:lpwstr>
      </vt:variant>
      <vt:variant>
        <vt:lpwstr/>
      </vt:variant>
      <vt:variant>
        <vt:i4>4980741</vt:i4>
      </vt:variant>
      <vt:variant>
        <vt:i4>10</vt:i4>
      </vt:variant>
      <vt:variant>
        <vt:i4>0</vt:i4>
      </vt:variant>
      <vt:variant>
        <vt:i4>5</vt:i4>
      </vt:variant>
      <vt:variant>
        <vt:lpwstr>http://www.sciencedirect.com/science/journal/22128271</vt:lpwstr>
      </vt:variant>
      <vt:variant>
        <vt:lpwstr/>
      </vt:variant>
      <vt:variant>
        <vt:i4>7471207</vt:i4>
      </vt:variant>
      <vt:variant>
        <vt:i4>8106</vt:i4>
      </vt:variant>
      <vt:variant>
        <vt:i4>1026</vt:i4>
      </vt:variant>
      <vt:variant>
        <vt:i4>1</vt:i4>
      </vt:variant>
      <vt:variant>
        <vt:lpwstr>gr1</vt:lpwstr>
      </vt:variant>
      <vt:variant>
        <vt:lpwstr/>
      </vt:variant>
      <vt:variant>
        <vt:i4>983056</vt:i4>
      </vt:variant>
      <vt:variant>
        <vt:i4>10404</vt:i4>
      </vt:variant>
      <vt:variant>
        <vt:i4>1030</vt:i4>
      </vt:variant>
      <vt:variant>
        <vt:i4>1</vt:i4>
      </vt:variant>
      <vt:variant>
        <vt:lpwstr>Untitled</vt:lpwstr>
      </vt:variant>
      <vt:variant>
        <vt:lpwstr/>
      </vt:variant>
      <vt:variant>
        <vt:i4>983056</vt:i4>
      </vt:variant>
      <vt:variant>
        <vt:i4>10410</vt:i4>
      </vt:variant>
      <vt:variant>
        <vt:i4>1031</vt:i4>
      </vt:variant>
      <vt:variant>
        <vt:i4>1</vt:i4>
      </vt:variant>
      <vt:variant>
        <vt:lpwstr>Untitled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Article</dc:title>
  <dc:creator>yaog</dc:creator>
  <cp:lastModifiedBy>Grady</cp:lastModifiedBy>
  <cp:revision>2</cp:revision>
  <cp:lastPrinted>2020-02-12T22:47:00Z</cp:lastPrinted>
  <dcterms:created xsi:type="dcterms:W3CDTF">2020-08-26T00:20:00Z</dcterms:created>
  <dcterms:modified xsi:type="dcterms:W3CDTF">2020-08-26T00:20:00Z</dcterms:modified>
</cp:coreProperties>
</file>